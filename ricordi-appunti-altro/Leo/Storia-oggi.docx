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667" w:rsidRPr="00D60C9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w:t>
      </w:r>
    </w:p>
    <w:p w:rsidR="00EC7667" w:rsidRDefault="00EC7667" w:rsidP="00BE1026">
      <w:pPr>
        <w:spacing w:line="240" w:lineRule="auto"/>
        <w:ind w:left="567" w:right="567"/>
        <w:jc w:val="both"/>
        <w:outlineLvl w:val="0"/>
        <w:rPr>
          <w:rFonts w:ascii="Times New Roman" w:hAnsi="Times New Roman"/>
          <w:b/>
          <w:sz w:val="44"/>
          <w:szCs w:val="44"/>
        </w:rPr>
      </w:pPr>
      <w:r>
        <w:rPr>
          <w:rFonts w:ascii="Times New Roman" w:hAnsi="Times New Roman"/>
          <w:b/>
          <w:sz w:val="52"/>
          <w:szCs w:val="52"/>
        </w:rPr>
        <w:t xml:space="preserve">         </w:t>
      </w:r>
      <w:r w:rsidRPr="00AC27C1">
        <w:rPr>
          <w:rFonts w:ascii="Times New Roman" w:hAnsi="Times New Roman"/>
          <w:b/>
          <w:sz w:val="44"/>
          <w:szCs w:val="44"/>
        </w:rPr>
        <w:t>Riflessioni su alcuni  temi storici</w:t>
      </w:r>
    </w:p>
    <w:p w:rsidR="00EC7667" w:rsidRPr="00AC27C1" w:rsidRDefault="00EC7667" w:rsidP="00AC27C1">
      <w:pPr>
        <w:spacing w:line="240" w:lineRule="auto"/>
        <w:ind w:left="567" w:right="567"/>
        <w:jc w:val="both"/>
        <w:rPr>
          <w:rFonts w:ascii="Times New Roman" w:hAnsi="Times New Roman"/>
          <w:b/>
          <w:sz w:val="44"/>
          <w:szCs w:val="44"/>
        </w:rPr>
      </w:pPr>
      <w:r>
        <w:rPr>
          <w:rFonts w:ascii="Times New Roman" w:hAnsi="Times New Roman"/>
          <w:b/>
          <w:sz w:val="44"/>
          <w:szCs w:val="44"/>
        </w:rPr>
        <w:t xml:space="preserve">           d’attualità</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Da parecchio tempo ho sentito il bisogno di far luce intorno ad alcuni episodi della</w:t>
      </w:r>
      <w:r w:rsidRPr="00D60C97">
        <w:rPr>
          <w:rFonts w:ascii="Times New Roman" w:hAnsi="Times New Roman"/>
          <w:sz w:val="40"/>
          <w:szCs w:val="40"/>
        </w:rPr>
        <w:t xml:space="preserve"> storia</w:t>
      </w:r>
      <w:r>
        <w:rPr>
          <w:rFonts w:ascii="Times New Roman" w:hAnsi="Times New Roman"/>
          <w:sz w:val="40"/>
          <w:szCs w:val="40"/>
        </w:rPr>
        <w:t xml:space="preserve"> recente del nostro paese che non ho mai trovato chiari e convincenti, affrontati con metodo serio e sistematico dagli studiosi che se ne sono occupati.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Durante il trascorrere di tanti anni, da quando accaddero i fatti di cui parlo, non pare che la critica abbia provato a togliere </w:t>
      </w:r>
      <w:r w:rsidRPr="00AB285B">
        <w:rPr>
          <w:rFonts w:ascii="Times New Roman" w:hAnsi="Times New Roman"/>
          <w:sz w:val="40"/>
          <w:szCs w:val="40"/>
        </w:rPr>
        <w:t>gran che della</w:t>
      </w:r>
      <w:r>
        <w:rPr>
          <w:rFonts w:ascii="Times New Roman" w:hAnsi="Times New Roman"/>
          <w:sz w:val="40"/>
          <w:szCs w:val="40"/>
        </w:rPr>
        <w:t xml:space="preserve"> polvere accumulata su di essi dal tempo e gli effetti della propaganda di chi era interessato a che si lasciasse ogni cosa alla mercé dei venti e delle tempeste, come fossili da lasciare </w:t>
      </w:r>
      <w:r w:rsidRPr="00AB285B">
        <w:rPr>
          <w:rFonts w:ascii="Times New Roman" w:hAnsi="Times New Roman"/>
          <w:sz w:val="40"/>
          <w:szCs w:val="40"/>
        </w:rPr>
        <w:t>ai baci dei raggi</w:t>
      </w:r>
      <w:r>
        <w:rPr>
          <w:rFonts w:ascii="Times New Roman" w:hAnsi="Times New Roman"/>
          <w:b/>
          <w:sz w:val="40"/>
          <w:szCs w:val="40"/>
        </w:rPr>
        <w:t xml:space="preserve"> </w:t>
      </w:r>
      <w:r>
        <w:rPr>
          <w:rFonts w:ascii="Times New Roman" w:hAnsi="Times New Roman"/>
          <w:sz w:val="40"/>
          <w:szCs w:val="40"/>
        </w:rPr>
        <w:t xml:space="preserve">del sole.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Forse qualcuno mi aiuterà a capire di più su ciò che ho trovato di poco convincente. Qui intendo esprimere il mio sincero e autentico pensiero.</w:t>
      </w:r>
    </w:p>
    <w:p w:rsidR="00EC7667" w:rsidRDefault="00EC7667" w:rsidP="00D60C97">
      <w:pPr>
        <w:spacing w:line="240" w:lineRule="auto"/>
        <w:ind w:left="567" w:right="567" w:firstLine="567"/>
        <w:jc w:val="both"/>
        <w:rPr>
          <w:rFonts w:ascii="Times New Roman" w:hAnsi="Times New Roman"/>
          <w:sz w:val="40"/>
          <w:szCs w:val="40"/>
        </w:rPr>
      </w:pPr>
    </w:p>
    <w:p w:rsidR="00EC7667" w:rsidRPr="0058603D" w:rsidRDefault="00EC7667" w:rsidP="00BE1026">
      <w:pPr>
        <w:spacing w:line="240" w:lineRule="auto"/>
        <w:ind w:left="567" w:right="567" w:firstLine="567"/>
        <w:jc w:val="both"/>
        <w:outlineLvl w:val="0"/>
        <w:rPr>
          <w:rFonts w:ascii="Times New Roman" w:hAnsi="Times New Roman"/>
          <w:b/>
          <w:sz w:val="40"/>
          <w:szCs w:val="40"/>
        </w:rPr>
      </w:pPr>
      <w:r w:rsidRPr="0058603D">
        <w:rPr>
          <w:rFonts w:ascii="Times New Roman" w:hAnsi="Times New Roman"/>
          <w:b/>
          <w:sz w:val="40"/>
          <w:szCs w:val="40"/>
        </w:rPr>
        <w:t xml:space="preserve">1 – L’idea </w:t>
      </w:r>
      <w:r>
        <w:rPr>
          <w:rFonts w:ascii="Times New Roman" w:hAnsi="Times New Roman"/>
          <w:b/>
          <w:sz w:val="40"/>
          <w:szCs w:val="40"/>
        </w:rPr>
        <w:t>generale d</w:t>
      </w:r>
      <w:r w:rsidRPr="0058603D">
        <w:rPr>
          <w:rFonts w:ascii="Times New Roman" w:hAnsi="Times New Roman"/>
          <w:b/>
          <w:sz w:val="40"/>
          <w:szCs w:val="40"/>
        </w:rPr>
        <w:t>ella storia</w:t>
      </w:r>
      <w:r>
        <w:rPr>
          <w:rFonts w:ascii="Times New Roman" w:hAnsi="Times New Roman"/>
          <w:b/>
          <w:sz w:val="40"/>
          <w:szCs w:val="40"/>
        </w:rPr>
        <w:t>.</w:t>
      </w:r>
    </w:p>
    <w:p w:rsidR="00EC7667" w:rsidRDefault="00EC7667" w:rsidP="00D60C97">
      <w:pPr>
        <w:spacing w:line="240" w:lineRule="auto"/>
        <w:ind w:left="567" w:right="567" w:firstLine="567"/>
        <w:jc w:val="both"/>
        <w:rPr>
          <w:rFonts w:ascii="Times New Roman" w:hAnsi="Times New Roman"/>
          <w:sz w:val="40"/>
          <w:szCs w:val="40"/>
        </w:rPr>
      </w:pPr>
      <w:r w:rsidRPr="00D60C97">
        <w:rPr>
          <w:rFonts w:ascii="Times New Roman" w:hAnsi="Times New Roman"/>
          <w:sz w:val="40"/>
          <w:szCs w:val="40"/>
        </w:rPr>
        <w:t>La storia</w:t>
      </w:r>
      <w:r>
        <w:rPr>
          <w:rFonts w:ascii="Times New Roman" w:hAnsi="Times New Roman"/>
          <w:sz w:val="40"/>
          <w:szCs w:val="40"/>
        </w:rPr>
        <w:t xml:space="preserve"> ha l’obbligo di attenersi ai documenti concreti che la riguardano, comprensivi dei fatti registrati, delle memorie dirette e indirette, dei reperti ritenuti probanti, </w:t>
      </w:r>
      <w:r w:rsidRPr="00772551">
        <w:rPr>
          <w:rFonts w:ascii="Times New Roman" w:hAnsi="Times New Roman"/>
          <w:sz w:val="40"/>
          <w:szCs w:val="40"/>
        </w:rPr>
        <w:t xml:space="preserve">se </w:t>
      </w:r>
      <w:r>
        <w:rPr>
          <w:rFonts w:ascii="Times New Roman" w:hAnsi="Times New Roman"/>
          <w:sz w:val="40"/>
          <w:szCs w:val="40"/>
        </w:rPr>
        <w:t xml:space="preserve">intende perseguire il fine di </w:t>
      </w:r>
      <w:r w:rsidRPr="00772551">
        <w:rPr>
          <w:rFonts w:ascii="Times New Roman" w:hAnsi="Times New Roman"/>
          <w:sz w:val="40"/>
          <w:szCs w:val="40"/>
        </w:rPr>
        <w:t>comprendere la verità di quanto a</w:t>
      </w:r>
      <w:r>
        <w:rPr>
          <w:rFonts w:ascii="Times New Roman" w:hAnsi="Times New Roman"/>
          <w:sz w:val="40"/>
          <w:szCs w:val="40"/>
        </w:rPr>
        <w:t>vviene nel mondo</w:t>
      </w:r>
      <w:r w:rsidRPr="00772551">
        <w:rPr>
          <w:rFonts w:ascii="Times New Roman" w:hAnsi="Times New Roman"/>
          <w:sz w:val="40"/>
          <w:szCs w:val="40"/>
        </w:rPr>
        <w:t xml:space="preserve">, </w:t>
      </w:r>
      <w:r>
        <w:rPr>
          <w:rFonts w:ascii="Times New Roman" w:hAnsi="Times New Roman"/>
          <w:sz w:val="40"/>
          <w:szCs w:val="40"/>
        </w:rPr>
        <w:t xml:space="preserve">per cui è soggetta a continue messe a punto e a revisione man mano che tali documenti vengano alla luce. </w:t>
      </w: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Perciò, se scienza può chiamarsi, </w:t>
      </w:r>
      <w:r w:rsidRPr="00D60C97">
        <w:rPr>
          <w:rFonts w:ascii="Times New Roman" w:hAnsi="Times New Roman"/>
          <w:sz w:val="40"/>
          <w:szCs w:val="40"/>
        </w:rPr>
        <w:t xml:space="preserve">non </w:t>
      </w:r>
      <w:r>
        <w:rPr>
          <w:rFonts w:ascii="Times New Roman" w:hAnsi="Times New Roman"/>
          <w:sz w:val="40"/>
          <w:szCs w:val="40"/>
        </w:rPr>
        <w:t xml:space="preserve">può inquadrarsi nel </w:t>
      </w:r>
      <w:r w:rsidRPr="00D60C97">
        <w:rPr>
          <w:rFonts w:ascii="Times New Roman" w:hAnsi="Times New Roman"/>
          <w:sz w:val="40"/>
          <w:szCs w:val="40"/>
        </w:rPr>
        <w:t>gruppo d</w:t>
      </w:r>
      <w:r>
        <w:rPr>
          <w:rFonts w:ascii="Times New Roman" w:hAnsi="Times New Roman"/>
          <w:sz w:val="40"/>
          <w:szCs w:val="40"/>
        </w:rPr>
        <w:t>i quelle</w:t>
      </w:r>
      <w:r w:rsidRPr="00D60C97">
        <w:rPr>
          <w:rFonts w:ascii="Times New Roman" w:hAnsi="Times New Roman"/>
          <w:sz w:val="40"/>
          <w:szCs w:val="40"/>
        </w:rPr>
        <w:t xml:space="preserve"> esatte, </w:t>
      </w:r>
      <w:r>
        <w:rPr>
          <w:rFonts w:ascii="Times New Roman" w:hAnsi="Times New Roman"/>
          <w:sz w:val="40"/>
          <w:szCs w:val="40"/>
        </w:rPr>
        <w:t xml:space="preserve">sia perché non si ritiene paga di seguire gli strumenti fondamentali della </w:t>
      </w:r>
      <w:r w:rsidRPr="00D60C97">
        <w:rPr>
          <w:rFonts w:ascii="Times New Roman" w:hAnsi="Times New Roman"/>
          <w:sz w:val="40"/>
          <w:szCs w:val="40"/>
        </w:rPr>
        <w:t xml:space="preserve"> geometria e della matematica</w:t>
      </w:r>
      <w:r>
        <w:rPr>
          <w:rFonts w:ascii="Times New Roman" w:hAnsi="Times New Roman"/>
          <w:sz w:val="40"/>
          <w:szCs w:val="40"/>
        </w:rPr>
        <w:t xml:space="preserve"> per esprimere i suoi giudizi, sia perché poco ha a che fare con quelle della  natura come la fisica, la chimica, la biologia, la botanica</w:t>
      </w:r>
      <w:r w:rsidRPr="00D60C97">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r w:rsidRPr="00D60C97">
        <w:rPr>
          <w:rFonts w:ascii="Times New Roman" w:hAnsi="Times New Roman"/>
          <w:sz w:val="40"/>
          <w:szCs w:val="40"/>
        </w:rPr>
        <w:t xml:space="preserve">Può, </w:t>
      </w:r>
      <w:r>
        <w:rPr>
          <w:rFonts w:ascii="Times New Roman" w:hAnsi="Times New Roman"/>
          <w:sz w:val="40"/>
          <w:szCs w:val="40"/>
        </w:rPr>
        <w:t>tutttalpiù</w:t>
      </w:r>
      <w:r w:rsidRPr="00D60C97">
        <w:rPr>
          <w:rFonts w:ascii="Times New Roman" w:hAnsi="Times New Roman"/>
          <w:sz w:val="40"/>
          <w:szCs w:val="40"/>
        </w:rPr>
        <w:t>, appoggiarsi</w:t>
      </w:r>
      <w:r>
        <w:rPr>
          <w:rFonts w:ascii="Times New Roman" w:hAnsi="Times New Roman"/>
          <w:sz w:val="40"/>
          <w:szCs w:val="40"/>
        </w:rPr>
        <w:t>,</w:t>
      </w:r>
      <w:r w:rsidRPr="00D60C97">
        <w:rPr>
          <w:rFonts w:ascii="Times New Roman" w:hAnsi="Times New Roman"/>
          <w:sz w:val="40"/>
          <w:szCs w:val="40"/>
        </w:rPr>
        <w:t xml:space="preserve"> sotto certi aspetti</w:t>
      </w:r>
      <w:r>
        <w:rPr>
          <w:rFonts w:ascii="Times New Roman" w:hAnsi="Times New Roman"/>
          <w:sz w:val="40"/>
          <w:szCs w:val="40"/>
        </w:rPr>
        <w:t>,</w:t>
      </w:r>
      <w:r w:rsidRPr="00D60C97">
        <w:rPr>
          <w:rFonts w:ascii="Times New Roman" w:hAnsi="Times New Roman"/>
          <w:sz w:val="40"/>
          <w:szCs w:val="40"/>
        </w:rPr>
        <w:t xml:space="preserve"> ai metodi della st</w:t>
      </w:r>
      <w:r>
        <w:rPr>
          <w:rFonts w:ascii="Times New Roman" w:hAnsi="Times New Roman"/>
          <w:sz w:val="40"/>
          <w:szCs w:val="40"/>
        </w:rPr>
        <w:t>atistica e della probabilistica, per cui si inquadra bene solo nel gruppo delle scienze umane, costruite su concetti appropriati e su metodi ricostruttivi, esplicativi e di confronto.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A</w:t>
      </w:r>
      <w:r w:rsidRPr="00D60C97">
        <w:rPr>
          <w:rFonts w:ascii="Times New Roman" w:hAnsi="Times New Roman"/>
          <w:sz w:val="40"/>
          <w:szCs w:val="40"/>
        </w:rPr>
        <w:t xml:space="preserve"> tal fine </w:t>
      </w:r>
      <w:r>
        <w:rPr>
          <w:rFonts w:ascii="Times New Roman" w:hAnsi="Times New Roman"/>
          <w:sz w:val="40"/>
          <w:szCs w:val="40"/>
        </w:rPr>
        <w:t>essa è alla ricerca di fatti e di ragioni che per la loro conformità possano essere accettati come termini di paragone per quelli che accadono nei tempi posteriori. In genere tende a dare un giudizio globale sul comportamento degli uomini per cui si sposa egregiamente con la psicologia, con la sociologia, con la morale, con l’arte, con la politica, con la filosofia.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 fatti a cui mi riferisco in queste mie poche riflessioni sono quelli già </w:t>
      </w:r>
      <w:r w:rsidRPr="00D60C97">
        <w:rPr>
          <w:rFonts w:ascii="Times New Roman" w:hAnsi="Times New Roman"/>
          <w:sz w:val="40"/>
          <w:szCs w:val="40"/>
        </w:rPr>
        <w:t>analizzati</w:t>
      </w:r>
      <w:r>
        <w:rPr>
          <w:rFonts w:ascii="Times New Roman" w:hAnsi="Times New Roman"/>
          <w:sz w:val="40"/>
          <w:szCs w:val="40"/>
        </w:rPr>
        <w:t>, ma con una certa superficialità</w:t>
      </w:r>
      <w:r w:rsidRPr="00D60C97">
        <w:rPr>
          <w:rFonts w:ascii="Times New Roman" w:hAnsi="Times New Roman"/>
          <w:sz w:val="40"/>
          <w:szCs w:val="40"/>
        </w:rPr>
        <w:t xml:space="preserve"> </w:t>
      </w:r>
      <w:r>
        <w:rPr>
          <w:rFonts w:ascii="Times New Roman" w:hAnsi="Times New Roman"/>
          <w:sz w:val="40"/>
          <w:szCs w:val="40"/>
        </w:rPr>
        <w:t xml:space="preserve">di </w:t>
      </w:r>
      <w:r w:rsidRPr="00D60C97">
        <w:rPr>
          <w:rFonts w:ascii="Times New Roman" w:hAnsi="Times New Roman"/>
          <w:sz w:val="40"/>
          <w:szCs w:val="40"/>
        </w:rPr>
        <w:t>condivisi</w:t>
      </w:r>
      <w:r>
        <w:rPr>
          <w:rFonts w:ascii="Times New Roman" w:hAnsi="Times New Roman"/>
          <w:sz w:val="40"/>
          <w:szCs w:val="40"/>
        </w:rPr>
        <w:t>one,</w:t>
      </w:r>
      <w:r w:rsidRPr="00D60C97">
        <w:rPr>
          <w:rFonts w:ascii="Times New Roman" w:hAnsi="Times New Roman"/>
          <w:sz w:val="40"/>
          <w:szCs w:val="40"/>
        </w:rPr>
        <w:t xml:space="preserve"> dalla maggior parte degli storici e dei critici che si sono succeduti nel tempo.</w:t>
      </w:r>
      <w:r>
        <w:rPr>
          <w:rFonts w:ascii="Times New Roman" w:hAnsi="Times New Roman"/>
          <w:sz w:val="40"/>
          <w:szCs w:val="40"/>
        </w:rPr>
        <w:t xml:space="preserve"> Ma non tutti in modo speculare e convincenti.</w:t>
      </w:r>
      <w:r w:rsidRPr="00D60C97">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Un riesame di essi, anche se fatto da un modesto cultore come il sottoscritto, se può dispiacere a qualcuno, non deve togliere nulla al bisogno di fare chiarezza, dal momento che la storia con la lettera maiuscola non ha altro scopo che quello della ricerca della verità. </w:t>
      </w:r>
    </w:p>
    <w:p w:rsidR="00EC7667" w:rsidRPr="00D60C9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L’idea </w:t>
      </w:r>
      <w:r w:rsidRPr="00D60C97">
        <w:rPr>
          <w:rFonts w:ascii="Times New Roman" w:hAnsi="Times New Roman"/>
          <w:sz w:val="40"/>
          <w:szCs w:val="40"/>
        </w:rPr>
        <w:t xml:space="preserve">aiuta a mettere in chiaro molti punti che altrimenti apparirebbero </w:t>
      </w:r>
      <w:r>
        <w:rPr>
          <w:rFonts w:ascii="Times New Roman" w:hAnsi="Times New Roman"/>
          <w:sz w:val="40"/>
          <w:szCs w:val="40"/>
        </w:rPr>
        <w:t xml:space="preserve">astrusi, inattendibili o pregiudizievoli, come a me sembrano, perché qualunque giudizio, anche se  errato, sempre può essere ridiscusso e corretto da chi ha maggiori ragioni da </w:t>
      </w:r>
      <w:r w:rsidRPr="00AB285B">
        <w:rPr>
          <w:rFonts w:ascii="Times New Roman" w:hAnsi="Times New Roman"/>
          <w:sz w:val="40"/>
          <w:szCs w:val="40"/>
        </w:rPr>
        <w:t>vendere.</w:t>
      </w:r>
    </w:p>
    <w:p w:rsidR="00EC7667" w:rsidRDefault="00EC7667" w:rsidP="00D60C97">
      <w:pPr>
        <w:spacing w:line="240" w:lineRule="auto"/>
        <w:ind w:left="567" w:right="567" w:firstLine="567"/>
        <w:jc w:val="both"/>
        <w:rPr>
          <w:rFonts w:ascii="Times New Roman" w:hAnsi="Times New Roman"/>
          <w:sz w:val="40"/>
          <w:szCs w:val="40"/>
        </w:rPr>
      </w:pPr>
      <w:r w:rsidRPr="00D60C97">
        <w:rPr>
          <w:rFonts w:ascii="Times New Roman" w:hAnsi="Times New Roman"/>
          <w:sz w:val="40"/>
          <w:szCs w:val="40"/>
        </w:rPr>
        <w:t>Questa sua natura</w:t>
      </w:r>
      <w:r>
        <w:rPr>
          <w:rFonts w:ascii="Times New Roman" w:hAnsi="Times New Roman"/>
          <w:sz w:val="40"/>
          <w:szCs w:val="40"/>
        </w:rPr>
        <w:t>, come dicevo,</w:t>
      </w:r>
      <w:r w:rsidRPr="00D60C97">
        <w:rPr>
          <w:rFonts w:ascii="Times New Roman" w:hAnsi="Times New Roman"/>
          <w:sz w:val="40"/>
          <w:szCs w:val="40"/>
        </w:rPr>
        <w:t xml:space="preserve"> </w:t>
      </w:r>
      <w:r>
        <w:rPr>
          <w:rFonts w:ascii="Times New Roman" w:hAnsi="Times New Roman"/>
          <w:sz w:val="40"/>
          <w:szCs w:val="40"/>
        </w:rPr>
        <w:t xml:space="preserve">la </w:t>
      </w:r>
      <w:r w:rsidRPr="00D60C97">
        <w:rPr>
          <w:rFonts w:ascii="Times New Roman" w:hAnsi="Times New Roman"/>
          <w:sz w:val="40"/>
          <w:szCs w:val="40"/>
        </w:rPr>
        <w:t>espone</w:t>
      </w:r>
      <w:r>
        <w:rPr>
          <w:rFonts w:ascii="Times New Roman" w:hAnsi="Times New Roman"/>
          <w:sz w:val="40"/>
          <w:szCs w:val="40"/>
        </w:rPr>
        <w:t xml:space="preserve"> anche ad altri </w:t>
      </w:r>
      <w:bookmarkStart w:id="0" w:name="_GoBack"/>
      <w:bookmarkEnd w:id="0"/>
      <w:r>
        <w:rPr>
          <w:rFonts w:ascii="Times New Roman" w:hAnsi="Times New Roman"/>
          <w:sz w:val="40"/>
          <w:szCs w:val="40"/>
        </w:rPr>
        <w:t>usi e generalizzazioni. Infatti essa p</w:t>
      </w:r>
      <w:r w:rsidRPr="00D60C97">
        <w:rPr>
          <w:rFonts w:ascii="Times New Roman" w:hAnsi="Times New Roman"/>
          <w:sz w:val="40"/>
          <w:szCs w:val="40"/>
        </w:rPr>
        <w:t>uò trasformarsi in</w:t>
      </w:r>
      <w:r>
        <w:rPr>
          <w:rFonts w:ascii="Times New Roman" w:hAnsi="Times New Roman"/>
          <w:sz w:val="40"/>
          <w:szCs w:val="40"/>
        </w:rPr>
        <w:t xml:space="preserve"> una vera e propria</w:t>
      </w:r>
      <w:r w:rsidRPr="00D60C97">
        <w:rPr>
          <w:rFonts w:ascii="Times New Roman" w:hAnsi="Times New Roman"/>
          <w:sz w:val="40"/>
          <w:szCs w:val="40"/>
        </w:rPr>
        <w:t xml:space="preserve"> ideologia</w:t>
      </w:r>
      <w:r>
        <w:rPr>
          <w:rFonts w:ascii="Times New Roman" w:hAnsi="Times New Roman"/>
          <w:sz w:val="40"/>
          <w:szCs w:val="40"/>
        </w:rPr>
        <w:t xml:space="preserve"> o filosofia,</w:t>
      </w:r>
      <w:r w:rsidRPr="00D60C97">
        <w:rPr>
          <w:rFonts w:ascii="Times New Roman" w:hAnsi="Times New Roman"/>
          <w:sz w:val="40"/>
          <w:szCs w:val="40"/>
        </w:rPr>
        <w:t xml:space="preserve"> come </w:t>
      </w:r>
      <w:r>
        <w:rPr>
          <w:rFonts w:ascii="Times New Roman" w:hAnsi="Times New Roman"/>
          <w:sz w:val="40"/>
          <w:szCs w:val="40"/>
        </w:rPr>
        <w:t xml:space="preserve">avviene, </w:t>
      </w:r>
      <w:r w:rsidRPr="00D60C97">
        <w:rPr>
          <w:rFonts w:ascii="Times New Roman" w:hAnsi="Times New Roman"/>
          <w:sz w:val="40"/>
          <w:szCs w:val="40"/>
        </w:rPr>
        <w:t>ad esempio</w:t>
      </w:r>
      <w:r>
        <w:rPr>
          <w:rFonts w:ascii="Times New Roman" w:hAnsi="Times New Roman"/>
          <w:sz w:val="40"/>
          <w:szCs w:val="40"/>
        </w:rPr>
        <w:t>,</w:t>
      </w:r>
      <w:r w:rsidRPr="00D60C97">
        <w:rPr>
          <w:rFonts w:ascii="Times New Roman" w:hAnsi="Times New Roman"/>
          <w:sz w:val="40"/>
          <w:szCs w:val="40"/>
        </w:rPr>
        <w:t xml:space="preserve"> in </w:t>
      </w:r>
      <w:r>
        <w:rPr>
          <w:rFonts w:ascii="Times New Roman" w:hAnsi="Times New Roman"/>
          <w:sz w:val="40"/>
          <w:szCs w:val="40"/>
        </w:rPr>
        <w:t xml:space="preserve">G. B. </w:t>
      </w:r>
      <w:r w:rsidRPr="00D60C97">
        <w:rPr>
          <w:rFonts w:ascii="Times New Roman" w:hAnsi="Times New Roman"/>
          <w:sz w:val="40"/>
          <w:szCs w:val="40"/>
        </w:rPr>
        <w:t xml:space="preserve">Vico, </w:t>
      </w:r>
      <w:r w:rsidRPr="00217E12">
        <w:rPr>
          <w:rFonts w:ascii="Times New Roman" w:hAnsi="Times New Roman"/>
          <w:sz w:val="40"/>
          <w:szCs w:val="40"/>
        </w:rPr>
        <w:t xml:space="preserve">in </w:t>
      </w:r>
      <w:r>
        <w:rPr>
          <w:rFonts w:ascii="Times New Roman" w:hAnsi="Times New Roman"/>
          <w:sz w:val="40"/>
          <w:szCs w:val="40"/>
        </w:rPr>
        <w:t xml:space="preserve">W. </w:t>
      </w:r>
      <w:r w:rsidRPr="00217E12">
        <w:rPr>
          <w:rFonts w:ascii="Times New Roman" w:hAnsi="Times New Roman"/>
          <w:sz w:val="40"/>
          <w:szCs w:val="40"/>
        </w:rPr>
        <w:t>Dilthey</w:t>
      </w:r>
      <w:r>
        <w:rPr>
          <w:rFonts w:ascii="Times New Roman" w:hAnsi="Times New Roman"/>
          <w:sz w:val="40"/>
          <w:szCs w:val="40"/>
        </w:rPr>
        <w:t xml:space="preserve">, </w:t>
      </w:r>
      <w:r w:rsidRPr="00D60C97">
        <w:rPr>
          <w:rFonts w:ascii="Times New Roman" w:hAnsi="Times New Roman"/>
          <w:sz w:val="40"/>
          <w:szCs w:val="40"/>
        </w:rPr>
        <w:t>in</w:t>
      </w:r>
      <w:r>
        <w:rPr>
          <w:rFonts w:ascii="Times New Roman" w:hAnsi="Times New Roman"/>
          <w:sz w:val="40"/>
          <w:szCs w:val="40"/>
        </w:rPr>
        <w:t xml:space="preserve"> A. J. Toyn</w:t>
      </w:r>
      <w:r w:rsidRPr="00D60C97">
        <w:rPr>
          <w:rFonts w:ascii="Times New Roman" w:hAnsi="Times New Roman"/>
          <w:sz w:val="40"/>
          <w:szCs w:val="40"/>
        </w:rPr>
        <w:t xml:space="preserve">bee, </w:t>
      </w:r>
      <w:r>
        <w:rPr>
          <w:rFonts w:ascii="Times New Roman" w:hAnsi="Times New Roman"/>
          <w:sz w:val="40"/>
          <w:szCs w:val="40"/>
        </w:rPr>
        <w:t xml:space="preserve">per nominare solo qualcuno, aperta a concezioni spesso opposte </w:t>
      </w:r>
      <w:r w:rsidRPr="00D60C97">
        <w:rPr>
          <w:rFonts w:ascii="Times New Roman" w:hAnsi="Times New Roman"/>
          <w:sz w:val="40"/>
          <w:szCs w:val="40"/>
        </w:rPr>
        <w:t xml:space="preserve">o </w:t>
      </w:r>
      <w:r>
        <w:rPr>
          <w:rFonts w:ascii="Times New Roman" w:hAnsi="Times New Roman"/>
          <w:sz w:val="40"/>
          <w:szCs w:val="40"/>
        </w:rPr>
        <w:t xml:space="preserve">a </w:t>
      </w:r>
      <w:r w:rsidRPr="00D60C97">
        <w:rPr>
          <w:rFonts w:ascii="Times New Roman" w:hAnsi="Times New Roman"/>
          <w:sz w:val="40"/>
          <w:szCs w:val="40"/>
        </w:rPr>
        <w:t>essere asservita ad altre scienze umane come</w:t>
      </w:r>
      <w:r>
        <w:rPr>
          <w:rFonts w:ascii="Times New Roman" w:hAnsi="Times New Roman"/>
          <w:sz w:val="40"/>
          <w:szCs w:val="40"/>
        </w:rPr>
        <w:t xml:space="preserve"> avviene, in particolare, in </w:t>
      </w:r>
      <w:r w:rsidRPr="00D60C97">
        <w:rPr>
          <w:rFonts w:ascii="Times New Roman" w:hAnsi="Times New Roman"/>
          <w:sz w:val="40"/>
          <w:szCs w:val="40"/>
        </w:rPr>
        <w:t>sociologia</w:t>
      </w:r>
      <w:r>
        <w:rPr>
          <w:rFonts w:ascii="Times New Roman" w:hAnsi="Times New Roman"/>
          <w:sz w:val="40"/>
          <w:szCs w:val="40"/>
        </w:rPr>
        <w:t>,</w:t>
      </w:r>
      <w:r w:rsidRPr="00D60C97">
        <w:rPr>
          <w:rFonts w:ascii="Times New Roman" w:hAnsi="Times New Roman"/>
          <w:sz w:val="40"/>
          <w:szCs w:val="40"/>
        </w:rPr>
        <w:t xml:space="preserve"> </w:t>
      </w:r>
      <w:r>
        <w:rPr>
          <w:rFonts w:ascii="Times New Roman" w:hAnsi="Times New Roman"/>
          <w:sz w:val="40"/>
          <w:szCs w:val="40"/>
        </w:rPr>
        <w:t>nel</w:t>
      </w:r>
      <w:r w:rsidRPr="00D60C97">
        <w:rPr>
          <w:rFonts w:ascii="Times New Roman" w:hAnsi="Times New Roman"/>
          <w:sz w:val="40"/>
          <w:szCs w:val="40"/>
        </w:rPr>
        <w:t>la politica</w:t>
      </w:r>
      <w:r>
        <w:rPr>
          <w:rFonts w:ascii="Times New Roman" w:hAnsi="Times New Roman"/>
          <w:sz w:val="40"/>
          <w:szCs w:val="40"/>
        </w:rPr>
        <w:t xml:space="preserve"> e perfino nella propaganda economica e commerciale.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Un principio generale di partenza sembra dover essere quello di ritenere che i percorsi dell’uomo nella storia, buoni o cattivi, siano sempre dovuti tendenti verso il meglio, essendo questa una caratteristica insita nella natura degli uomini; e che sia giusto, là dove si riscontra il male, attribuirlo ai rischi derivati dall’imperfezione e dai limiti dell’umano agire, come dalla stragrande libertà di vedute che agita lo spirito degli operatori di qualunque colore politico.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Ognuno di noi nella vita può trovarsi costretto a scegliere una strada a  un bivio  di vie sconosciute e poi trovarsi in situazioni indesiderate.</w:t>
      </w:r>
      <w:r w:rsidRPr="00D60C97">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Manzoni, anche per questo, chiarì con molta efficacia il principio, universalmente condiviso, capace di  garantire maggiore oggettività di giudizio sui fatti esaminati dicendo: “</w:t>
      </w:r>
      <w:r w:rsidRPr="00BA0E3D">
        <w:rPr>
          <w:rFonts w:ascii="Times New Roman" w:hAnsi="Times New Roman"/>
          <w:i/>
          <w:sz w:val="40"/>
          <w:szCs w:val="40"/>
        </w:rPr>
        <w:t>Ai posteri l’ardua sentenza</w:t>
      </w:r>
      <w:r>
        <w:rPr>
          <w:rFonts w:ascii="Times New Roman" w:hAnsi="Times New Roman"/>
          <w:sz w:val="40"/>
          <w:szCs w:val="40"/>
        </w:rPr>
        <w:t xml:space="preserve">”. Perché solo </w:t>
      </w:r>
      <w:r w:rsidRPr="00264EE4">
        <w:rPr>
          <w:rFonts w:ascii="Times New Roman" w:hAnsi="Times New Roman"/>
          <w:sz w:val="40"/>
          <w:szCs w:val="40"/>
          <w:u w:val="single"/>
        </w:rPr>
        <w:t>i posteri</w:t>
      </w:r>
      <w:r>
        <w:rPr>
          <w:rFonts w:ascii="Times New Roman" w:hAnsi="Times New Roman"/>
          <w:sz w:val="40"/>
          <w:szCs w:val="40"/>
        </w:rPr>
        <w:t xml:space="preserve"> sono in grado di poter ottenere la gran massa di documenti necessari per avvicinarci alla verità dei fatti da esaminare, e perché </w:t>
      </w:r>
      <w:r w:rsidRPr="00264EE4">
        <w:rPr>
          <w:rFonts w:ascii="Times New Roman" w:hAnsi="Times New Roman"/>
          <w:sz w:val="40"/>
          <w:szCs w:val="40"/>
          <w:u w:val="single"/>
        </w:rPr>
        <w:t>il futuro</w:t>
      </w:r>
      <w:r>
        <w:rPr>
          <w:rFonts w:ascii="Times New Roman" w:hAnsi="Times New Roman"/>
          <w:sz w:val="40"/>
          <w:szCs w:val="40"/>
        </w:rPr>
        <w:t xml:space="preserve"> porta a maturazione e fa toccare con mano gli effetti, positivi e negativi, che conseguono ai fatti in discussione, e infine perché il tutto possa essere  giudicato con più serenità e maggiore </w:t>
      </w:r>
      <w:r w:rsidRPr="00264EE4">
        <w:rPr>
          <w:rFonts w:ascii="Times New Roman" w:hAnsi="Times New Roman"/>
          <w:sz w:val="40"/>
          <w:szCs w:val="40"/>
          <w:u w:val="single"/>
        </w:rPr>
        <w:t>distacco emotivo</w:t>
      </w:r>
      <w:r>
        <w:rPr>
          <w:rFonts w:ascii="Times New Roman" w:hAnsi="Times New Roman"/>
          <w:sz w:val="40"/>
          <w:szCs w:val="40"/>
        </w:rPr>
        <w:t>.</w:t>
      </w:r>
    </w:p>
    <w:p w:rsidR="00EC7667" w:rsidRDefault="00EC7667" w:rsidP="00D60C97">
      <w:pPr>
        <w:spacing w:line="240" w:lineRule="auto"/>
        <w:ind w:left="567" w:right="567" w:firstLine="567"/>
        <w:jc w:val="both"/>
        <w:rPr>
          <w:rFonts w:ascii="Times New Roman" w:hAnsi="Times New Roman"/>
          <w:sz w:val="40"/>
          <w:szCs w:val="40"/>
        </w:rPr>
      </w:pPr>
    </w:p>
    <w:p w:rsidR="00EC7667" w:rsidRPr="00E0605C" w:rsidRDefault="00EC7667" w:rsidP="00BE1026">
      <w:pPr>
        <w:spacing w:line="240" w:lineRule="auto"/>
        <w:ind w:left="567" w:right="567" w:firstLine="567"/>
        <w:jc w:val="both"/>
        <w:outlineLvl w:val="0"/>
        <w:rPr>
          <w:rFonts w:ascii="Times New Roman" w:hAnsi="Times New Roman"/>
          <w:b/>
          <w:sz w:val="40"/>
          <w:szCs w:val="40"/>
        </w:rPr>
      </w:pPr>
      <w:r w:rsidRPr="00E0605C">
        <w:rPr>
          <w:rFonts w:ascii="Times New Roman" w:hAnsi="Times New Roman"/>
          <w:b/>
          <w:sz w:val="40"/>
          <w:szCs w:val="40"/>
        </w:rPr>
        <w:t xml:space="preserve">2 – </w:t>
      </w:r>
      <w:r>
        <w:rPr>
          <w:rFonts w:ascii="Times New Roman" w:hAnsi="Times New Roman"/>
          <w:b/>
          <w:sz w:val="40"/>
          <w:szCs w:val="40"/>
        </w:rPr>
        <w:t>Il confronto</w:t>
      </w:r>
      <w:r w:rsidRPr="00E0605C">
        <w:rPr>
          <w:rFonts w:ascii="Times New Roman" w:hAnsi="Times New Roman"/>
          <w:b/>
          <w:sz w:val="40"/>
          <w:szCs w:val="40"/>
        </w:rPr>
        <w:t xml:space="preserve"> </w:t>
      </w:r>
      <w:r>
        <w:rPr>
          <w:rFonts w:ascii="Times New Roman" w:hAnsi="Times New Roman"/>
          <w:b/>
          <w:sz w:val="40"/>
          <w:szCs w:val="40"/>
        </w:rPr>
        <w:t>in un giudizio storico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Tra gli avvenimenti accaduti alla fine della prima guerra mondiale e quelli corrispondenti della seconda</w:t>
      </w:r>
      <w:r w:rsidRPr="00407C12">
        <w:rPr>
          <w:rFonts w:ascii="Times New Roman" w:hAnsi="Times New Roman"/>
          <w:sz w:val="40"/>
          <w:szCs w:val="40"/>
        </w:rPr>
        <w:t xml:space="preserve"> ho trovato una certa conformità</w:t>
      </w:r>
      <w:r>
        <w:rPr>
          <w:rFonts w:ascii="Times New Roman" w:hAnsi="Times New Roman"/>
          <w:sz w:val="40"/>
          <w:szCs w:val="40"/>
        </w:rPr>
        <w:t>.</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In entrambi i periodi ho notato </w:t>
      </w:r>
      <w:r w:rsidRPr="00612FD9">
        <w:rPr>
          <w:rFonts w:ascii="Times New Roman" w:hAnsi="Times New Roman"/>
          <w:sz w:val="40"/>
          <w:szCs w:val="40"/>
          <w:u w:val="single"/>
        </w:rPr>
        <w:t>un clima di forte tensione</w:t>
      </w:r>
      <w:r>
        <w:rPr>
          <w:rFonts w:ascii="Times New Roman" w:hAnsi="Times New Roman"/>
          <w:sz w:val="40"/>
          <w:szCs w:val="40"/>
          <w:u w:val="single"/>
        </w:rPr>
        <w:t>,</w:t>
      </w:r>
      <w:r>
        <w:rPr>
          <w:rFonts w:ascii="Times New Roman" w:hAnsi="Times New Roman"/>
          <w:sz w:val="40"/>
          <w:szCs w:val="40"/>
        </w:rPr>
        <w:t xml:space="preserve"> sia a causa delle ripercussioni di avvenimenti straordinari e stravolgenti accaduti in altri paesi, come ad esempio il tramonto dell’impero Austro-ungarico e Russo, quello della nascita e del tramonto dello Stato Sovietico e quello corrispondente dello Stato della Iugoslavia, sia per ragioni interne derivati dai postumi del conflitto da poco concluso e dalla maturità politica del popolo, dal suo slancio vitale, generato dalla presa di coscienza dei diritti e doveri spettanti a ciascuno indipendentemente da ogni divisione di ordine sociale.</w:t>
      </w:r>
    </w:p>
    <w:p w:rsidR="00EC7667" w:rsidRDefault="00EC7667" w:rsidP="00DD375C">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Tale situazione ha incrementato il sorgere e la </w:t>
      </w:r>
      <w:r w:rsidRPr="00066FD9">
        <w:rPr>
          <w:rFonts w:ascii="Times New Roman" w:hAnsi="Times New Roman"/>
          <w:sz w:val="40"/>
          <w:szCs w:val="40"/>
          <w:u w:val="single"/>
        </w:rPr>
        <w:t>crescita dei partiti politici</w:t>
      </w:r>
      <w:r>
        <w:rPr>
          <w:rFonts w:ascii="Times New Roman" w:hAnsi="Times New Roman"/>
          <w:sz w:val="40"/>
          <w:szCs w:val="40"/>
        </w:rPr>
        <w:t xml:space="preserve"> i cui leader hanno spinto alla lotta il popolo intero, disposti </w:t>
      </w:r>
      <w:r w:rsidRPr="00DD375C">
        <w:rPr>
          <w:rFonts w:ascii="Times New Roman" w:hAnsi="Times New Roman"/>
          <w:sz w:val="40"/>
          <w:szCs w:val="40"/>
        </w:rPr>
        <w:t xml:space="preserve">persino a scontrarsi con le forze dell’ordine, </w:t>
      </w:r>
      <w:r>
        <w:rPr>
          <w:rFonts w:ascii="Times New Roman" w:hAnsi="Times New Roman"/>
          <w:sz w:val="40"/>
          <w:szCs w:val="40"/>
        </w:rPr>
        <w:t xml:space="preserve">al fine </w:t>
      </w:r>
      <w:r w:rsidRPr="00DD375C">
        <w:rPr>
          <w:rFonts w:ascii="Times New Roman" w:hAnsi="Times New Roman"/>
          <w:sz w:val="40"/>
          <w:szCs w:val="40"/>
        </w:rPr>
        <w:t>essere ascoltati e di</w:t>
      </w:r>
      <w:r>
        <w:rPr>
          <w:rFonts w:ascii="Times New Roman" w:hAnsi="Times New Roman"/>
          <w:sz w:val="40"/>
          <w:szCs w:val="40"/>
        </w:rPr>
        <w:t xml:space="preserve"> ottenere i diritti rivendicati.</w:t>
      </w:r>
    </w:p>
    <w:p w:rsidR="00EC7667" w:rsidRDefault="00EC7667" w:rsidP="00DD375C">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Una qualche somiglianza ho trovato persino negli atti della </w:t>
      </w:r>
      <w:r w:rsidRPr="00066FD9">
        <w:rPr>
          <w:rFonts w:ascii="Times New Roman" w:hAnsi="Times New Roman"/>
          <w:sz w:val="40"/>
          <w:szCs w:val="40"/>
          <w:u w:val="single"/>
        </w:rPr>
        <w:t>Massima Autorità dello Stato</w:t>
      </w:r>
      <w:r w:rsidRPr="00DD375C">
        <w:rPr>
          <w:rFonts w:ascii="Times New Roman" w:hAnsi="Times New Roman"/>
          <w:sz w:val="40"/>
          <w:szCs w:val="40"/>
        </w:rPr>
        <w:t xml:space="preserve">, </w:t>
      </w:r>
      <w:r>
        <w:rPr>
          <w:rFonts w:ascii="Times New Roman" w:hAnsi="Times New Roman"/>
          <w:sz w:val="40"/>
          <w:szCs w:val="40"/>
        </w:rPr>
        <w:t xml:space="preserve"> </w:t>
      </w:r>
      <w:r w:rsidRPr="00DD375C">
        <w:rPr>
          <w:rFonts w:ascii="Times New Roman" w:hAnsi="Times New Roman"/>
          <w:sz w:val="40"/>
          <w:szCs w:val="40"/>
        </w:rPr>
        <w:t>disposta a prendere persino decisioni coraggiose, contrarie alle opinioni dei propri ministri e dei dettami della propria Carta costituzionale</w:t>
      </w:r>
      <w:r>
        <w:rPr>
          <w:rFonts w:ascii="Times New Roman" w:hAnsi="Times New Roman"/>
          <w:sz w:val="40"/>
          <w:szCs w:val="40"/>
        </w:rPr>
        <w:t>,</w:t>
      </w:r>
      <w:r w:rsidRPr="00DD375C">
        <w:rPr>
          <w:rFonts w:ascii="Times New Roman" w:hAnsi="Times New Roman"/>
          <w:sz w:val="40"/>
          <w:szCs w:val="40"/>
        </w:rPr>
        <w:t xml:space="preserve"> preoccupata di evitare </w:t>
      </w:r>
      <w:r>
        <w:rPr>
          <w:rFonts w:ascii="Times New Roman" w:hAnsi="Times New Roman"/>
          <w:sz w:val="40"/>
          <w:szCs w:val="40"/>
        </w:rPr>
        <w:t xml:space="preserve">al paese </w:t>
      </w:r>
      <w:r w:rsidRPr="00DD375C">
        <w:rPr>
          <w:rFonts w:ascii="Times New Roman" w:hAnsi="Times New Roman"/>
          <w:sz w:val="40"/>
          <w:szCs w:val="40"/>
        </w:rPr>
        <w:t>sciagure più grandi di quelle che si profilavano all’orizzonte.</w:t>
      </w:r>
    </w:p>
    <w:p w:rsidR="00EC7667" w:rsidRDefault="00EC7667" w:rsidP="00DD375C">
      <w:pPr>
        <w:spacing w:line="240" w:lineRule="auto"/>
        <w:ind w:left="567" w:right="567" w:firstLine="567"/>
        <w:jc w:val="both"/>
        <w:rPr>
          <w:rFonts w:ascii="Times New Roman" w:hAnsi="Times New Roman"/>
          <w:sz w:val="40"/>
          <w:szCs w:val="40"/>
        </w:rPr>
      </w:pPr>
      <w:r>
        <w:rPr>
          <w:rFonts w:ascii="Times New Roman" w:hAnsi="Times New Roman"/>
          <w:sz w:val="40"/>
          <w:szCs w:val="40"/>
        </w:rPr>
        <w:t>A me è sembrato che un confronto aperto tra periodi storici affini, al di là delle piccole differenze, sia produttivo di maggiore chiarezza e di più facile comprensione.</w:t>
      </w:r>
    </w:p>
    <w:p w:rsidR="00EC7667" w:rsidRPr="00DD375C" w:rsidRDefault="00EC7667" w:rsidP="00DD375C">
      <w:pPr>
        <w:spacing w:line="240" w:lineRule="auto"/>
        <w:ind w:left="567" w:right="567" w:firstLine="567"/>
        <w:jc w:val="both"/>
        <w:rPr>
          <w:rFonts w:ascii="Times New Roman" w:hAnsi="Times New Roman"/>
          <w:sz w:val="40"/>
          <w:szCs w:val="40"/>
        </w:rPr>
      </w:pPr>
      <w:r w:rsidRPr="00DD375C">
        <w:rPr>
          <w:rFonts w:ascii="Times New Roman" w:hAnsi="Times New Roman"/>
          <w:sz w:val="40"/>
          <w:szCs w:val="40"/>
        </w:rPr>
        <w:t xml:space="preserve"> </w:t>
      </w:r>
    </w:p>
    <w:p w:rsidR="00EC7667" w:rsidRPr="00657DB4" w:rsidRDefault="00EC7667" w:rsidP="00BE1026">
      <w:pPr>
        <w:spacing w:line="240" w:lineRule="auto"/>
        <w:ind w:left="567" w:right="567" w:firstLine="567"/>
        <w:jc w:val="both"/>
        <w:outlineLvl w:val="0"/>
        <w:rPr>
          <w:rFonts w:ascii="Times New Roman" w:hAnsi="Times New Roman"/>
          <w:b/>
          <w:sz w:val="40"/>
          <w:szCs w:val="40"/>
        </w:rPr>
      </w:pPr>
      <w:r w:rsidRPr="00657DB4">
        <w:rPr>
          <w:rFonts w:ascii="Times New Roman" w:hAnsi="Times New Roman"/>
          <w:b/>
          <w:sz w:val="40"/>
          <w:szCs w:val="40"/>
        </w:rPr>
        <w:t>3 – Il 1922</w:t>
      </w:r>
      <w:r>
        <w:rPr>
          <w:rFonts w:ascii="Times New Roman" w:hAnsi="Times New Roman"/>
          <w:b/>
          <w:sz w:val="40"/>
          <w:szCs w:val="40"/>
        </w:rPr>
        <w:t xml:space="preserve"> e l’Aventino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Nel 1922 il Re, Vittorio Emanuele III, visto i fallimenti dei precedenti governi e le posizioni politiche decise che agitavano le correnti più estremiste di allora, molto animose e contrastanti, con uno strappo alla regola, decise, forse con eccessiva leggerezza e con segrete riserve, di affidare a Mussolini le sorti del governo per scongiurare al suo popolo una possibile e disastrosa guerra civile.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Il momento storico, che portava ancora i laceranti segni della guerra mondiale da poco conclusa, spingeva a ritenere primaria la necessità di provvedere alla ricostruzione e al risanamento econom</w:t>
      </w:r>
      <w:r w:rsidRPr="00383366">
        <w:rPr>
          <w:rFonts w:ascii="Times New Roman" w:hAnsi="Times New Roman"/>
          <w:sz w:val="40"/>
          <w:szCs w:val="40"/>
        </w:rPr>
        <w:t>ico</w:t>
      </w:r>
      <w:r>
        <w:rPr>
          <w:rFonts w:ascii="Times New Roman" w:hAnsi="Times New Roman"/>
          <w:sz w:val="40"/>
          <w:szCs w:val="40"/>
        </w:rPr>
        <w:t xml:space="preserve"> e finanziario del paese e alla pacificazione delle classi sociali.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Nacque così, in un primo momento, un governo di coalizione in cui il nuovo designato Primo Ministro seppe impegnare in primo piano uomini di grande prestigio culturale appartenenti alle diverse tendenze politiche  di allora, governo che  terminò con la decisione dell’Aventino, seguita al deprecabile evento del delitto Matteotti.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L’Aventino  fu un evento straordinario e imprevisto, ma anche l’evento che ha dato inizio a un cambiamento sostanziale della politica italiana che di tappa in tappa ci ha visti protagonisti di una esperienza di crescita e di caduta in un dramma che ha coinvolto il mondo intero.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Qui mi permetto di avanzare un’ipotesi limite, mai prefigurata dagli storici contemporanei, ma disposto sempre ad accettare impostazioni diverse se risultano avallate da ragioni superiori a quelle esposte qui.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Comprendo che fu una conseguenza giusta e inevitabile dell’odioso delitto commesso contro un legittimo rappresentante del popolo. Ma sospetto che forse sfuggì ai singoli attori che quel loro atto potesse essere  foriero di avvenimenti ben più gravi di quelli che stavano accadendo nel mondo intero.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L’Aventino volle essere una decisione non dissimile da quella presa alla Pallacorda, accaduta  all’origine della rivoluzione francese del 1789, ma sfuggì agli attori una differenza sostanziale con essa, quella di non aver saputo trascinarsi dietro e guadagnare il consenso e il coinvolgimento di tutto il popolo.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Non c’è dubbio che fu una decisione necessaria e un’idea da prendere in considerazione, opportuna e coraggiosa, per protestare, al cospetto del mondo intero, contro quanto di sciagurato era stato fatto, ma fu anche un errore di valutazione a causa del suo protrarsi a tempo indeterminato.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Un qualunque Parlamento è funzionale solo in presenza di una opposizione costruttiva. Fu la loro assenza che permise al Capo del Governo pro tempore di fare ciò che non andava fatto, lasciandolo padrone del campo dove si decidono i destini del popolo intero.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Questi, libero da ogni condizionamento e da ogni parere contrario, non trovò argini al dilagare delle sue pretese, fino a trasformare lo Statuto Albertino in una Costituzione volta a vantaggio esclusivo suo e dei suoi sostenitori, alla presenza di una Monarchia debole e priva di alti consensi che si sentiva stoltamente e pigramente non minacciata, comunque sicura e pienamente salvaguardata.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Se la protesta dei deputati di opposizione per esprimere la loro solidarietà con il vero grande eroe del momento, </w:t>
      </w:r>
      <w:r w:rsidRPr="007C7C29">
        <w:rPr>
          <w:rFonts w:ascii="Times New Roman" w:hAnsi="Times New Roman"/>
          <w:sz w:val="40"/>
          <w:szCs w:val="40"/>
          <w:u w:val="single"/>
        </w:rPr>
        <w:t>Giacomo Matteotti</w:t>
      </w:r>
      <w:r>
        <w:rPr>
          <w:rFonts w:ascii="Times New Roman" w:hAnsi="Times New Roman"/>
          <w:sz w:val="40"/>
          <w:szCs w:val="40"/>
        </w:rPr>
        <w:t xml:space="preserve">, fu giusta e sacrosanta, non fu così, perciò, l’abbandono ad oltranza del luogo dove vengono prese le più importanti decisioni del nostro destino.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Quel luogo, </w:t>
      </w:r>
      <w:r w:rsidRPr="007C7C29">
        <w:rPr>
          <w:rFonts w:ascii="Times New Roman" w:hAnsi="Times New Roman"/>
          <w:sz w:val="40"/>
          <w:szCs w:val="40"/>
          <w:u w:val="single"/>
        </w:rPr>
        <w:t>il Parlamento</w:t>
      </w:r>
      <w:r>
        <w:rPr>
          <w:rFonts w:ascii="Times New Roman" w:hAnsi="Times New Roman"/>
          <w:sz w:val="40"/>
          <w:szCs w:val="40"/>
        </w:rPr>
        <w:t xml:space="preserve">, per loro era il posto di lotta, la loro roccaforte, dove erano stati chiamati  per difendere i diritti del popolo, un luogo non dissimile da quello affidato al </w:t>
      </w:r>
      <w:r w:rsidRPr="007C7C29">
        <w:rPr>
          <w:rFonts w:ascii="Times New Roman" w:hAnsi="Times New Roman"/>
          <w:sz w:val="40"/>
          <w:szCs w:val="40"/>
          <w:u w:val="single"/>
        </w:rPr>
        <w:t>Soldato</w:t>
      </w:r>
      <w:r>
        <w:rPr>
          <w:rFonts w:ascii="Times New Roman" w:hAnsi="Times New Roman"/>
          <w:sz w:val="40"/>
          <w:szCs w:val="40"/>
        </w:rPr>
        <w:t xml:space="preserve"> nel momento solenne in cui il dovere supera per importanza il sacrificio di una vita, nel quale migliaia di altri uomini, compreso il </w:t>
      </w:r>
      <w:r w:rsidRPr="007C7C29">
        <w:rPr>
          <w:rFonts w:ascii="Times New Roman" w:hAnsi="Times New Roman"/>
          <w:sz w:val="40"/>
          <w:szCs w:val="40"/>
          <w:u w:val="single"/>
        </w:rPr>
        <w:t>Generale</w:t>
      </w:r>
      <w:r>
        <w:rPr>
          <w:rFonts w:ascii="Times New Roman" w:hAnsi="Times New Roman"/>
          <w:sz w:val="40"/>
          <w:szCs w:val="40"/>
          <w:u w:val="single"/>
        </w:rPr>
        <w:t>,</w:t>
      </w:r>
      <w:r>
        <w:rPr>
          <w:rFonts w:ascii="Times New Roman" w:hAnsi="Times New Roman"/>
          <w:sz w:val="40"/>
          <w:szCs w:val="40"/>
        </w:rPr>
        <w:t xml:space="preserve"> possono  perdere la loro.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Un soldato che in guerra abbandona il posto che gli viene assegnato è degno di riprovazione, a volte di fucilazione; anche un impiegato qualunque che si sottrae abusivamente ai suoi doveri lo è in una certa misura; ma l’abbandono del Parlamento ad oltranza, in un momento storico così delicato e solenne, non poteva che essere qualificato se non come atto inopportuno e colpevole.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La loro assenza lasciò disorientato il popolo, un insieme di cittadini pressoché analfabeti e semianalfabeti, dediti prevalentemente al lavoro dei campi, all’artigianato locale e ai mestieranti più umili, a far fronte a questo vuoto di potere e contribuì più efficacemente a creare un clima di consensi e di unanime accettazione del regime nascente per cui avvenne l’irreparabile, quello che non poteva non essere prevedibile.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Il giudizio storico su di loro, mi rendo conto, non è stato tale come lo formulo in questa ipotesi, né risulta in qualche modo corretto in tal senso da chicchessia fino ad oggi.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Il mio è tale perché ho sempre creduto che gli opposti, bene e male, si conciliano solo dove la volontà è tesa al meglio, altrimenti finiscono col distruggersi reciprocamente. Venendo a patti o trovando ostacoli inevitabili, invece, tendono ad  armonizzarsi senza dover togliere nulla alle dovute ed essenziali libertà costituzionali.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Matteotti è morto sul campo come un soldato, per mano di gente sciagurata, </w:t>
      </w:r>
      <w:r w:rsidRPr="00157E8D">
        <w:rPr>
          <w:rFonts w:ascii="Times New Roman" w:hAnsi="Times New Roman"/>
          <w:sz w:val="40"/>
          <w:szCs w:val="40"/>
        </w:rPr>
        <w:t>per difendere i suoi elettori</w:t>
      </w:r>
      <w:r>
        <w:rPr>
          <w:rFonts w:ascii="Times New Roman" w:hAnsi="Times New Roman"/>
          <w:sz w:val="40"/>
          <w:szCs w:val="40"/>
        </w:rPr>
        <w:t>,</w:t>
      </w:r>
      <w:r w:rsidRPr="00157E8D">
        <w:rPr>
          <w:rFonts w:ascii="Times New Roman" w:hAnsi="Times New Roman"/>
          <w:sz w:val="40"/>
          <w:szCs w:val="40"/>
        </w:rPr>
        <w:t xml:space="preserve"> </w:t>
      </w:r>
      <w:r>
        <w:rPr>
          <w:rFonts w:ascii="Times New Roman" w:hAnsi="Times New Roman"/>
          <w:sz w:val="40"/>
          <w:szCs w:val="40"/>
        </w:rPr>
        <w:t>degno di lode nei secoli, perché fu lasciato da solo a combattere la sua battaglia là dove avrebbe dovuto avere man forte dai suoi compagni, sia pur di tendenze diverse, ma ligi, comunque, ai compiti ricevuti dal verdetto elettorale e dai doveri dettati loro dalla Costituzione vigente.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Quante cose non sarebbero potuto accadere se loro fossero rimasti al loro posto, decisi, intrepidi, duri, compatti, almeno capaci di stornare le decisioni più dure o di limitare i passi più sciagurati commessi da chi, lasciato padrone assoluto del campo, stava per essere “</w:t>
      </w:r>
      <w:r w:rsidRPr="0038641C">
        <w:rPr>
          <w:rFonts w:ascii="Times New Roman" w:hAnsi="Times New Roman"/>
          <w:i/>
          <w:sz w:val="40"/>
          <w:szCs w:val="40"/>
        </w:rPr>
        <w:t>osannato come un Dio</w:t>
      </w:r>
      <w:r>
        <w:rPr>
          <w:rFonts w:ascii="Times New Roman" w:hAnsi="Times New Roman"/>
          <w:sz w:val="40"/>
          <w:szCs w:val="40"/>
        </w:rPr>
        <w:t>”, come “</w:t>
      </w:r>
      <w:r w:rsidRPr="0038641C">
        <w:rPr>
          <w:rFonts w:ascii="Times New Roman" w:hAnsi="Times New Roman"/>
          <w:i/>
          <w:sz w:val="40"/>
          <w:szCs w:val="40"/>
        </w:rPr>
        <w:t>l’uomo che non sbaglia mai</w:t>
      </w:r>
      <w:r>
        <w:rPr>
          <w:rFonts w:ascii="Times New Roman" w:hAnsi="Times New Roman"/>
          <w:sz w:val="40"/>
          <w:szCs w:val="40"/>
        </w:rPr>
        <w:t xml:space="preserve">”, il superuomo che, visto quali sono stati i risultati, superuomo non era affatto. come non lo era stato né il suo indegno e sciagurato compagno tedesco, Adolfo Hitler, né il suo detestato avversario, altrettanto colpevole e spietato,   Giuseppe Stalin: uomini il cui </w:t>
      </w:r>
      <w:r w:rsidRPr="00D42D8F">
        <w:rPr>
          <w:rFonts w:ascii="Times New Roman" w:hAnsi="Times New Roman"/>
          <w:i/>
          <w:sz w:val="40"/>
          <w:szCs w:val="40"/>
        </w:rPr>
        <w:t>slancio</w:t>
      </w:r>
      <w:r>
        <w:rPr>
          <w:rFonts w:ascii="Times New Roman" w:hAnsi="Times New Roman"/>
          <w:sz w:val="40"/>
          <w:szCs w:val="40"/>
        </w:rPr>
        <w:t xml:space="preserve"> </w:t>
      </w:r>
      <w:r w:rsidRPr="00D42D8F">
        <w:rPr>
          <w:rFonts w:ascii="Times New Roman" w:hAnsi="Times New Roman"/>
          <w:i/>
          <w:sz w:val="40"/>
          <w:szCs w:val="40"/>
        </w:rPr>
        <w:t>vitale</w:t>
      </w:r>
      <w:r>
        <w:rPr>
          <w:rFonts w:ascii="Times New Roman" w:hAnsi="Times New Roman"/>
          <w:sz w:val="40"/>
          <w:szCs w:val="40"/>
        </w:rPr>
        <w:t xml:space="preserve"> (Bergson) non era affatto </w:t>
      </w:r>
      <w:r w:rsidRPr="00D42D8F">
        <w:rPr>
          <w:rFonts w:ascii="Times New Roman" w:hAnsi="Times New Roman"/>
          <w:i/>
          <w:sz w:val="40"/>
          <w:szCs w:val="40"/>
        </w:rPr>
        <w:t>umano troppo umano</w:t>
      </w:r>
      <w:r>
        <w:rPr>
          <w:rFonts w:ascii="Times New Roman" w:hAnsi="Times New Roman"/>
          <w:sz w:val="40"/>
          <w:szCs w:val="40"/>
        </w:rPr>
        <w:t xml:space="preserve">, né capace di andare </w:t>
      </w:r>
      <w:r w:rsidRPr="00D42D8F">
        <w:rPr>
          <w:rFonts w:ascii="Times New Roman" w:hAnsi="Times New Roman"/>
          <w:i/>
          <w:sz w:val="40"/>
          <w:szCs w:val="40"/>
        </w:rPr>
        <w:t xml:space="preserve">al di là del bene e del male </w:t>
      </w:r>
      <w:r>
        <w:rPr>
          <w:rFonts w:ascii="Times New Roman" w:hAnsi="Times New Roman"/>
          <w:sz w:val="40"/>
          <w:szCs w:val="40"/>
        </w:rPr>
        <w:t>(Nietzsche), ma, al contrario, illusi fino al midollo nel ritenere che con la violenza tutto potessero ottenere, anche a costo di trascinare il mondo intero nelle peggiori sciagure.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Ogni cosa va fatta al momento giusto e nel modo giusto. Ciò che non può farsi oggi si potrà sempre fare domani se si sa attendere che  i tempi siano maturi.</w:t>
      </w:r>
    </w:p>
    <w:p w:rsidR="00EC7667" w:rsidRDefault="00EC7667" w:rsidP="00D60C97">
      <w:pPr>
        <w:spacing w:line="240" w:lineRule="auto"/>
        <w:ind w:left="567" w:right="567" w:firstLine="567"/>
        <w:jc w:val="both"/>
        <w:rPr>
          <w:rFonts w:ascii="Times New Roman" w:hAnsi="Times New Roman"/>
          <w:sz w:val="40"/>
          <w:szCs w:val="40"/>
        </w:rPr>
      </w:pPr>
    </w:p>
    <w:p w:rsidR="00EC7667" w:rsidRPr="002333F4" w:rsidRDefault="00EC7667" w:rsidP="00BE1026">
      <w:pPr>
        <w:spacing w:line="240" w:lineRule="auto"/>
        <w:ind w:left="567" w:right="567" w:firstLine="567"/>
        <w:jc w:val="both"/>
        <w:outlineLvl w:val="0"/>
        <w:rPr>
          <w:rFonts w:ascii="Times New Roman" w:hAnsi="Times New Roman"/>
          <w:b/>
          <w:sz w:val="40"/>
          <w:szCs w:val="40"/>
        </w:rPr>
      </w:pPr>
      <w:r w:rsidRPr="002333F4">
        <w:rPr>
          <w:rFonts w:ascii="Times New Roman" w:hAnsi="Times New Roman"/>
          <w:b/>
          <w:sz w:val="40"/>
          <w:szCs w:val="40"/>
        </w:rPr>
        <w:t xml:space="preserve">4 – La Liberazione </w:t>
      </w:r>
      <w:r>
        <w:rPr>
          <w:rFonts w:ascii="Times New Roman" w:hAnsi="Times New Roman"/>
          <w:b/>
          <w:sz w:val="40"/>
          <w:szCs w:val="40"/>
        </w:rPr>
        <w:t xml:space="preserve">del </w:t>
      </w:r>
      <w:r w:rsidRPr="002333F4">
        <w:rPr>
          <w:rFonts w:ascii="Times New Roman" w:hAnsi="Times New Roman"/>
          <w:b/>
          <w:sz w:val="40"/>
          <w:szCs w:val="40"/>
        </w:rPr>
        <w:t>194</w:t>
      </w:r>
      <w:r>
        <w:rPr>
          <w:rFonts w:ascii="Times New Roman" w:hAnsi="Times New Roman"/>
          <w:b/>
          <w:sz w:val="40"/>
          <w:szCs w:val="40"/>
        </w:rPr>
        <w:t>5-46</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Chi ci ha liberati dal Fascismo? I Partigiani?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Molti di essi si arrogano questo diritto. E’, però, risaputo e acclarato che, prima che i Partigiani comparissero sulla scena di guerra e divenissero poi </w:t>
      </w:r>
      <w:r w:rsidRPr="00AA2772">
        <w:rPr>
          <w:rFonts w:ascii="Times New Roman" w:hAnsi="Times New Roman"/>
          <w:sz w:val="40"/>
          <w:szCs w:val="40"/>
        </w:rPr>
        <w:t xml:space="preserve">una forza </w:t>
      </w:r>
      <w:r>
        <w:rPr>
          <w:rFonts w:ascii="Times New Roman" w:hAnsi="Times New Roman"/>
          <w:sz w:val="40"/>
          <w:szCs w:val="40"/>
        </w:rPr>
        <w:t>considerevole,</w:t>
      </w:r>
      <w:r w:rsidRPr="00AA2772">
        <w:rPr>
          <w:rFonts w:ascii="Times New Roman" w:hAnsi="Times New Roman"/>
          <w:sz w:val="40"/>
          <w:szCs w:val="40"/>
        </w:rPr>
        <w:t xml:space="preserve"> </w:t>
      </w:r>
      <w:r w:rsidRPr="007029A0">
        <w:rPr>
          <w:rFonts w:ascii="Times New Roman" w:hAnsi="Times New Roman"/>
          <w:sz w:val="40"/>
          <w:szCs w:val="40"/>
          <w:u w:val="single"/>
        </w:rPr>
        <w:t>i Fascisti stessi</w:t>
      </w:r>
      <w:r>
        <w:rPr>
          <w:rFonts w:ascii="Times New Roman" w:hAnsi="Times New Roman"/>
          <w:sz w:val="40"/>
          <w:szCs w:val="40"/>
          <w:u w:val="single"/>
        </w:rPr>
        <w:t xml:space="preserve"> stavano cambiando.</w:t>
      </w:r>
      <w:r>
        <w:rPr>
          <w:rFonts w:ascii="Times New Roman" w:hAnsi="Times New Roman"/>
          <w:sz w:val="40"/>
          <w:szCs w:val="40"/>
        </w:rPr>
        <w:t xml:space="preserve"> Lo prova il fatto che furono i grandi gerarchi del Gran Consiglio guidati da Dino Grandi, in accordo segreto con </w:t>
      </w:r>
      <w:r w:rsidRPr="00342BD5">
        <w:rPr>
          <w:rFonts w:ascii="Times New Roman" w:hAnsi="Times New Roman"/>
          <w:sz w:val="40"/>
          <w:szCs w:val="40"/>
          <w:u w:val="single"/>
        </w:rPr>
        <w:t>le autorità monarchiche</w:t>
      </w:r>
      <w:r>
        <w:rPr>
          <w:rFonts w:ascii="Times New Roman" w:hAnsi="Times New Roman"/>
          <w:sz w:val="40"/>
          <w:szCs w:val="40"/>
        </w:rPr>
        <w:t xml:space="preserve">, che nel fatidico giorno del </w:t>
      </w:r>
      <w:r w:rsidRPr="00DE7477">
        <w:rPr>
          <w:rFonts w:ascii="Times New Roman" w:hAnsi="Times New Roman"/>
          <w:sz w:val="40"/>
          <w:szCs w:val="40"/>
          <w:u w:val="single"/>
        </w:rPr>
        <w:t>25 luglio del 1943</w:t>
      </w:r>
      <w:r>
        <w:rPr>
          <w:rFonts w:ascii="Times New Roman" w:hAnsi="Times New Roman"/>
          <w:sz w:val="40"/>
          <w:szCs w:val="40"/>
        </w:rPr>
        <w:t xml:space="preserve">, ci liberarono da Mussolini e dal Fascismo nella loro  ultima seduta, sfidando qualunque rappresaglia dei poteri forti e pagando poi di persona per quella loro saggia e coraggiosa decisione. Lo prova la stessa Monarchia che finalmente si era svegliata e quel popolo, prima osannante, che giubilò alla notizia della sua caduta.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A quella seduta seguì, nel pomeriggio dello stesso giorno, l’arresto di Mussolini operato dai Carabinieri, la sua traduzione immediata nelle carceri e la nomina del vecchio generale Pietro Badoglio a Capo del primo Governo italiano non fascista.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Seguì il </w:t>
      </w:r>
      <w:r w:rsidRPr="00DE7477">
        <w:rPr>
          <w:rFonts w:ascii="Times New Roman" w:hAnsi="Times New Roman"/>
          <w:sz w:val="40"/>
          <w:szCs w:val="40"/>
          <w:u w:val="single"/>
        </w:rPr>
        <w:t>3 - 9 – 1943</w:t>
      </w:r>
      <w:r>
        <w:rPr>
          <w:rFonts w:ascii="Times New Roman" w:hAnsi="Times New Roman"/>
          <w:sz w:val="40"/>
          <w:szCs w:val="40"/>
        </w:rPr>
        <w:t xml:space="preserve"> la firma dell’armistizio a Cassibile del generale Giuseppe Castellano, alla presenza dei generali W. B. Smith e  D. Eisenhower. L’ </w:t>
      </w:r>
      <w:r w:rsidRPr="00DE7477">
        <w:rPr>
          <w:rFonts w:ascii="Times New Roman" w:hAnsi="Times New Roman"/>
          <w:sz w:val="40"/>
          <w:szCs w:val="40"/>
          <w:u w:val="single"/>
        </w:rPr>
        <w:t>8 – 9 – 1943</w:t>
      </w:r>
      <w:r>
        <w:rPr>
          <w:rFonts w:ascii="Times New Roman" w:hAnsi="Times New Roman"/>
          <w:sz w:val="40"/>
          <w:szCs w:val="40"/>
        </w:rPr>
        <w:t xml:space="preserve"> venne diffusa la notizia della resa incondizionata dell’Italia seguita dallo spontaneo e unanime giubilo del popolo italiano al grido di “</w:t>
      </w:r>
      <w:r w:rsidRPr="00AA2772">
        <w:rPr>
          <w:rFonts w:ascii="Times New Roman" w:hAnsi="Times New Roman"/>
          <w:i/>
          <w:sz w:val="40"/>
          <w:szCs w:val="40"/>
        </w:rPr>
        <w:t>La guerra è finita”</w:t>
      </w:r>
      <w:r>
        <w:rPr>
          <w:rFonts w:ascii="Times New Roman" w:hAnsi="Times New Roman"/>
          <w:i/>
          <w:sz w:val="40"/>
          <w:szCs w:val="40"/>
        </w:rPr>
        <w:t>,</w:t>
      </w:r>
      <w:r>
        <w:rPr>
          <w:rFonts w:ascii="Times New Roman" w:hAnsi="Times New Roman"/>
          <w:sz w:val="40"/>
          <w:szCs w:val="40"/>
        </w:rPr>
        <w:t xml:space="preserve"> dallo smantellamento degli emblemi  del regime e dalla fuga del re e del suo nuovo governo avvenuta all’alba del giorno dopo da Ortona verso Brindisi, città abbandonata definitivamente dai tedeschi in ritirata e subito occupata dall’VIII Armata inglese comandata dal generale Bernard Montgomery.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Quello stesso giorno iniziò il bombardamento a tappeto della piana di Salerno e lo sbarco delle forze della V Armata americana nel suo golfo, al comando del generale Mark </w:t>
      </w:r>
      <w:r w:rsidRPr="0012273C">
        <w:rPr>
          <w:rFonts w:ascii="Times New Roman" w:hAnsi="Times New Roman"/>
          <w:sz w:val="40"/>
          <w:szCs w:val="40"/>
        </w:rPr>
        <w:t>Wayne</w:t>
      </w:r>
      <w:r>
        <w:rPr>
          <w:rFonts w:ascii="Times New Roman" w:hAnsi="Times New Roman"/>
          <w:sz w:val="40"/>
          <w:szCs w:val="40"/>
        </w:rPr>
        <w:t xml:space="preserve"> Clark.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Nei giorni, tra il </w:t>
      </w:r>
      <w:r w:rsidRPr="0047497C">
        <w:rPr>
          <w:rFonts w:ascii="Times New Roman" w:hAnsi="Times New Roman"/>
          <w:sz w:val="40"/>
          <w:szCs w:val="40"/>
          <w:u w:val="single"/>
        </w:rPr>
        <w:t>12 – 9 – 1943</w:t>
      </w:r>
      <w:r>
        <w:rPr>
          <w:rFonts w:ascii="Times New Roman" w:hAnsi="Times New Roman"/>
          <w:sz w:val="40"/>
          <w:szCs w:val="40"/>
        </w:rPr>
        <w:t xml:space="preserve"> in cui venne liberato Mussolini dai Tedeschi e il </w:t>
      </w:r>
      <w:r w:rsidRPr="0047497C">
        <w:rPr>
          <w:rFonts w:ascii="Times New Roman" w:hAnsi="Times New Roman"/>
          <w:sz w:val="40"/>
          <w:szCs w:val="40"/>
          <w:u w:val="single"/>
        </w:rPr>
        <w:t>23 – 9 – 1943</w:t>
      </w:r>
      <w:r>
        <w:rPr>
          <w:rFonts w:ascii="Times New Roman" w:hAnsi="Times New Roman"/>
          <w:sz w:val="40"/>
          <w:szCs w:val="40"/>
        </w:rPr>
        <w:t xml:space="preserve"> in cui venne messo a capo della nascente R.S.I. sorta con finalità stabilite dalla Germania, l’Ottava Armata Britannica già si trovava a Foggia mentre la V Statunitense era alle porte di Napoli.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A questo punto rinacque il problema della liberazione del resto dell’Italia non solo dai Tedeschi ma anche dal risorto Fascismo di Mussolini, divenuto usurpatore di tutti i poteri, nemico degli italiani del sud e tiranno di quelli del nord.</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Il Re e il nuovo governo Badoglio, si prepararono per un eventuale intervento armato. Venne costituito</w:t>
      </w:r>
      <w:r w:rsidRPr="005C37FD">
        <w:rPr>
          <w:rFonts w:ascii="Times New Roman" w:hAnsi="Times New Roman"/>
          <w:sz w:val="40"/>
          <w:szCs w:val="40"/>
        </w:rPr>
        <w:t xml:space="preserve"> l’”</w:t>
      </w:r>
      <w:r w:rsidRPr="005C37FD">
        <w:rPr>
          <w:rFonts w:ascii="Times New Roman" w:hAnsi="Times New Roman"/>
          <w:i/>
          <w:sz w:val="40"/>
          <w:szCs w:val="40"/>
        </w:rPr>
        <w:t>Esercito italiano di liberazione</w:t>
      </w:r>
      <w:r w:rsidRPr="005C37FD">
        <w:rPr>
          <w:rFonts w:ascii="Times New Roman" w:hAnsi="Times New Roman"/>
          <w:sz w:val="40"/>
          <w:szCs w:val="40"/>
        </w:rPr>
        <w:t xml:space="preserve">” </w:t>
      </w:r>
      <w:r>
        <w:rPr>
          <w:rFonts w:ascii="Times New Roman" w:hAnsi="Times New Roman"/>
          <w:sz w:val="40"/>
          <w:szCs w:val="40"/>
        </w:rPr>
        <w:t xml:space="preserve">alla dipendenza </w:t>
      </w:r>
      <w:r w:rsidRPr="005C37FD">
        <w:rPr>
          <w:rFonts w:ascii="Times New Roman" w:hAnsi="Times New Roman"/>
          <w:sz w:val="40"/>
          <w:szCs w:val="40"/>
        </w:rPr>
        <w:t>d</w:t>
      </w:r>
      <w:r>
        <w:rPr>
          <w:rFonts w:ascii="Times New Roman" w:hAnsi="Times New Roman"/>
          <w:sz w:val="40"/>
          <w:szCs w:val="40"/>
        </w:rPr>
        <w:t>e</w:t>
      </w:r>
      <w:r w:rsidRPr="005C37FD">
        <w:rPr>
          <w:rFonts w:ascii="Times New Roman" w:hAnsi="Times New Roman"/>
          <w:sz w:val="40"/>
          <w:szCs w:val="40"/>
        </w:rPr>
        <w:t>l Principe Umberto, l’erede al trono</w:t>
      </w:r>
      <w:r>
        <w:rPr>
          <w:rFonts w:ascii="Times New Roman" w:hAnsi="Times New Roman"/>
          <w:sz w:val="40"/>
          <w:szCs w:val="40"/>
        </w:rPr>
        <w:t xml:space="preserve"> d’Italia e, nel mese di ottobre, precisamente il </w:t>
      </w:r>
      <w:r w:rsidRPr="00DE7477">
        <w:rPr>
          <w:rFonts w:ascii="Times New Roman" w:hAnsi="Times New Roman"/>
          <w:sz w:val="40"/>
          <w:szCs w:val="40"/>
          <w:u w:val="single"/>
        </w:rPr>
        <w:t>13 –10 – 1943</w:t>
      </w:r>
      <w:r>
        <w:rPr>
          <w:rFonts w:ascii="Times New Roman" w:hAnsi="Times New Roman"/>
          <w:sz w:val="40"/>
          <w:szCs w:val="40"/>
          <w:u w:val="single"/>
        </w:rPr>
        <w:t>,</w:t>
      </w:r>
      <w:r>
        <w:rPr>
          <w:rFonts w:ascii="Times New Roman" w:hAnsi="Times New Roman"/>
          <w:sz w:val="40"/>
          <w:szCs w:val="40"/>
        </w:rPr>
        <w:t xml:space="preserve"> dichiararono ufficialmente guerra alla Germania e alla R.S.I.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Per l’Italia fu una vera e propria </w:t>
      </w:r>
      <w:r w:rsidRPr="002D7443">
        <w:rPr>
          <w:rFonts w:ascii="Times New Roman" w:hAnsi="Times New Roman"/>
          <w:sz w:val="40"/>
          <w:szCs w:val="40"/>
          <w:u w:val="single"/>
        </w:rPr>
        <w:t>guerra civile</w:t>
      </w:r>
      <w:r>
        <w:rPr>
          <w:rFonts w:ascii="Times New Roman" w:hAnsi="Times New Roman"/>
          <w:sz w:val="40"/>
          <w:szCs w:val="40"/>
        </w:rPr>
        <w:t xml:space="preserve"> in cui entrambe le parti furono appoggiate dalle armi straniere.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In quello stesso momento si stava combattendo tra Canadesi e Tedeschi nella città di Campobasso.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Il nuovo esercito italiano venne inquadrato con compiti precisi tra le forze belligeranti e subito si distinse durante la resistenza rimasta inchiodata sulla Linea Gustav che da Cassino si stendeva fino alla foce del Sangro.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Monte Lungo, </w:t>
      </w:r>
      <w:r w:rsidRPr="0020602F">
        <w:rPr>
          <w:rFonts w:ascii="Times New Roman" w:hAnsi="Times New Roman"/>
          <w:sz w:val="40"/>
          <w:szCs w:val="40"/>
          <w:u w:val="single"/>
        </w:rPr>
        <w:t xml:space="preserve">l’ 8 – 12 </w:t>
      </w:r>
      <w:r>
        <w:rPr>
          <w:rFonts w:ascii="Times New Roman" w:hAnsi="Times New Roman"/>
          <w:sz w:val="40"/>
          <w:szCs w:val="40"/>
          <w:u w:val="single"/>
        </w:rPr>
        <w:t>–</w:t>
      </w:r>
      <w:r w:rsidRPr="0020602F">
        <w:rPr>
          <w:rFonts w:ascii="Times New Roman" w:hAnsi="Times New Roman"/>
          <w:sz w:val="40"/>
          <w:szCs w:val="40"/>
          <w:u w:val="single"/>
        </w:rPr>
        <w:t xml:space="preserve"> 1943</w:t>
      </w:r>
      <w:r>
        <w:rPr>
          <w:rFonts w:ascii="Times New Roman" w:hAnsi="Times New Roman"/>
          <w:sz w:val="40"/>
          <w:szCs w:val="40"/>
        </w:rPr>
        <w:t>, ancora conserva i cimeli e ogni memoria di quello scontro in cui i nostri soldati caddero a migliaia, ammirati dai loro stessi precedenti avversari.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Per la liberazione del resto dell’Italia, cominciò in questo periodo a prendere piede anche l’organizzazione delle bande partigiane che presto diventò una forza considerevole, ma certamente non sufficiente per ottenere da sola la vittoria finale.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Ma da chi erano formate quelle bande? Da quelli che prima erano stati fascisti come Dino Grandi e i gerarchi del Gran Consiglio; uomini che all’occorrenza si rifiutarono di mettersi agli ordini di Mussolini, una massa di giovani sempre più numerosa che proveniva da quelle che prima erano state famiglie fasciste.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Avvenne ciò perché nell’uomo il riconoscimento della verità ha bisogno di tempo per affermarsi.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La </w:t>
      </w:r>
      <w:r w:rsidRPr="00A06D3B">
        <w:rPr>
          <w:rFonts w:ascii="Times New Roman" w:hAnsi="Times New Roman"/>
          <w:i/>
          <w:sz w:val="40"/>
          <w:szCs w:val="40"/>
        </w:rPr>
        <w:t xml:space="preserve">Repubblica </w:t>
      </w:r>
      <w:r>
        <w:rPr>
          <w:rFonts w:ascii="Times New Roman" w:hAnsi="Times New Roman"/>
          <w:i/>
          <w:sz w:val="40"/>
          <w:szCs w:val="40"/>
        </w:rPr>
        <w:t xml:space="preserve">Sociale Italiana </w:t>
      </w:r>
      <w:r w:rsidRPr="00A06D3B">
        <w:rPr>
          <w:rFonts w:ascii="Times New Roman" w:hAnsi="Times New Roman"/>
          <w:i/>
          <w:sz w:val="40"/>
          <w:szCs w:val="40"/>
        </w:rPr>
        <w:t>di Salò</w:t>
      </w:r>
      <w:r>
        <w:rPr>
          <w:rFonts w:ascii="Times New Roman" w:hAnsi="Times New Roman"/>
          <w:sz w:val="40"/>
          <w:szCs w:val="40"/>
        </w:rPr>
        <w:t>, rivelò, sì, in Mussolini e in una parte dei suoi stretti collaboratori, la figura dei fantocci, complici e comodi esecutori di ordini del loro ancora più sciagurato alleato, ma anche la fede di chi ancora non riusciva a comprendere i tempi nuovi e che presto cambiarono e constatiamo che non mancarono all’appello al momento di rispondere al referendum istituzionale del 1946.</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Come tale Mussolini venne arrestato dai Partigiani alla fine delle ostilità, travestito da soldato tedesco, come un qualunque traditore. Bastava questo poi per considerarlo doppiamente colpevole.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L’arrogarsi, da qualunque parte, il merito di aver liberato l’Italia dal Fascismo vuol dire, per chi lo afferma, attribuirsi meriti maggiori di quanto gli spetta. Basta guardare quanti morirono sui campi di battaglia a tale scopo. Lo prova in modo inequivocabile chi, visitando l’Italia dalla Sicilia al Brennero, si prova a leggere i nomi dei caduti sparsi nei numerosi cimiteri di guerra. Essi devono bastare a fugare ogni dubbio, essendo uomini caduti che provenivano da tanta parte del mondo.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Ritengo, dunque, che un uomo, giusto e onesto, non abbia il diritto di sottrare meriti a chi ha versato sangue per questa nostra inevitabile e nobile causa.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Perciò mi sento di rispondere, alla domanda iniziale su chi ci ha liberati dal fascismo, che fu il popolo intero a farlo, divenuto maturo man mano che prendeva coscienza delle follie del momento, quegli stessi milioni che prima gridavano </w:t>
      </w:r>
      <w:r w:rsidRPr="008605E5">
        <w:rPr>
          <w:rFonts w:ascii="Times New Roman" w:hAnsi="Times New Roman"/>
          <w:i/>
          <w:sz w:val="40"/>
          <w:szCs w:val="40"/>
        </w:rPr>
        <w:t>Viva il Duce</w:t>
      </w:r>
      <w:r>
        <w:rPr>
          <w:rFonts w:ascii="Times New Roman" w:hAnsi="Times New Roman"/>
          <w:sz w:val="40"/>
          <w:szCs w:val="40"/>
        </w:rPr>
        <w:t xml:space="preserve">,  fascisti, della prima e dell’ultima ora, e non fascisti, per cui ritengo che debba finire questo enigmatico ritornello per far sì che tutto il popolo possa ritrovare la sua unità e la sua armonia, e sentirsi grato di potersi abbracciare come fratelli e cittadini senza riserve.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Ma non può passare sotto silenzio, a questo punto, chiarire che molti di quei Partigiani, combattettero una guerra loro propria, non per il supremo bene della nazione, col fine segreto di portare l’Italia da una dittatura di destra a un’altra di sinistra, consegnandola in un piatto d’argento alle grinfie di un altro mendace dittatore, Giuseppe Stalin, soggetto politico ben peggiore di quello di cui ci eravamo liberati.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In tutti i partiti, è vero, ci sono sempre frange di persone difficili da cambiare, ciechi nella loro fede. Sono una minoranza e in una democrazia la minoranza non ha nessun potere. La loro presenza, però, ha fatto sì che nel Parlamento italiano divenisse dura la lotta nella ricerca di una linea da seguire per il nostro Nuovo Risorgimento.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Questo ha fatto sì che la nuova Repubblica nascesse malata nel corpo e nello spirito, già divisa tra uomini votati a difendere le libertà conquistate e quelli fomentatori di discordie, sognatori di una dittatura che invece avrebbero dovuto ripudiare al momento di giurare fedeltà alla Nuova Costituzione Repubblicana.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Questi fanatici peccarono a non indagare a fondo sulla personalità e sui comportamenti del Comunismo Sovietico. A questo giunsero troppo in ritardo, dopo l’avvento del coraggioso e intraprendente </w:t>
      </w:r>
      <w:r w:rsidRPr="00957E59">
        <w:rPr>
          <w:rFonts w:ascii="Times New Roman" w:hAnsi="Times New Roman"/>
          <w:sz w:val="40"/>
          <w:szCs w:val="40"/>
        </w:rPr>
        <w:t>Mikail</w:t>
      </w:r>
      <w:r w:rsidRPr="00D31626">
        <w:rPr>
          <w:rFonts w:ascii="Times New Roman" w:hAnsi="Times New Roman"/>
          <w:sz w:val="40"/>
          <w:szCs w:val="40"/>
        </w:rPr>
        <w:t xml:space="preserve"> </w:t>
      </w:r>
      <w:r>
        <w:rPr>
          <w:rFonts w:ascii="Times New Roman" w:hAnsi="Times New Roman"/>
          <w:sz w:val="40"/>
          <w:szCs w:val="40"/>
        </w:rPr>
        <w:t xml:space="preserve">Gorbaciov.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Tale situazione e tale chiusura mentale,  trasmessa per eredità alle successive generazioni, ha dilaniato e </w:t>
      </w:r>
      <w:r w:rsidRPr="00D71218">
        <w:rPr>
          <w:rFonts w:ascii="Times New Roman" w:hAnsi="Times New Roman"/>
          <w:sz w:val="40"/>
          <w:szCs w:val="40"/>
        </w:rPr>
        <w:t>ancora</w:t>
      </w:r>
      <w:r>
        <w:rPr>
          <w:rFonts w:ascii="Times New Roman" w:hAnsi="Times New Roman"/>
          <w:sz w:val="40"/>
          <w:szCs w:val="40"/>
        </w:rPr>
        <w:t xml:space="preserve"> continua, sebbene quegli uomini intrepidi sono passati a miglior vita.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Oggi abbiamo la coscienza che ogni dittatura, di destra e di sinistra, fa a pugni con le nostre moderne libertà costituzionali per cui le speranze di un armonico e pacifico sviluppo dell’Italia ancora attende giorni migliori. </w:t>
      </w:r>
    </w:p>
    <w:p w:rsidR="00EC7667" w:rsidRDefault="00EC7667" w:rsidP="00D60C97">
      <w:pPr>
        <w:spacing w:line="240" w:lineRule="auto"/>
        <w:ind w:left="567" w:right="567" w:firstLine="567"/>
        <w:jc w:val="both"/>
        <w:rPr>
          <w:rFonts w:ascii="Times New Roman" w:hAnsi="Times New Roman"/>
          <w:sz w:val="40"/>
          <w:szCs w:val="40"/>
        </w:rPr>
      </w:pPr>
    </w:p>
    <w:p w:rsidR="00EC7667" w:rsidRPr="00BB2B4E" w:rsidRDefault="00EC7667" w:rsidP="00BE1026">
      <w:pPr>
        <w:spacing w:line="240" w:lineRule="auto"/>
        <w:ind w:left="567" w:right="567" w:firstLine="567"/>
        <w:jc w:val="both"/>
        <w:outlineLvl w:val="0"/>
        <w:rPr>
          <w:rFonts w:ascii="Times New Roman" w:hAnsi="Times New Roman"/>
          <w:b/>
          <w:sz w:val="40"/>
          <w:szCs w:val="40"/>
        </w:rPr>
      </w:pPr>
      <w:r w:rsidRPr="00BB2B4E">
        <w:rPr>
          <w:rFonts w:ascii="Times New Roman" w:hAnsi="Times New Roman"/>
          <w:b/>
          <w:sz w:val="40"/>
          <w:szCs w:val="40"/>
        </w:rPr>
        <w:t>5 – La repubblica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Nel 1946 l’erede al trono, divenuto Re d’Italia col nome di Umberto II, considerata l’aggressività di alcune forze partigiane ancora armate, per scongiurare di nuovo una guerra civile al suo popolo, più disastrosa della stessa guerra da poco conclusa, a ciò consigliato anche dai rappresentanti più autorevoli e più illuminati del popolo e dei partiti ricostituiti, prese la decisione di rinunciare alla successione al trono e di prendere la via dell’esilio.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Questo fu anche il verdetto del referendum costituzionale che, tra l’altro, fu anche il documento che attestò solennemente la conversione di tutto il popolo ai nuovi ideali. </w:t>
      </w:r>
      <w:r w:rsidRPr="00C63AAF">
        <w:rPr>
          <w:rFonts w:ascii="Times New Roman" w:hAnsi="Times New Roman"/>
          <w:sz w:val="40"/>
          <w:szCs w:val="40"/>
          <w:u w:val="single"/>
        </w:rPr>
        <w:t>Il popolo</w:t>
      </w:r>
      <w:r>
        <w:rPr>
          <w:rFonts w:ascii="Times New Roman" w:hAnsi="Times New Roman"/>
          <w:sz w:val="40"/>
          <w:szCs w:val="40"/>
          <w:u w:val="single"/>
        </w:rPr>
        <w:t>, infatti,</w:t>
      </w:r>
      <w:r w:rsidRPr="00C63AAF">
        <w:rPr>
          <w:rFonts w:ascii="Times New Roman" w:hAnsi="Times New Roman"/>
          <w:sz w:val="40"/>
          <w:szCs w:val="40"/>
          <w:u w:val="single"/>
        </w:rPr>
        <w:t xml:space="preserve"> scelse il regime repubblicano il 2 giugno 1946.</w:t>
      </w:r>
      <w:r>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Fu necessario quindi varare una Nuova  Costituzione, di nominare un nuovo Capo dello Stato (Enrico De Nicola), di costituire un Governo provvisorio per avviare a creare il nuovo clima di civiltà e di progresso.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Ma, come dicevo, nel sistema politico nuovo restò ancora, occulta, larvata, l’intenzione nefasta della estrema sinistra e dei pochi infiltrati rimasti della estrema destra, destinati a comportarsi in modo refrattario contro qualunque decisione presa dai nuovi organi costituzionali.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I partiti politici, sin dall’inizio di questo nuovo corso, cominciarono a sentirsi liberi di agire per fini propri, fingendo di dimenticare o di procrastinare ad oltranza il fine generale del popolo stabilito dalla Costituzione Repubblicana: l’uguaglianza dei cittadini di fronte alle leggi, ma anche di fronte ai nuovi diritti e doveri solennemente sanciti.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Brigarono, e continuano a farlo, mettendo nei posti chiave dell’organizzazione statale uomini propri per assicurarsi possibilità di manovre future. Non si sentirono appartenere a un’unica famiglia, a un popolo nuovo. Si diedero a costruire intorno a sé zone d’azione franche, rifiutando persino di essere inquadrati  con le regole di qualunque altra istituzione e associazione civile dello Stato.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Il fatto che i partiti politici siano portati a sfuggire a questa essenziale necessità ha creato squilibri e condizioni di franchigie che mal si sposano con le leggi e i doveri di tutti gli altri cittadini.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Come poteva nascere un Governo da un Parlamento nel quale gruppi di deputati avversi erano sordi alla voce degli altri, ognuno convinto di essere dalla parte del giusto? Con quale armonia poteva nascere la collaborazione e l’alternanza di potere, capace di generare un divenire di pace, di benessere e di civiltà nel nostro paese?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E’ bene ricordare l’articolo 1 della nuova Costituzione italiana: </w:t>
      </w:r>
    </w:p>
    <w:p w:rsidR="00EC7667" w:rsidRPr="00DB1191" w:rsidRDefault="00EC7667" w:rsidP="00D60C97">
      <w:pPr>
        <w:spacing w:line="240" w:lineRule="auto"/>
        <w:ind w:left="567" w:right="567" w:firstLine="567"/>
        <w:jc w:val="both"/>
        <w:rPr>
          <w:rFonts w:ascii="Times New Roman" w:hAnsi="Times New Roman"/>
          <w:b/>
          <w:i/>
          <w:sz w:val="40"/>
          <w:szCs w:val="40"/>
        </w:rPr>
      </w:pPr>
      <w:r w:rsidRPr="00DB1191">
        <w:rPr>
          <w:rFonts w:ascii="Times New Roman" w:hAnsi="Times New Roman"/>
          <w:b/>
          <w:i/>
          <w:sz w:val="40"/>
          <w:szCs w:val="40"/>
        </w:rPr>
        <w:t>“L’Italia è una repubblica democratica fondata sul lavoro.</w:t>
      </w:r>
    </w:p>
    <w:p w:rsidR="00EC7667" w:rsidRPr="00DB1191" w:rsidRDefault="00EC7667" w:rsidP="00D60C97">
      <w:pPr>
        <w:spacing w:line="240" w:lineRule="auto"/>
        <w:ind w:left="567" w:right="567" w:firstLine="567"/>
        <w:jc w:val="both"/>
        <w:rPr>
          <w:rFonts w:ascii="Times New Roman" w:hAnsi="Times New Roman"/>
          <w:b/>
          <w:i/>
          <w:sz w:val="40"/>
          <w:szCs w:val="40"/>
        </w:rPr>
      </w:pPr>
      <w:r w:rsidRPr="00DB1191">
        <w:rPr>
          <w:rFonts w:ascii="Times New Roman" w:hAnsi="Times New Roman"/>
          <w:b/>
          <w:i/>
          <w:sz w:val="40"/>
          <w:szCs w:val="40"/>
        </w:rPr>
        <w:t>La sovranità appartiene al popolo che la esercita nelle forme e nei limiti della Costituzione”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Come va affrontato il primo comma se non c’è un concetto chiaro di L</w:t>
      </w:r>
      <w:r w:rsidRPr="00414E73">
        <w:rPr>
          <w:rFonts w:ascii="Times New Roman" w:hAnsi="Times New Roman"/>
          <w:sz w:val="40"/>
          <w:szCs w:val="40"/>
          <w:u w:val="single"/>
        </w:rPr>
        <w:t>avoro</w:t>
      </w:r>
      <w:r>
        <w:rPr>
          <w:rFonts w:ascii="Times New Roman" w:hAnsi="Times New Roman"/>
          <w:sz w:val="40"/>
          <w:szCs w:val="40"/>
        </w:rPr>
        <w:t>? Non è lavoro anche quello delle casalinghe e dei bimbi che devono essere assistiti a crescere? E cosa dire dei giovani che vanno a scuola? Il loro è un lavoro o un divertimento? Cosa bisogna fare se accade che  non c’è lavoro per tutti?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Da questo comma non sorgeva forse il dovere degli organi legislativi di armonizzare la distribuzione delle risorse e della ricchezza per permettere a tutti di vivere una vita dignitosa e felice? Giungeremo un giorno a  realizzare questo obiettivo?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La poca attenzione al portato di questo comma da parte dei rappresentanti del popolo ha fatto sì che  nel corso del tempo nascessero profonde disarmonie nella società italiana.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In quanto all’altro comma, quello relativo alla </w:t>
      </w:r>
      <w:r w:rsidRPr="00B70C01">
        <w:rPr>
          <w:rFonts w:ascii="Times New Roman" w:hAnsi="Times New Roman"/>
          <w:sz w:val="40"/>
          <w:szCs w:val="40"/>
          <w:u w:val="single"/>
        </w:rPr>
        <w:t>Sovranità</w:t>
      </w:r>
      <w:r>
        <w:rPr>
          <w:rFonts w:ascii="Times New Roman" w:hAnsi="Times New Roman"/>
          <w:sz w:val="40"/>
          <w:szCs w:val="40"/>
          <w:u w:val="single"/>
        </w:rPr>
        <w:t>,</w:t>
      </w:r>
      <w:r>
        <w:rPr>
          <w:rFonts w:ascii="Times New Roman" w:hAnsi="Times New Roman"/>
          <w:sz w:val="40"/>
          <w:szCs w:val="40"/>
        </w:rPr>
        <w:t xml:space="preserve"> i Costituenti l’assegnarono al Popolo per cui solo esso divenne il </w:t>
      </w:r>
      <w:r w:rsidRPr="00E31EFA">
        <w:rPr>
          <w:rFonts w:ascii="Times New Roman" w:hAnsi="Times New Roman"/>
          <w:sz w:val="40"/>
          <w:szCs w:val="40"/>
          <w:u w:val="single"/>
        </w:rPr>
        <w:t>Nuovo Sovrano</w:t>
      </w:r>
      <w:r>
        <w:rPr>
          <w:rFonts w:ascii="Times New Roman" w:hAnsi="Times New Roman"/>
          <w:sz w:val="40"/>
          <w:szCs w:val="40"/>
        </w:rPr>
        <w:t xml:space="preserve"> del paese. Ciò voleva dire sia che in lui si doveva sommo rispetto, obbedienza e onore, sia che la Sovranità era indivisibile e tutti dovevano ritenersi soggetti ad essa.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La Costituzione auspicava pace, benessere e armonia.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Invece nel Parlamento, ad esempio, mai si è provato a trovare una via d’incontro per creare collaborazione ed equilibrio tra padroni e servi, tra ricchi e poveri, tra lavoratori e imprenditori,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Ed è avvenuto che tutti i rappresentanti del popolo si sono riservati per sé privilegi e poteri. Per i gradi più alti non hanno posto limiti di sorta, per quelli più bassi, limiti compatibili solo con la condizione della sopravvivenza e dell’indigenza.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Un popolo sovrano poteva desiderare tutto questo? Questa la civiltà che aveva a cuore? Questo promettevano le libertà sancite dalla Costituzione?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Una politica fondata su reciproci inganni divenne costume da cui ancora siamo soggetti.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Aggiungo qui un ultimo problema, telegrafico, quello riguardante l’elezione del Presidente della Repubblica da parte dei rappresentanti del popolo.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Non toccava al Popolo Sovrano, invece, eleggerlo direttamente per evitare possibili equivoci sulla sua assoluta libertà di pensiero e d’azione?    </w:t>
      </w:r>
    </w:p>
    <w:p w:rsidR="00EC7667" w:rsidRPr="00211E18" w:rsidRDefault="00EC7667" w:rsidP="00211E18">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Il sistema seguito fino ad ora ritengo sia stato </w:t>
      </w:r>
      <w:r w:rsidRPr="00211E18">
        <w:rPr>
          <w:rFonts w:ascii="Times New Roman" w:hAnsi="Times New Roman"/>
          <w:sz w:val="40"/>
          <w:szCs w:val="40"/>
        </w:rPr>
        <w:t>pregiudizievole alla sua libertà</w:t>
      </w:r>
      <w:r>
        <w:rPr>
          <w:rFonts w:ascii="Times New Roman" w:hAnsi="Times New Roman"/>
          <w:sz w:val="40"/>
          <w:szCs w:val="40"/>
        </w:rPr>
        <w:t>, che abbia sempre lasciato in lui un sentimento di gratitudine verso quei partiti che più si sono adoperati per farlo eleggere.</w:t>
      </w:r>
      <w:r w:rsidRPr="00211E18">
        <w:rPr>
          <w:rFonts w:ascii="Times New Roman" w:hAnsi="Times New Roman"/>
          <w:sz w:val="40"/>
          <w:szCs w:val="40"/>
        </w:rPr>
        <w:t xml:space="preserve"> </w:t>
      </w:r>
      <w:r>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BE1026">
      <w:pPr>
        <w:spacing w:line="240" w:lineRule="auto"/>
        <w:ind w:left="567" w:right="567" w:firstLine="567"/>
        <w:jc w:val="both"/>
        <w:outlineLvl w:val="0"/>
        <w:rPr>
          <w:rFonts w:ascii="Times New Roman" w:hAnsi="Times New Roman"/>
          <w:sz w:val="40"/>
          <w:szCs w:val="40"/>
        </w:rPr>
      </w:pPr>
      <w:r w:rsidRPr="00057F0F">
        <w:rPr>
          <w:rFonts w:ascii="Times New Roman" w:hAnsi="Times New Roman"/>
          <w:b/>
          <w:sz w:val="40"/>
          <w:szCs w:val="40"/>
        </w:rPr>
        <w:t xml:space="preserve">6 – </w:t>
      </w:r>
      <w:r>
        <w:rPr>
          <w:rFonts w:ascii="Times New Roman" w:hAnsi="Times New Roman"/>
          <w:b/>
          <w:sz w:val="40"/>
          <w:szCs w:val="40"/>
        </w:rPr>
        <w:t>Nei tempi recentissimi</w:t>
      </w:r>
      <w:r>
        <w:rPr>
          <w:rFonts w:ascii="Times New Roman" w:hAnsi="Times New Roman"/>
          <w:sz w:val="40"/>
          <w:szCs w:val="40"/>
        </w:rPr>
        <w:t>.</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Cosa è avvenuto nei tempi più recenti nel campo della politica italiana che risulta poco comprensibile?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Un sacco di cose. Soprattutto una ermetica chiusura mentale delle correnti politiche, una reciproca incompatibilità assoluta al dialogo, come tra cani e gatti, tra Cristo e il Diavolo.</w:t>
      </w:r>
    </w:p>
    <w:p w:rsidR="00EC7667" w:rsidRDefault="00EC7667" w:rsidP="005B53A5">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A questo caso deprecabile si aggiunge, come dicevo a proposito del 1922, il fatto che il Capo dello Stato pro tempore ha sottratto, </w:t>
      </w:r>
      <w:r w:rsidRPr="003B793D">
        <w:rPr>
          <w:rFonts w:ascii="Times New Roman" w:hAnsi="Times New Roman"/>
          <w:i/>
          <w:sz w:val="40"/>
          <w:szCs w:val="40"/>
          <w:lang w:val="la-Latn"/>
        </w:rPr>
        <w:t>motu</w:t>
      </w:r>
      <w:r w:rsidRPr="003B793D">
        <w:rPr>
          <w:rFonts w:ascii="Times New Roman" w:hAnsi="Times New Roman"/>
          <w:i/>
          <w:sz w:val="40"/>
          <w:szCs w:val="40"/>
        </w:rPr>
        <w:t xml:space="preserve"> proprio</w:t>
      </w:r>
      <w:r>
        <w:rPr>
          <w:rFonts w:ascii="Times New Roman" w:hAnsi="Times New Roman"/>
          <w:sz w:val="40"/>
          <w:szCs w:val="40"/>
        </w:rPr>
        <w:t xml:space="preserve">, la gestione del Governo dalle mani del legittimo designato dalla maggioranza per affidarlo ai membri, anche non eletti, appartenenti al suo partito. </w:t>
      </w:r>
    </w:p>
    <w:p w:rsidR="00EC7667" w:rsidRDefault="00EC7667" w:rsidP="005B53A5">
      <w:pPr>
        <w:spacing w:line="240" w:lineRule="auto"/>
        <w:ind w:left="567" w:right="567" w:firstLine="567"/>
        <w:jc w:val="both"/>
        <w:rPr>
          <w:rFonts w:ascii="Times New Roman" w:hAnsi="Times New Roman"/>
          <w:sz w:val="40"/>
          <w:szCs w:val="40"/>
        </w:rPr>
      </w:pPr>
      <w:r w:rsidRPr="005B53A5">
        <w:rPr>
          <w:rFonts w:ascii="Times New Roman" w:hAnsi="Times New Roman"/>
          <w:sz w:val="40"/>
          <w:szCs w:val="40"/>
        </w:rPr>
        <w:t>Ad e</w:t>
      </w:r>
      <w:r>
        <w:rPr>
          <w:rFonts w:ascii="Times New Roman" w:hAnsi="Times New Roman"/>
          <w:sz w:val="40"/>
          <w:szCs w:val="40"/>
        </w:rPr>
        <w:t>ssa va aggiunto la scomparsa dei</w:t>
      </w:r>
      <w:r w:rsidRPr="005B53A5">
        <w:rPr>
          <w:rFonts w:ascii="Times New Roman" w:hAnsi="Times New Roman"/>
          <w:sz w:val="40"/>
          <w:szCs w:val="40"/>
        </w:rPr>
        <w:t xml:space="preserve"> poter</w:t>
      </w:r>
      <w:r>
        <w:rPr>
          <w:rFonts w:ascii="Times New Roman" w:hAnsi="Times New Roman"/>
          <w:sz w:val="40"/>
          <w:szCs w:val="40"/>
        </w:rPr>
        <w:t>i</w:t>
      </w:r>
      <w:r w:rsidRPr="005B53A5">
        <w:rPr>
          <w:rFonts w:ascii="Times New Roman" w:hAnsi="Times New Roman"/>
          <w:sz w:val="40"/>
          <w:szCs w:val="40"/>
        </w:rPr>
        <w:t xml:space="preserve"> di controllo per gli organi finanziari e di governo e </w:t>
      </w:r>
      <w:r>
        <w:rPr>
          <w:rFonts w:ascii="Times New Roman" w:hAnsi="Times New Roman"/>
          <w:sz w:val="40"/>
          <w:szCs w:val="40"/>
        </w:rPr>
        <w:t xml:space="preserve">la disperazione del popolo nel constatare </w:t>
      </w:r>
      <w:r w:rsidRPr="005B53A5">
        <w:rPr>
          <w:rFonts w:ascii="Times New Roman" w:hAnsi="Times New Roman"/>
          <w:sz w:val="40"/>
          <w:szCs w:val="40"/>
        </w:rPr>
        <w:t>l’indifferenza d</w:t>
      </w:r>
      <w:r>
        <w:rPr>
          <w:rFonts w:ascii="Times New Roman" w:hAnsi="Times New Roman"/>
          <w:sz w:val="40"/>
          <w:szCs w:val="40"/>
        </w:rPr>
        <w:t>egli organi di potere</w:t>
      </w:r>
      <w:r w:rsidRPr="005B53A5">
        <w:rPr>
          <w:rFonts w:ascii="Times New Roman" w:hAnsi="Times New Roman"/>
          <w:sz w:val="40"/>
          <w:szCs w:val="40"/>
        </w:rPr>
        <w:t xml:space="preserve"> </w:t>
      </w:r>
      <w:r>
        <w:rPr>
          <w:rFonts w:ascii="Times New Roman" w:hAnsi="Times New Roman"/>
          <w:sz w:val="40"/>
          <w:szCs w:val="40"/>
        </w:rPr>
        <w:t>nei riguardi</w:t>
      </w:r>
      <w:r w:rsidRPr="005B53A5">
        <w:rPr>
          <w:rFonts w:ascii="Times New Roman" w:hAnsi="Times New Roman"/>
          <w:sz w:val="40"/>
          <w:szCs w:val="40"/>
        </w:rPr>
        <w:t xml:space="preserve"> </w:t>
      </w:r>
      <w:r>
        <w:rPr>
          <w:rFonts w:ascii="Times New Roman" w:hAnsi="Times New Roman"/>
          <w:sz w:val="40"/>
          <w:szCs w:val="40"/>
        </w:rPr>
        <w:t>della urgenza dei</w:t>
      </w:r>
      <w:r w:rsidRPr="005B53A5">
        <w:rPr>
          <w:rFonts w:ascii="Times New Roman" w:hAnsi="Times New Roman"/>
          <w:sz w:val="40"/>
          <w:szCs w:val="40"/>
        </w:rPr>
        <w:t xml:space="preserve"> bisogni inderogabili</w:t>
      </w:r>
      <w:r>
        <w:rPr>
          <w:rFonts w:ascii="Times New Roman" w:hAnsi="Times New Roman"/>
          <w:sz w:val="40"/>
          <w:szCs w:val="40"/>
        </w:rPr>
        <w:t xml:space="preserve"> relativi ai più poveri del paese.</w:t>
      </w:r>
    </w:p>
    <w:p w:rsidR="00EC7667" w:rsidRDefault="00EC7667" w:rsidP="005B53A5">
      <w:pPr>
        <w:spacing w:line="240" w:lineRule="auto"/>
        <w:ind w:left="567" w:right="567" w:firstLine="567"/>
        <w:jc w:val="both"/>
        <w:rPr>
          <w:rFonts w:ascii="Times New Roman" w:hAnsi="Times New Roman"/>
          <w:sz w:val="40"/>
          <w:szCs w:val="40"/>
        </w:rPr>
      </w:pPr>
      <w:r>
        <w:rPr>
          <w:rFonts w:ascii="Times New Roman" w:hAnsi="Times New Roman"/>
          <w:sz w:val="40"/>
          <w:szCs w:val="40"/>
        </w:rPr>
        <w:t>U</w:t>
      </w:r>
      <w:r w:rsidRPr="005B53A5">
        <w:rPr>
          <w:rFonts w:ascii="Times New Roman" w:hAnsi="Times New Roman"/>
          <w:sz w:val="40"/>
          <w:szCs w:val="40"/>
        </w:rPr>
        <w:t xml:space="preserve">n popolo con milioni di disoccupati e indigenti che si </w:t>
      </w:r>
      <w:r>
        <w:rPr>
          <w:rFonts w:ascii="Times New Roman" w:hAnsi="Times New Roman"/>
          <w:sz w:val="40"/>
          <w:szCs w:val="40"/>
        </w:rPr>
        <w:t>sente</w:t>
      </w:r>
      <w:r w:rsidRPr="005B53A5">
        <w:rPr>
          <w:rFonts w:ascii="Times New Roman" w:hAnsi="Times New Roman"/>
          <w:sz w:val="40"/>
          <w:szCs w:val="40"/>
        </w:rPr>
        <w:t xml:space="preserve"> abbandonato mentre assiste allo spreco di fior di quattrini </w:t>
      </w:r>
      <w:r>
        <w:rPr>
          <w:rFonts w:ascii="Times New Roman" w:hAnsi="Times New Roman"/>
          <w:sz w:val="40"/>
          <w:szCs w:val="40"/>
        </w:rPr>
        <w:t xml:space="preserve">pubblici </w:t>
      </w:r>
      <w:r w:rsidRPr="005B53A5">
        <w:rPr>
          <w:rFonts w:ascii="Times New Roman" w:hAnsi="Times New Roman"/>
          <w:sz w:val="40"/>
          <w:szCs w:val="40"/>
        </w:rPr>
        <w:t>a favore di gente che si precipita a fiumi in Italia approfittando di questa incresciosa situazione</w:t>
      </w:r>
      <w:r>
        <w:rPr>
          <w:rFonts w:ascii="Times New Roman" w:hAnsi="Times New Roman"/>
          <w:sz w:val="40"/>
          <w:szCs w:val="40"/>
        </w:rPr>
        <w:t xml:space="preserve"> sembra il non plus ultra del male in corso, doloroso come un cancro o una piaga inestinguibile</w:t>
      </w:r>
      <w:r w:rsidRPr="005B53A5">
        <w:rPr>
          <w:rFonts w:ascii="Times New Roman" w:hAnsi="Times New Roman"/>
          <w:sz w:val="40"/>
          <w:szCs w:val="40"/>
        </w:rPr>
        <w:t>,</w:t>
      </w:r>
      <w:r>
        <w:rPr>
          <w:rFonts w:ascii="Times New Roman" w:hAnsi="Times New Roman"/>
          <w:sz w:val="40"/>
          <w:szCs w:val="40"/>
        </w:rPr>
        <w:t xml:space="preserve"> come quelle famose dell’antico Egitto.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Il Capo dello Stato, senza dubbio, </w:t>
      </w:r>
      <w:r w:rsidRPr="0058496E">
        <w:rPr>
          <w:rFonts w:ascii="Times New Roman" w:hAnsi="Times New Roman"/>
          <w:sz w:val="40"/>
          <w:szCs w:val="40"/>
        </w:rPr>
        <w:t xml:space="preserve">si </w:t>
      </w:r>
      <w:r>
        <w:rPr>
          <w:rFonts w:ascii="Times New Roman" w:hAnsi="Times New Roman"/>
          <w:sz w:val="40"/>
          <w:szCs w:val="40"/>
        </w:rPr>
        <w:t xml:space="preserve">sarà </w:t>
      </w:r>
      <w:r w:rsidRPr="0058496E">
        <w:rPr>
          <w:rFonts w:ascii="Times New Roman" w:hAnsi="Times New Roman"/>
          <w:sz w:val="40"/>
          <w:szCs w:val="40"/>
        </w:rPr>
        <w:t>svegli</w:t>
      </w:r>
      <w:r>
        <w:rPr>
          <w:rFonts w:ascii="Times New Roman" w:hAnsi="Times New Roman"/>
          <w:sz w:val="40"/>
          <w:szCs w:val="40"/>
        </w:rPr>
        <w:t>ato</w:t>
      </w:r>
      <w:r w:rsidRPr="0058496E">
        <w:rPr>
          <w:rFonts w:ascii="Times New Roman" w:hAnsi="Times New Roman"/>
          <w:sz w:val="40"/>
          <w:szCs w:val="40"/>
        </w:rPr>
        <w:t xml:space="preserve"> </w:t>
      </w:r>
      <w:r>
        <w:rPr>
          <w:rFonts w:ascii="Times New Roman" w:hAnsi="Times New Roman"/>
          <w:sz w:val="40"/>
          <w:szCs w:val="40"/>
        </w:rPr>
        <w:t xml:space="preserve">quel giorno </w:t>
      </w:r>
      <w:r w:rsidRPr="0058496E">
        <w:rPr>
          <w:rFonts w:ascii="Times New Roman" w:hAnsi="Times New Roman"/>
          <w:sz w:val="40"/>
          <w:szCs w:val="40"/>
        </w:rPr>
        <w:t xml:space="preserve">con il cuore in fiamme. Nella notte </w:t>
      </w:r>
      <w:r>
        <w:rPr>
          <w:rFonts w:ascii="Times New Roman" w:hAnsi="Times New Roman"/>
          <w:sz w:val="40"/>
          <w:szCs w:val="40"/>
        </w:rPr>
        <w:t xml:space="preserve">forse aveva </w:t>
      </w:r>
      <w:r w:rsidRPr="0058496E">
        <w:rPr>
          <w:rFonts w:ascii="Times New Roman" w:hAnsi="Times New Roman"/>
          <w:sz w:val="40"/>
          <w:szCs w:val="40"/>
        </w:rPr>
        <w:t>sogn</w:t>
      </w:r>
      <w:r>
        <w:rPr>
          <w:rFonts w:ascii="Times New Roman" w:hAnsi="Times New Roman"/>
          <w:sz w:val="40"/>
          <w:szCs w:val="40"/>
        </w:rPr>
        <w:t>ato</w:t>
      </w:r>
      <w:r w:rsidRPr="0058496E">
        <w:rPr>
          <w:rFonts w:ascii="Times New Roman" w:hAnsi="Times New Roman"/>
          <w:sz w:val="40"/>
          <w:szCs w:val="40"/>
        </w:rPr>
        <w:t xml:space="preserve"> </w:t>
      </w:r>
      <w:r w:rsidRPr="00601CC4">
        <w:rPr>
          <w:rFonts w:ascii="Times New Roman" w:hAnsi="Times New Roman"/>
          <w:sz w:val="40"/>
          <w:szCs w:val="40"/>
          <w:u w:val="single"/>
        </w:rPr>
        <w:t>un mostro terribile</w:t>
      </w:r>
      <w:r w:rsidRPr="005645F9">
        <w:rPr>
          <w:rFonts w:ascii="Times New Roman" w:hAnsi="Times New Roman"/>
          <w:sz w:val="40"/>
          <w:szCs w:val="40"/>
        </w:rPr>
        <w:t xml:space="preserve">, </w:t>
      </w:r>
      <w:r w:rsidRPr="00601CC4">
        <w:rPr>
          <w:rFonts w:ascii="Times New Roman" w:hAnsi="Times New Roman"/>
          <w:sz w:val="40"/>
          <w:szCs w:val="40"/>
          <w:u w:val="single"/>
        </w:rPr>
        <w:t>un Leviatano</w:t>
      </w:r>
      <w:r w:rsidRPr="0058496E">
        <w:rPr>
          <w:rFonts w:ascii="Times New Roman" w:hAnsi="Times New Roman"/>
          <w:sz w:val="40"/>
          <w:szCs w:val="40"/>
        </w:rPr>
        <w:t xml:space="preserve">, </w:t>
      </w:r>
      <w:r>
        <w:rPr>
          <w:rFonts w:ascii="Times New Roman" w:hAnsi="Times New Roman"/>
          <w:sz w:val="40"/>
          <w:szCs w:val="40"/>
        </w:rPr>
        <w:t>che divorava le ricchezze del suo paese</w:t>
      </w:r>
      <w:r w:rsidRPr="0058496E">
        <w:rPr>
          <w:rFonts w:ascii="Times New Roman" w:hAnsi="Times New Roman"/>
          <w:sz w:val="40"/>
          <w:szCs w:val="40"/>
        </w:rPr>
        <w:t xml:space="preserve">.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Come l’antico Faraone al cospetto di Giuseppe mise in moto un piano di salvezza.</w:t>
      </w:r>
    </w:p>
    <w:p w:rsidR="00EC7667" w:rsidRDefault="00EC7667" w:rsidP="00D60C97">
      <w:pPr>
        <w:spacing w:line="240" w:lineRule="auto"/>
        <w:ind w:left="567" w:right="567" w:firstLine="567"/>
        <w:jc w:val="both"/>
        <w:rPr>
          <w:rFonts w:ascii="Times New Roman" w:hAnsi="Times New Roman"/>
          <w:sz w:val="40"/>
          <w:szCs w:val="40"/>
          <w:u w:val="single"/>
        </w:rPr>
      </w:pPr>
      <w:r>
        <w:rPr>
          <w:rFonts w:ascii="Times New Roman" w:hAnsi="Times New Roman"/>
          <w:sz w:val="40"/>
          <w:szCs w:val="40"/>
        </w:rPr>
        <w:t xml:space="preserve">Allertò una sua prodigiosa </w:t>
      </w:r>
      <w:r w:rsidRPr="000A3C2E">
        <w:rPr>
          <w:rFonts w:ascii="Times New Roman" w:hAnsi="Times New Roman"/>
          <w:sz w:val="40"/>
          <w:szCs w:val="40"/>
          <w:u w:val="single"/>
        </w:rPr>
        <w:t>staffetta</w:t>
      </w:r>
      <w:r w:rsidRPr="000A3C2E">
        <w:rPr>
          <w:rFonts w:ascii="Times New Roman" w:hAnsi="Times New Roman"/>
          <w:sz w:val="40"/>
          <w:szCs w:val="40"/>
        </w:rPr>
        <w:t xml:space="preserve"> formata da </w:t>
      </w:r>
      <w:r w:rsidRPr="00D70BD9">
        <w:rPr>
          <w:rFonts w:ascii="Times New Roman" w:hAnsi="Times New Roman"/>
          <w:sz w:val="40"/>
          <w:szCs w:val="40"/>
          <w:u w:val="single"/>
        </w:rPr>
        <w:t xml:space="preserve">quattro </w:t>
      </w:r>
      <w:r w:rsidRPr="00601CC4">
        <w:rPr>
          <w:rFonts w:ascii="Times New Roman" w:hAnsi="Times New Roman"/>
          <w:sz w:val="40"/>
          <w:szCs w:val="40"/>
          <w:u w:val="single"/>
        </w:rPr>
        <w:t xml:space="preserve">Salvatori della </w:t>
      </w:r>
      <w:r w:rsidRPr="000A3C2E">
        <w:rPr>
          <w:rFonts w:ascii="Times New Roman" w:hAnsi="Times New Roman"/>
          <w:sz w:val="40"/>
          <w:szCs w:val="40"/>
          <w:u w:val="single"/>
        </w:rPr>
        <w:t>Patria</w:t>
      </w:r>
      <w:r w:rsidRPr="000A3C2E">
        <w:rPr>
          <w:rFonts w:ascii="Times New Roman" w:hAnsi="Times New Roman"/>
          <w:sz w:val="40"/>
          <w:szCs w:val="40"/>
        </w:rPr>
        <w:t xml:space="preserve"> come i</w:t>
      </w:r>
      <w:r>
        <w:rPr>
          <w:rFonts w:ascii="Times New Roman" w:hAnsi="Times New Roman"/>
          <w:sz w:val="40"/>
          <w:szCs w:val="40"/>
          <w:u w:val="single"/>
        </w:rPr>
        <w:t xml:space="preserve"> Quattro Cavalieri dell’Apocalisse.</w:t>
      </w:r>
    </w:p>
    <w:p w:rsidR="00EC7667" w:rsidRDefault="00EC7667" w:rsidP="00D60C97">
      <w:pPr>
        <w:spacing w:line="240" w:lineRule="auto"/>
        <w:ind w:left="567" w:right="567" w:firstLine="567"/>
        <w:jc w:val="both"/>
        <w:rPr>
          <w:rFonts w:ascii="Times New Roman" w:hAnsi="Times New Roman"/>
          <w:sz w:val="40"/>
          <w:szCs w:val="40"/>
        </w:rPr>
      </w:pPr>
      <w:r w:rsidRPr="007564DE">
        <w:rPr>
          <w:rFonts w:ascii="Times New Roman" w:hAnsi="Times New Roman"/>
          <w:sz w:val="40"/>
          <w:szCs w:val="40"/>
        </w:rPr>
        <w:t xml:space="preserve">Seguì una vera lotta tra </w:t>
      </w:r>
      <w:r>
        <w:rPr>
          <w:rFonts w:ascii="Times New Roman" w:hAnsi="Times New Roman"/>
          <w:sz w:val="40"/>
          <w:szCs w:val="40"/>
        </w:rPr>
        <w:t xml:space="preserve">luce e </w:t>
      </w:r>
      <w:r w:rsidRPr="007564DE">
        <w:rPr>
          <w:rFonts w:ascii="Times New Roman" w:hAnsi="Times New Roman"/>
          <w:sz w:val="40"/>
          <w:szCs w:val="40"/>
        </w:rPr>
        <w:t>tenebre</w:t>
      </w:r>
      <w:r>
        <w:rPr>
          <w:rFonts w:ascii="Times New Roman" w:hAnsi="Times New Roman"/>
          <w:sz w:val="40"/>
          <w:szCs w:val="40"/>
        </w:rPr>
        <w:t xml:space="preserve"> e uno scadere disperato della politica. Nel loro momento più caldo inventarono di tutto per non farci capire niente, persino diplomi e lauree comprate, concorsi camuffati e armi del tipo: </w:t>
      </w:r>
      <w:r w:rsidRPr="0047267D">
        <w:rPr>
          <w:rFonts w:ascii="Times New Roman" w:hAnsi="Times New Roman"/>
          <w:i/>
          <w:sz w:val="40"/>
          <w:szCs w:val="40"/>
        </w:rPr>
        <w:t>spread,</w:t>
      </w:r>
      <w:r>
        <w:rPr>
          <w:rFonts w:ascii="Times New Roman" w:hAnsi="Times New Roman"/>
          <w:sz w:val="40"/>
          <w:szCs w:val="40"/>
        </w:rPr>
        <w:t xml:space="preserve"> </w:t>
      </w:r>
      <w:r w:rsidRPr="009F1E0C">
        <w:rPr>
          <w:rFonts w:ascii="Times New Roman" w:hAnsi="Times New Roman"/>
          <w:i/>
          <w:sz w:val="40"/>
          <w:szCs w:val="40"/>
        </w:rPr>
        <w:t>catastrofe universale</w:t>
      </w:r>
      <w:r>
        <w:rPr>
          <w:rFonts w:ascii="Times New Roman" w:hAnsi="Times New Roman"/>
          <w:sz w:val="40"/>
          <w:szCs w:val="40"/>
        </w:rPr>
        <w:t xml:space="preserve">, </w:t>
      </w:r>
      <w:r w:rsidRPr="0047267D">
        <w:rPr>
          <w:rFonts w:ascii="Times New Roman" w:hAnsi="Times New Roman"/>
          <w:i/>
          <w:sz w:val="40"/>
          <w:szCs w:val="40"/>
        </w:rPr>
        <w:t>matrimoni contro natura</w:t>
      </w:r>
      <w:r>
        <w:rPr>
          <w:rFonts w:ascii="Times New Roman" w:hAnsi="Times New Roman"/>
          <w:i/>
          <w:sz w:val="40"/>
          <w:szCs w:val="40"/>
        </w:rPr>
        <w:t>, sessualità senza confine, la famiglia da maledire, la pietà di stato per gli stranieri,</w:t>
      </w:r>
      <w:r>
        <w:rPr>
          <w:rFonts w:ascii="Times New Roman" w:hAnsi="Times New Roman"/>
          <w:sz w:val="40"/>
          <w:szCs w:val="40"/>
        </w:rPr>
        <w:t xml:space="preserve"> </w:t>
      </w:r>
      <w:r w:rsidRPr="0047267D">
        <w:rPr>
          <w:rFonts w:ascii="Times New Roman" w:hAnsi="Times New Roman"/>
          <w:i/>
          <w:sz w:val="40"/>
          <w:szCs w:val="40"/>
        </w:rPr>
        <w:t xml:space="preserve">universalismi </w:t>
      </w:r>
      <w:r>
        <w:rPr>
          <w:rFonts w:ascii="Times New Roman" w:hAnsi="Times New Roman"/>
          <w:i/>
          <w:sz w:val="40"/>
          <w:szCs w:val="40"/>
        </w:rPr>
        <w:t>religiosi e non, menefreghismi d’ogni sorta per il proprio prossimo, finanche come creare una legge elettorale per ingannare il popolo.</w:t>
      </w:r>
      <w:r w:rsidRPr="0047267D">
        <w:rPr>
          <w:rFonts w:ascii="Times New Roman" w:hAnsi="Times New Roman"/>
          <w:i/>
          <w:sz w:val="40"/>
          <w:szCs w:val="40"/>
        </w:rPr>
        <w:t>.</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Questi Cavalieri cercarono persino di </w:t>
      </w:r>
      <w:r w:rsidRPr="004D5A16">
        <w:rPr>
          <w:rFonts w:ascii="Times New Roman" w:hAnsi="Times New Roman"/>
          <w:i/>
          <w:sz w:val="40"/>
          <w:szCs w:val="40"/>
        </w:rPr>
        <w:t>cambiare la Costituzione</w:t>
      </w:r>
      <w:r>
        <w:rPr>
          <w:rFonts w:ascii="Times New Roman" w:hAnsi="Times New Roman"/>
          <w:sz w:val="40"/>
          <w:szCs w:val="40"/>
        </w:rPr>
        <w:t xml:space="preserve"> in senso autoritario con l’intenzione di fare cose strabilianti. </w:t>
      </w:r>
    </w:p>
    <w:p w:rsidR="00EC7667" w:rsidRPr="007564DE"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Ma lo stress li sta logorando dal momento che l’incantesimo sta per finire e il popolo comincia a scuotere il capo per un pronto risveglio.</w:t>
      </w:r>
    </w:p>
    <w:p w:rsidR="00EC7667" w:rsidRDefault="00EC7667" w:rsidP="00D60C97">
      <w:pPr>
        <w:spacing w:line="240" w:lineRule="auto"/>
        <w:ind w:left="567" w:right="567" w:firstLine="567"/>
        <w:jc w:val="both"/>
        <w:rPr>
          <w:rFonts w:ascii="Times New Roman" w:hAnsi="Times New Roman"/>
          <w:sz w:val="40"/>
          <w:szCs w:val="40"/>
          <w:u w:val="single"/>
        </w:rPr>
      </w:pPr>
    </w:p>
    <w:p w:rsidR="00EC7667" w:rsidRPr="00BB2B4E" w:rsidRDefault="00EC7667" w:rsidP="00BE1026">
      <w:pPr>
        <w:spacing w:line="240" w:lineRule="auto"/>
        <w:ind w:left="567" w:right="567" w:firstLine="567"/>
        <w:jc w:val="both"/>
        <w:outlineLvl w:val="0"/>
        <w:rPr>
          <w:rFonts w:ascii="Times New Roman" w:hAnsi="Times New Roman"/>
          <w:b/>
          <w:sz w:val="40"/>
          <w:szCs w:val="40"/>
        </w:rPr>
      </w:pPr>
      <w:r>
        <w:rPr>
          <w:rFonts w:ascii="Times New Roman" w:hAnsi="Times New Roman"/>
          <w:sz w:val="40"/>
          <w:szCs w:val="40"/>
        </w:rPr>
        <w:t xml:space="preserve">   </w:t>
      </w:r>
      <w:r w:rsidRPr="00BB2B4E">
        <w:rPr>
          <w:rFonts w:ascii="Times New Roman" w:hAnsi="Times New Roman"/>
          <w:b/>
          <w:sz w:val="40"/>
          <w:szCs w:val="40"/>
        </w:rPr>
        <w:t>7 – Ius soli.</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E per non andare troppo oltre c’è l’altro problema ventilato dai </w:t>
      </w:r>
      <w:r w:rsidRPr="006E574D">
        <w:rPr>
          <w:rFonts w:ascii="Times New Roman" w:hAnsi="Times New Roman"/>
          <w:sz w:val="40"/>
          <w:szCs w:val="40"/>
          <w:u w:val="single"/>
        </w:rPr>
        <w:t>Quattro Cavalieri</w:t>
      </w:r>
      <w:r>
        <w:rPr>
          <w:rFonts w:ascii="Times New Roman" w:hAnsi="Times New Roman"/>
          <w:sz w:val="40"/>
          <w:szCs w:val="40"/>
        </w:rPr>
        <w:t xml:space="preserve">, una specie di bolla papale, sospinta a suon di soffi e di calci, sballottata come un pallone che calciato non riesce ad entrare nella rete, la questione dello </w:t>
      </w:r>
      <w:r w:rsidRPr="00F53C37">
        <w:rPr>
          <w:rFonts w:ascii="Times New Roman" w:hAnsi="Times New Roman"/>
          <w:b/>
          <w:i/>
          <w:sz w:val="40"/>
          <w:szCs w:val="40"/>
        </w:rPr>
        <w:t>ius soli</w:t>
      </w:r>
      <w:r>
        <w:rPr>
          <w:rFonts w:ascii="Times New Roman" w:hAnsi="Times New Roman"/>
          <w:sz w:val="40"/>
          <w:szCs w:val="40"/>
        </w:rPr>
        <w:t>.</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Ci sono persone che pensano che gli uomini, come le piante, nascano dalla terra, dal suolo, come i cavoli e i carciofi. Non sanno che anche le piante hanno diritto a vivere in un terreno loro adatto.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Gli uomini non nascono dal suolo, ma da una famiglia, con caratteri ereditari ben definiti, somiglianti in genere ai loro genitori, in un paese civile che ha una storia, soggetti ad usi, costumi e leggi, in cui si parla una lingua propria, si respira la cultura nativa, si vive nella fede dei padri e si suda per campare come tutte le persone di rispetto.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Essi sono come i pesci: fuori della loro acqua non riescono a vivere e chi ha la fortuna di riuscirci si trova in un ambiente in cui anche l’aria che respira non lo sazia.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L’uomo che oggi scappa dal suo paese non è un emigrante: è un povero Cristo che fugge per paura di guai perché perseguitato oppure è</w:t>
      </w:r>
      <w:r w:rsidRPr="0002550E">
        <w:rPr>
          <w:rFonts w:ascii="Times New Roman" w:hAnsi="Times New Roman"/>
          <w:sz w:val="40"/>
          <w:szCs w:val="40"/>
        </w:rPr>
        <w:t xml:space="preserve"> incapace di lottare per far rispettare i propri diritti</w:t>
      </w:r>
      <w:r>
        <w:rPr>
          <w:rFonts w:ascii="Times New Roman" w:hAnsi="Times New Roman"/>
          <w:sz w:val="40"/>
          <w:szCs w:val="40"/>
        </w:rPr>
        <w:t xml:space="preserve"> o anche </w:t>
      </w:r>
      <w:r w:rsidRPr="0002550E">
        <w:rPr>
          <w:rFonts w:ascii="Times New Roman" w:hAnsi="Times New Roman"/>
          <w:sz w:val="40"/>
          <w:szCs w:val="40"/>
        </w:rPr>
        <w:t xml:space="preserve"> </w:t>
      </w:r>
      <w:r>
        <w:rPr>
          <w:rFonts w:ascii="Times New Roman" w:hAnsi="Times New Roman"/>
          <w:sz w:val="40"/>
          <w:szCs w:val="40"/>
        </w:rPr>
        <w:t>quello che è caduto in preda a illusioni e sogni paradisiaci e ha bisogno di essere scosso e svegliato.</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Cosa è doveroso fare per essi? A mio giudizio questo: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 per quelli che sognano bisogna che aprano gli occhi per comprendere la miseria che sta nel nostro paese,  quante persone vivono ai limiti della sopravvivenza, che da anni stanno in attesa di trovare un lavoro che permetta loro di vivere degnamente;</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per quelli che risultano sani, validi, arditi e forti occorrono aiutati per essere rispediti in condizioni valide per riconquistare la dignità perduta di uomini e di  cittadini; </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gli altri, se si comportano con umiltà e rispetto, dei nostri ordinamenti, senza turbare o stravolgere i costumi e gli usi a cui siamo abituati, vanno accolti nei limiti del possibile finché non potranno  essere rimandati in patria.</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Passato il momento tragico dell’esodo ognuno deve ritrovare il suo ambiente, il suo equilibrio, ritrovare la sua gente per riprendere il suo normale stile di vita. Ognuno sta bene in casa propria. Tutto questo, a mio giudizio, è più umano e va fatto perché non stravolge né la loro vita né la nostra.</w:t>
      </w:r>
    </w:p>
    <w:p w:rsidR="00EC7667" w:rsidRPr="00D60C9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 xml:space="preserve"> Napoli 20 – 10 - 2017</w:t>
      </w:r>
    </w:p>
    <w:p w:rsidR="00EC7667" w:rsidRDefault="00EC7667" w:rsidP="00D60C97">
      <w:pPr>
        <w:spacing w:line="240" w:lineRule="auto"/>
        <w:ind w:left="567" w:right="567" w:firstLine="567"/>
        <w:jc w:val="both"/>
        <w:rPr>
          <w:rFonts w:ascii="Times New Roman" w:hAnsi="Times New Roman"/>
          <w:sz w:val="40"/>
          <w:szCs w:val="40"/>
        </w:rPr>
      </w:pPr>
      <w:r>
        <w:rPr>
          <w:rFonts w:ascii="Times New Roman" w:hAnsi="Times New Roman"/>
          <w:sz w:val="40"/>
          <w:szCs w:val="40"/>
        </w:rPr>
        <w:t>Filippo Leo D’Ugo</w:t>
      </w: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Default="00EC7667" w:rsidP="00D60C97">
      <w:pPr>
        <w:spacing w:line="240" w:lineRule="auto"/>
        <w:ind w:left="567" w:right="567" w:firstLine="567"/>
        <w:jc w:val="both"/>
        <w:rPr>
          <w:rFonts w:ascii="Times New Roman" w:hAnsi="Times New Roman"/>
          <w:sz w:val="40"/>
          <w:szCs w:val="40"/>
        </w:rPr>
      </w:pPr>
    </w:p>
    <w:p w:rsidR="00EC7667" w:rsidRPr="00D60C97" w:rsidRDefault="00EC7667" w:rsidP="00D60C97">
      <w:pPr>
        <w:spacing w:line="240" w:lineRule="auto"/>
        <w:ind w:left="567" w:right="567" w:firstLine="567"/>
        <w:jc w:val="both"/>
        <w:rPr>
          <w:rFonts w:ascii="Times New Roman" w:hAnsi="Times New Roman"/>
          <w:sz w:val="40"/>
          <w:szCs w:val="40"/>
        </w:rPr>
      </w:pPr>
    </w:p>
    <w:sectPr w:rsidR="00EC7667" w:rsidRPr="00D60C97" w:rsidSect="00C47504">
      <w:footerReference w:type="default" r:id="rId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667" w:rsidRDefault="00EC7667" w:rsidP="00E90A9A">
      <w:pPr>
        <w:spacing w:after="0" w:line="240" w:lineRule="auto"/>
      </w:pPr>
      <w:r>
        <w:separator/>
      </w:r>
    </w:p>
  </w:endnote>
  <w:endnote w:type="continuationSeparator" w:id="0">
    <w:p w:rsidR="00EC7667" w:rsidRDefault="00EC7667" w:rsidP="00E90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667" w:rsidRDefault="00EC7667">
    <w:pPr>
      <w:pStyle w:val="Footer"/>
      <w:jc w:val="center"/>
    </w:pPr>
    <w:fldSimple w:instr="PAGE   \* MERGEFORMAT">
      <w:r>
        <w:rPr>
          <w:noProof/>
        </w:rPr>
        <w:t>6</w:t>
      </w:r>
    </w:fldSimple>
  </w:p>
  <w:p w:rsidR="00EC7667" w:rsidRDefault="00EC7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667" w:rsidRDefault="00EC7667" w:rsidP="00E90A9A">
      <w:pPr>
        <w:spacing w:after="0" w:line="240" w:lineRule="auto"/>
      </w:pPr>
      <w:r>
        <w:separator/>
      </w:r>
    </w:p>
  </w:footnote>
  <w:footnote w:type="continuationSeparator" w:id="0">
    <w:p w:rsidR="00EC7667" w:rsidRDefault="00EC7667" w:rsidP="00E90A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5D8F"/>
    <w:rsid w:val="00001A17"/>
    <w:rsid w:val="00003429"/>
    <w:rsid w:val="000065CD"/>
    <w:rsid w:val="00012761"/>
    <w:rsid w:val="0001587C"/>
    <w:rsid w:val="00023020"/>
    <w:rsid w:val="0002550E"/>
    <w:rsid w:val="00025B6B"/>
    <w:rsid w:val="00034A62"/>
    <w:rsid w:val="00035393"/>
    <w:rsid w:val="0003685D"/>
    <w:rsid w:val="0003702C"/>
    <w:rsid w:val="00040CB6"/>
    <w:rsid w:val="00040CF9"/>
    <w:rsid w:val="00043C05"/>
    <w:rsid w:val="00043FDB"/>
    <w:rsid w:val="00047A66"/>
    <w:rsid w:val="0005163F"/>
    <w:rsid w:val="00054C1A"/>
    <w:rsid w:val="00055AD4"/>
    <w:rsid w:val="0005614E"/>
    <w:rsid w:val="00057511"/>
    <w:rsid w:val="000579E8"/>
    <w:rsid w:val="00057F0F"/>
    <w:rsid w:val="000616D4"/>
    <w:rsid w:val="00066FD9"/>
    <w:rsid w:val="00067F85"/>
    <w:rsid w:val="00070BE6"/>
    <w:rsid w:val="00073AB9"/>
    <w:rsid w:val="00073B86"/>
    <w:rsid w:val="00073C5C"/>
    <w:rsid w:val="00075B43"/>
    <w:rsid w:val="00081351"/>
    <w:rsid w:val="0008141A"/>
    <w:rsid w:val="00085A02"/>
    <w:rsid w:val="00087C15"/>
    <w:rsid w:val="00094A26"/>
    <w:rsid w:val="00096259"/>
    <w:rsid w:val="000A2E38"/>
    <w:rsid w:val="000A3C2E"/>
    <w:rsid w:val="000A4840"/>
    <w:rsid w:val="000A6540"/>
    <w:rsid w:val="000B23B4"/>
    <w:rsid w:val="000B64E8"/>
    <w:rsid w:val="000C0F11"/>
    <w:rsid w:val="000C164A"/>
    <w:rsid w:val="000C2E6A"/>
    <w:rsid w:val="000C3DA5"/>
    <w:rsid w:val="000D016C"/>
    <w:rsid w:val="000D11DC"/>
    <w:rsid w:val="000D367D"/>
    <w:rsid w:val="000D7C4E"/>
    <w:rsid w:val="000E1FAC"/>
    <w:rsid w:val="000E2108"/>
    <w:rsid w:val="000E2FB6"/>
    <w:rsid w:val="000E49FE"/>
    <w:rsid w:val="000E4ACF"/>
    <w:rsid w:val="000E5661"/>
    <w:rsid w:val="000E6913"/>
    <w:rsid w:val="000F2EE6"/>
    <w:rsid w:val="0010235A"/>
    <w:rsid w:val="00103B05"/>
    <w:rsid w:val="0010505C"/>
    <w:rsid w:val="001060C8"/>
    <w:rsid w:val="001100F2"/>
    <w:rsid w:val="0011019D"/>
    <w:rsid w:val="001127FC"/>
    <w:rsid w:val="00112F1B"/>
    <w:rsid w:val="0011464B"/>
    <w:rsid w:val="00115484"/>
    <w:rsid w:val="001161D4"/>
    <w:rsid w:val="0012273C"/>
    <w:rsid w:val="001272AF"/>
    <w:rsid w:val="00131341"/>
    <w:rsid w:val="001313AD"/>
    <w:rsid w:val="001314EA"/>
    <w:rsid w:val="00132124"/>
    <w:rsid w:val="00132B2B"/>
    <w:rsid w:val="00133F28"/>
    <w:rsid w:val="0013458E"/>
    <w:rsid w:val="00137BE8"/>
    <w:rsid w:val="00137D6D"/>
    <w:rsid w:val="00140B52"/>
    <w:rsid w:val="00147BEB"/>
    <w:rsid w:val="00150B96"/>
    <w:rsid w:val="001531EB"/>
    <w:rsid w:val="00153D2B"/>
    <w:rsid w:val="00153DCE"/>
    <w:rsid w:val="00157E8D"/>
    <w:rsid w:val="001606A0"/>
    <w:rsid w:val="00161085"/>
    <w:rsid w:val="00166791"/>
    <w:rsid w:val="00173650"/>
    <w:rsid w:val="00175EF3"/>
    <w:rsid w:val="00176B2F"/>
    <w:rsid w:val="00184DD5"/>
    <w:rsid w:val="001900AC"/>
    <w:rsid w:val="001916F1"/>
    <w:rsid w:val="00191EE4"/>
    <w:rsid w:val="0019402A"/>
    <w:rsid w:val="00195C1A"/>
    <w:rsid w:val="001A1C82"/>
    <w:rsid w:val="001A1EF8"/>
    <w:rsid w:val="001A3470"/>
    <w:rsid w:val="001B25BB"/>
    <w:rsid w:val="001C2E64"/>
    <w:rsid w:val="001C3FBF"/>
    <w:rsid w:val="001D14FB"/>
    <w:rsid w:val="001D1C5F"/>
    <w:rsid w:val="001D1F91"/>
    <w:rsid w:val="001E2763"/>
    <w:rsid w:val="001E3187"/>
    <w:rsid w:val="001F1B78"/>
    <w:rsid w:val="001F26DB"/>
    <w:rsid w:val="001F5710"/>
    <w:rsid w:val="001F6BD6"/>
    <w:rsid w:val="0020010C"/>
    <w:rsid w:val="002025DE"/>
    <w:rsid w:val="0020602F"/>
    <w:rsid w:val="00210163"/>
    <w:rsid w:val="00211E18"/>
    <w:rsid w:val="00211FF7"/>
    <w:rsid w:val="00212F08"/>
    <w:rsid w:val="00213436"/>
    <w:rsid w:val="00215475"/>
    <w:rsid w:val="00217DB7"/>
    <w:rsid w:val="00217E12"/>
    <w:rsid w:val="00222FD4"/>
    <w:rsid w:val="0022392A"/>
    <w:rsid w:val="00223C64"/>
    <w:rsid w:val="002264C3"/>
    <w:rsid w:val="00227DE9"/>
    <w:rsid w:val="002333F4"/>
    <w:rsid w:val="0023610F"/>
    <w:rsid w:val="00241EF0"/>
    <w:rsid w:val="00251059"/>
    <w:rsid w:val="0025411A"/>
    <w:rsid w:val="00255EAD"/>
    <w:rsid w:val="00256E57"/>
    <w:rsid w:val="002610DE"/>
    <w:rsid w:val="002612B0"/>
    <w:rsid w:val="00264163"/>
    <w:rsid w:val="0026431A"/>
    <w:rsid w:val="00264EE4"/>
    <w:rsid w:val="002665CB"/>
    <w:rsid w:val="0027101A"/>
    <w:rsid w:val="0027174D"/>
    <w:rsid w:val="00272BB3"/>
    <w:rsid w:val="00273E60"/>
    <w:rsid w:val="00276867"/>
    <w:rsid w:val="00277E0D"/>
    <w:rsid w:val="0028048D"/>
    <w:rsid w:val="002821FB"/>
    <w:rsid w:val="002842C4"/>
    <w:rsid w:val="002844D1"/>
    <w:rsid w:val="00285BAC"/>
    <w:rsid w:val="0028732E"/>
    <w:rsid w:val="00290903"/>
    <w:rsid w:val="00294C87"/>
    <w:rsid w:val="00295181"/>
    <w:rsid w:val="002962AE"/>
    <w:rsid w:val="002962D1"/>
    <w:rsid w:val="00297DFD"/>
    <w:rsid w:val="002A035D"/>
    <w:rsid w:val="002A2A55"/>
    <w:rsid w:val="002A5ED5"/>
    <w:rsid w:val="002A7C6D"/>
    <w:rsid w:val="002B6457"/>
    <w:rsid w:val="002B6C78"/>
    <w:rsid w:val="002C0546"/>
    <w:rsid w:val="002C2E91"/>
    <w:rsid w:val="002C4F7D"/>
    <w:rsid w:val="002C679D"/>
    <w:rsid w:val="002C71C1"/>
    <w:rsid w:val="002D3DDA"/>
    <w:rsid w:val="002D43A2"/>
    <w:rsid w:val="002D56B2"/>
    <w:rsid w:val="002D7443"/>
    <w:rsid w:val="002E0013"/>
    <w:rsid w:val="002E3717"/>
    <w:rsid w:val="002E6998"/>
    <w:rsid w:val="002F1630"/>
    <w:rsid w:val="002F6775"/>
    <w:rsid w:val="002F7062"/>
    <w:rsid w:val="003034A7"/>
    <w:rsid w:val="00306024"/>
    <w:rsid w:val="00306081"/>
    <w:rsid w:val="003065A3"/>
    <w:rsid w:val="00306A79"/>
    <w:rsid w:val="003166D6"/>
    <w:rsid w:val="00320062"/>
    <w:rsid w:val="00321680"/>
    <w:rsid w:val="00322805"/>
    <w:rsid w:val="00323837"/>
    <w:rsid w:val="003305C4"/>
    <w:rsid w:val="00330611"/>
    <w:rsid w:val="00330B6F"/>
    <w:rsid w:val="00332625"/>
    <w:rsid w:val="00335ABF"/>
    <w:rsid w:val="00335EE6"/>
    <w:rsid w:val="00342577"/>
    <w:rsid w:val="00342BD5"/>
    <w:rsid w:val="00351961"/>
    <w:rsid w:val="003531BD"/>
    <w:rsid w:val="00353CE5"/>
    <w:rsid w:val="00355280"/>
    <w:rsid w:val="003574F8"/>
    <w:rsid w:val="00357921"/>
    <w:rsid w:val="00360429"/>
    <w:rsid w:val="00361569"/>
    <w:rsid w:val="00362B72"/>
    <w:rsid w:val="00362EE6"/>
    <w:rsid w:val="0036455E"/>
    <w:rsid w:val="003663B9"/>
    <w:rsid w:val="00376199"/>
    <w:rsid w:val="00383366"/>
    <w:rsid w:val="0038641C"/>
    <w:rsid w:val="00396DE0"/>
    <w:rsid w:val="00397CCC"/>
    <w:rsid w:val="00397F46"/>
    <w:rsid w:val="003A4AA0"/>
    <w:rsid w:val="003B13AE"/>
    <w:rsid w:val="003B36DD"/>
    <w:rsid w:val="003B4FF6"/>
    <w:rsid w:val="003B696A"/>
    <w:rsid w:val="003B793D"/>
    <w:rsid w:val="003B7E42"/>
    <w:rsid w:val="003B7FAA"/>
    <w:rsid w:val="003E12E0"/>
    <w:rsid w:val="003E1DED"/>
    <w:rsid w:val="003E1E14"/>
    <w:rsid w:val="003E1F02"/>
    <w:rsid w:val="003E30A0"/>
    <w:rsid w:val="003E3DDA"/>
    <w:rsid w:val="003E3FE8"/>
    <w:rsid w:val="003F3C8A"/>
    <w:rsid w:val="003F482F"/>
    <w:rsid w:val="003F5734"/>
    <w:rsid w:val="003F722C"/>
    <w:rsid w:val="0040216B"/>
    <w:rsid w:val="0040721B"/>
    <w:rsid w:val="00407C12"/>
    <w:rsid w:val="004106BA"/>
    <w:rsid w:val="00411A9A"/>
    <w:rsid w:val="00414E73"/>
    <w:rsid w:val="00417160"/>
    <w:rsid w:val="004200AD"/>
    <w:rsid w:val="0042730D"/>
    <w:rsid w:val="004279F0"/>
    <w:rsid w:val="00427DB2"/>
    <w:rsid w:val="004315FD"/>
    <w:rsid w:val="0043339A"/>
    <w:rsid w:val="00433413"/>
    <w:rsid w:val="00435536"/>
    <w:rsid w:val="00440839"/>
    <w:rsid w:val="004439A4"/>
    <w:rsid w:val="00450195"/>
    <w:rsid w:val="004505FA"/>
    <w:rsid w:val="00451202"/>
    <w:rsid w:val="004514F6"/>
    <w:rsid w:val="004548DC"/>
    <w:rsid w:val="00454E04"/>
    <w:rsid w:val="00457DB0"/>
    <w:rsid w:val="00460276"/>
    <w:rsid w:val="00462728"/>
    <w:rsid w:val="00465D8D"/>
    <w:rsid w:val="00470527"/>
    <w:rsid w:val="0047267D"/>
    <w:rsid w:val="00473013"/>
    <w:rsid w:val="004737F3"/>
    <w:rsid w:val="004738B3"/>
    <w:rsid w:val="004738CA"/>
    <w:rsid w:val="0047497C"/>
    <w:rsid w:val="00476B89"/>
    <w:rsid w:val="00477BA3"/>
    <w:rsid w:val="00486259"/>
    <w:rsid w:val="004910B4"/>
    <w:rsid w:val="004957B0"/>
    <w:rsid w:val="00496B2F"/>
    <w:rsid w:val="00496D91"/>
    <w:rsid w:val="004A32A6"/>
    <w:rsid w:val="004A3C57"/>
    <w:rsid w:val="004A43DD"/>
    <w:rsid w:val="004A53DC"/>
    <w:rsid w:val="004A7213"/>
    <w:rsid w:val="004B4F2B"/>
    <w:rsid w:val="004B5A49"/>
    <w:rsid w:val="004C2E36"/>
    <w:rsid w:val="004C348E"/>
    <w:rsid w:val="004D2987"/>
    <w:rsid w:val="004D2DE0"/>
    <w:rsid w:val="004D5A16"/>
    <w:rsid w:val="004E0420"/>
    <w:rsid w:val="004E097A"/>
    <w:rsid w:val="004E2C68"/>
    <w:rsid w:val="004E3BCF"/>
    <w:rsid w:val="004E3FB2"/>
    <w:rsid w:val="004E4797"/>
    <w:rsid w:val="004F0403"/>
    <w:rsid w:val="004F1200"/>
    <w:rsid w:val="004F14BF"/>
    <w:rsid w:val="004F3174"/>
    <w:rsid w:val="004F3296"/>
    <w:rsid w:val="0050095F"/>
    <w:rsid w:val="00502096"/>
    <w:rsid w:val="00507818"/>
    <w:rsid w:val="00507B1C"/>
    <w:rsid w:val="005130F6"/>
    <w:rsid w:val="00520E18"/>
    <w:rsid w:val="00521E5C"/>
    <w:rsid w:val="0052295C"/>
    <w:rsid w:val="00522C10"/>
    <w:rsid w:val="00523A34"/>
    <w:rsid w:val="00533DDB"/>
    <w:rsid w:val="00533F0C"/>
    <w:rsid w:val="00544C61"/>
    <w:rsid w:val="0054580F"/>
    <w:rsid w:val="0054654A"/>
    <w:rsid w:val="0055556D"/>
    <w:rsid w:val="00560692"/>
    <w:rsid w:val="005612F8"/>
    <w:rsid w:val="005645F9"/>
    <w:rsid w:val="00565986"/>
    <w:rsid w:val="00567B40"/>
    <w:rsid w:val="00570A39"/>
    <w:rsid w:val="00570EAE"/>
    <w:rsid w:val="00572EBF"/>
    <w:rsid w:val="0057591B"/>
    <w:rsid w:val="00575E0D"/>
    <w:rsid w:val="005761B9"/>
    <w:rsid w:val="00580603"/>
    <w:rsid w:val="00581636"/>
    <w:rsid w:val="005838CC"/>
    <w:rsid w:val="0058496E"/>
    <w:rsid w:val="00584988"/>
    <w:rsid w:val="0058603D"/>
    <w:rsid w:val="00591B60"/>
    <w:rsid w:val="00593345"/>
    <w:rsid w:val="00593F45"/>
    <w:rsid w:val="00597B5D"/>
    <w:rsid w:val="005A04F5"/>
    <w:rsid w:val="005A2FCD"/>
    <w:rsid w:val="005A33B0"/>
    <w:rsid w:val="005B53A5"/>
    <w:rsid w:val="005C37FD"/>
    <w:rsid w:val="005C4259"/>
    <w:rsid w:val="005C6507"/>
    <w:rsid w:val="005D020C"/>
    <w:rsid w:val="005D4DB0"/>
    <w:rsid w:val="005D64C7"/>
    <w:rsid w:val="005E3CA1"/>
    <w:rsid w:val="005E4475"/>
    <w:rsid w:val="005E6C76"/>
    <w:rsid w:val="005F274C"/>
    <w:rsid w:val="005F4DA4"/>
    <w:rsid w:val="005F5D8F"/>
    <w:rsid w:val="005F5FC9"/>
    <w:rsid w:val="005F77D0"/>
    <w:rsid w:val="005F7815"/>
    <w:rsid w:val="00600121"/>
    <w:rsid w:val="00601CC4"/>
    <w:rsid w:val="006035D7"/>
    <w:rsid w:val="00605BD6"/>
    <w:rsid w:val="0060662E"/>
    <w:rsid w:val="00606910"/>
    <w:rsid w:val="00606E55"/>
    <w:rsid w:val="006101FE"/>
    <w:rsid w:val="00612FD9"/>
    <w:rsid w:val="00615424"/>
    <w:rsid w:val="006172BA"/>
    <w:rsid w:val="00620D48"/>
    <w:rsid w:val="006214CE"/>
    <w:rsid w:val="00653640"/>
    <w:rsid w:val="006560B7"/>
    <w:rsid w:val="00657DB4"/>
    <w:rsid w:val="0066188B"/>
    <w:rsid w:val="00664EAA"/>
    <w:rsid w:val="00673660"/>
    <w:rsid w:val="006777B9"/>
    <w:rsid w:val="00684AE1"/>
    <w:rsid w:val="00686655"/>
    <w:rsid w:val="00691847"/>
    <w:rsid w:val="006969DC"/>
    <w:rsid w:val="00697B6E"/>
    <w:rsid w:val="006A0341"/>
    <w:rsid w:val="006A0FC1"/>
    <w:rsid w:val="006A2A55"/>
    <w:rsid w:val="006B230E"/>
    <w:rsid w:val="006B3141"/>
    <w:rsid w:val="006B448D"/>
    <w:rsid w:val="006C14EE"/>
    <w:rsid w:val="006C1FED"/>
    <w:rsid w:val="006C43FC"/>
    <w:rsid w:val="006D1716"/>
    <w:rsid w:val="006D504C"/>
    <w:rsid w:val="006D64A4"/>
    <w:rsid w:val="006D71D8"/>
    <w:rsid w:val="006E3EFC"/>
    <w:rsid w:val="006E49A0"/>
    <w:rsid w:val="006E4E19"/>
    <w:rsid w:val="006E574D"/>
    <w:rsid w:val="006E6A74"/>
    <w:rsid w:val="006F4B66"/>
    <w:rsid w:val="007029A0"/>
    <w:rsid w:val="00704B82"/>
    <w:rsid w:val="007106FF"/>
    <w:rsid w:val="00711563"/>
    <w:rsid w:val="0071196E"/>
    <w:rsid w:val="0071742C"/>
    <w:rsid w:val="007215C7"/>
    <w:rsid w:val="007267A4"/>
    <w:rsid w:val="00730DA4"/>
    <w:rsid w:val="00731217"/>
    <w:rsid w:val="00735EB9"/>
    <w:rsid w:val="00741439"/>
    <w:rsid w:val="00742129"/>
    <w:rsid w:val="00745CE4"/>
    <w:rsid w:val="00754255"/>
    <w:rsid w:val="007564DE"/>
    <w:rsid w:val="007612A0"/>
    <w:rsid w:val="007657FC"/>
    <w:rsid w:val="00766B5A"/>
    <w:rsid w:val="00772551"/>
    <w:rsid w:val="00772B7F"/>
    <w:rsid w:val="007734AE"/>
    <w:rsid w:val="00774C8A"/>
    <w:rsid w:val="00776B76"/>
    <w:rsid w:val="00776EAD"/>
    <w:rsid w:val="007770CF"/>
    <w:rsid w:val="00792D42"/>
    <w:rsid w:val="00793058"/>
    <w:rsid w:val="00793A92"/>
    <w:rsid w:val="00795CE9"/>
    <w:rsid w:val="00796E55"/>
    <w:rsid w:val="007A2738"/>
    <w:rsid w:val="007A2925"/>
    <w:rsid w:val="007A5039"/>
    <w:rsid w:val="007A713A"/>
    <w:rsid w:val="007B0118"/>
    <w:rsid w:val="007B3AF7"/>
    <w:rsid w:val="007B6526"/>
    <w:rsid w:val="007C4EC9"/>
    <w:rsid w:val="007C7C29"/>
    <w:rsid w:val="007D31DB"/>
    <w:rsid w:val="007D679F"/>
    <w:rsid w:val="007E41C9"/>
    <w:rsid w:val="007E44A8"/>
    <w:rsid w:val="007E78A4"/>
    <w:rsid w:val="007E7A6E"/>
    <w:rsid w:val="007F0C7A"/>
    <w:rsid w:val="007F1C45"/>
    <w:rsid w:val="007F25E3"/>
    <w:rsid w:val="007F3073"/>
    <w:rsid w:val="007F6459"/>
    <w:rsid w:val="007F799C"/>
    <w:rsid w:val="0080023C"/>
    <w:rsid w:val="00801282"/>
    <w:rsid w:val="0080311D"/>
    <w:rsid w:val="00804D48"/>
    <w:rsid w:val="00805AA8"/>
    <w:rsid w:val="00806121"/>
    <w:rsid w:val="00806860"/>
    <w:rsid w:val="0081181C"/>
    <w:rsid w:val="008139BA"/>
    <w:rsid w:val="00814E8F"/>
    <w:rsid w:val="00816DC5"/>
    <w:rsid w:val="00836319"/>
    <w:rsid w:val="00840E4A"/>
    <w:rsid w:val="00840E88"/>
    <w:rsid w:val="00842586"/>
    <w:rsid w:val="00843D0E"/>
    <w:rsid w:val="008454BE"/>
    <w:rsid w:val="008456BB"/>
    <w:rsid w:val="00846F9E"/>
    <w:rsid w:val="00851506"/>
    <w:rsid w:val="008534AD"/>
    <w:rsid w:val="008605E5"/>
    <w:rsid w:val="00860EF6"/>
    <w:rsid w:val="00864EED"/>
    <w:rsid w:val="00867166"/>
    <w:rsid w:val="008673E5"/>
    <w:rsid w:val="00870F37"/>
    <w:rsid w:val="00871596"/>
    <w:rsid w:val="0087404D"/>
    <w:rsid w:val="008748C1"/>
    <w:rsid w:val="00876650"/>
    <w:rsid w:val="0087781D"/>
    <w:rsid w:val="00882B2D"/>
    <w:rsid w:val="00891018"/>
    <w:rsid w:val="00891971"/>
    <w:rsid w:val="008938C1"/>
    <w:rsid w:val="008939DF"/>
    <w:rsid w:val="00893EDA"/>
    <w:rsid w:val="0089605F"/>
    <w:rsid w:val="008A5F3B"/>
    <w:rsid w:val="008A628E"/>
    <w:rsid w:val="008A71C7"/>
    <w:rsid w:val="008B0222"/>
    <w:rsid w:val="008B0BE3"/>
    <w:rsid w:val="008B1378"/>
    <w:rsid w:val="008B1CDA"/>
    <w:rsid w:val="008B3061"/>
    <w:rsid w:val="008B31ED"/>
    <w:rsid w:val="008B35B9"/>
    <w:rsid w:val="008B3F8D"/>
    <w:rsid w:val="008B5D7F"/>
    <w:rsid w:val="008B76A8"/>
    <w:rsid w:val="008C24A2"/>
    <w:rsid w:val="008C2645"/>
    <w:rsid w:val="008C3391"/>
    <w:rsid w:val="008C4632"/>
    <w:rsid w:val="008D1DEC"/>
    <w:rsid w:val="008D3EBF"/>
    <w:rsid w:val="008E15B6"/>
    <w:rsid w:val="008E2901"/>
    <w:rsid w:val="008E68F7"/>
    <w:rsid w:val="008F0082"/>
    <w:rsid w:val="008F2987"/>
    <w:rsid w:val="009005A2"/>
    <w:rsid w:val="00906A7E"/>
    <w:rsid w:val="00907077"/>
    <w:rsid w:val="00915796"/>
    <w:rsid w:val="00922179"/>
    <w:rsid w:val="00927F9E"/>
    <w:rsid w:val="009323AE"/>
    <w:rsid w:val="0093427A"/>
    <w:rsid w:val="00945C6D"/>
    <w:rsid w:val="00946497"/>
    <w:rsid w:val="009473AA"/>
    <w:rsid w:val="00947981"/>
    <w:rsid w:val="009511BA"/>
    <w:rsid w:val="0095210B"/>
    <w:rsid w:val="0095415A"/>
    <w:rsid w:val="00956952"/>
    <w:rsid w:val="00957E59"/>
    <w:rsid w:val="009639F0"/>
    <w:rsid w:val="0097185E"/>
    <w:rsid w:val="009742FD"/>
    <w:rsid w:val="00977F27"/>
    <w:rsid w:val="00980DDD"/>
    <w:rsid w:val="00982329"/>
    <w:rsid w:val="0098385A"/>
    <w:rsid w:val="0099033D"/>
    <w:rsid w:val="00991016"/>
    <w:rsid w:val="00992F92"/>
    <w:rsid w:val="009947CB"/>
    <w:rsid w:val="00997D0D"/>
    <w:rsid w:val="00997FE7"/>
    <w:rsid w:val="009A4432"/>
    <w:rsid w:val="009A4DE6"/>
    <w:rsid w:val="009A4F43"/>
    <w:rsid w:val="009A6D4E"/>
    <w:rsid w:val="009A6F86"/>
    <w:rsid w:val="009A7703"/>
    <w:rsid w:val="009B1CD3"/>
    <w:rsid w:val="009B6C9A"/>
    <w:rsid w:val="009C0255"/>
    <w:rsid w:val="009C10E8"/>
    <w:rsid w:val="009C2047"/>
    <w:rsid w:val="009C20E6"/>
    <w:rsid w:val="009C2483"/>
    <w:rsid w:val="009C3CAD"/>
    <w:rsid w:val="009D02F3"/>
    <w:rsid w:val="009D0B4B"/>
    <w:rsid w:val="009D4001"/>
    <w:rsid w:val="009F1E0C"/>
    <w:rsid w:val="009F3C42"/>
    <w:rsid w:val="009F4833"/>
    <w:rsid w:val="009F6B5E"/>
    <w:rsid w:val="00A06A9F"/>
    <w:rsid w:val="00A06D3B"/>
    <w:rsid w:val="00A116D1"/>
    <w:rsid w:val="00A14594"/>
    <w:rsid w:val="00A17713"/>
    <w:rsid w:val="00A20384"/>
    <w:rsid w:val="00A24BFD"/>
    <w:rsid w:val="00A27613"/>
    <w:rsid w:val="00A33C31"/>
    <w:rsid w:val="00A352AE"/>
    <w:rsid w:val="00A36B6F"/>
    <w:rsid w:val="00A37147"/>
    <w:rsid w:val="00A372AB"/>
    <w:rsid w:val="00A4112B"/>
    <w:rsid w:val="00A41BE5"/>
    <w:rsid w:val="00A41E4D"/>
    <w:rsid w:val="00A4223B"/>
    <w:rsid w:val="00A4322E"/>
    <w:rsid w:val="00A43779"/>
    <w:rsid w:val="00A442EF"/>
    <w:rsid w:val="00A45AFA"/>
    <w:rsid w:val="00A46A63"/>
    <w:rsid w:val="00A53C42"/>
    <w:rsid w:val="00A551D6"/>
    <w:rsid w:val="00A57DC3"/>
    <w:rsid w:val="00A57EA8"/>
    <w:rsid w:val="00A61A81"/>
    <w:rsid w:val="00A6265D"/>
    <w:rsid w:val="00A6426B"/>
    <w:rsid w:val="00A64D3C"/>
    <w:rsid w:val="00A65BF6"/>
    <w:rsid w:val="00A66187"/>
    <w:rsid w:val="00A6704E"/>
    <w:rsid w:val="00A717E3"/>
    <w:rsid w:val="00A725CA"/>
    <w:rsid w:val="00A73BC1"/>
    <w:rsid w:val="00A76DFD"/>
    <w:rsid w:val="00A83D77"/>
    <w:rsid w:val="00A840F9"/>
    <w:rsid w:val="00A863BC"/>
    <w:rsid w:val="00A920E4"/>
    <w:rsid w:val="00A92790"/>
    <w:rsid w:val="00A94FFD"/>
    <w:rsid w:val="00A976B2"/>
    <w:rsid w:val="00AA0BF8"/>
    <w:rsid w:val="00AA24BC"/>
    <w:rsid w:val="00AA2772"/>
    <w:rsid w:val="00AA2BD9"/>
    <w:rsid w:val="00AA56EC"/>
    <w:rsid w:val="00AB285B"/>
    <w:rsid w:val="00AB3429"/>
    <w:rsid w:val="00AB4ED9"/>
    <w:rsid w:val="00AB6A69"/>
    <w:rsid w:val="00AB7C53"/>
    <w:rsid w:val="00AC0A74"/>
    <w:rsid w:val="00AC12AD"/>
    <w:rsid w:val="00AC1F62"/>
    <w:rsid w:val="00AC27C1"/>
    <w:rsid w:val="00AC2CAE"/>
    <w:rsid w:val="00AC527A"/>
    <w:rsid w:val="00AC6257"/>
    <w:rsid w:val="00AC758F"/>
    <w:rsid w:val="00AD32C7"/>
    <w:rsid w:val="00AD3F19"/>
    <w:rsid w:val="00AD6F68"/>
    <w:rsid w:val="00AE04E5"/>
    <w:rsid w:val="00AE2DDE"/>
    <w:rsid w:val="00AE3CF6"/>
    <w:rsid w:val="00AE4B4D"/>
    <w:rsid w:val="00AE735A"/>
    <w:rsid w:val="00AF2AC7"/>
    <w:rsid w:val="00AF536C"/>
    <w:rsid w:val="00AF5745"/>
    <w:rsid w:val="00AF6A2C"/>
    <w:rsid w:val="00B001EC"/>
    <w:rsid w:val="00B008B5"/>
    <w:rsid w:val="00B05EED"/>
    <w:rsid w:val="00B14205"/>
    <w:rsid w:val="00B14B64"/>
    <w:rsid w:val="00B14D86"/>
    <w:rsid w:val="00B16D9C"/>
    <w:rsid w:val="00B246FB"/>
    <w:rsid w:val="00B2509C"/>
    <w:rsid w:val="00B2582F"/>
    <w:rsid w:val="00B304A5"/>
    <w:rsid w:val="00B308D5"/>
    <w:rsid w:val="00B316BE"/>
    <w:rsid w:val="00B31811"/>
    <w:rsid w:val="00B342A6"/>
    <w:rsid w:val="00B35A49"/>
    <w:rsid w:val="00B370E9"/>
    <w:rsid w:val="00B431C5"/>
    <w:rsid w:val="00B446AD"/>
    <w:rsid w:val="00B457FB"/>
    <w:rsid w:val="00B500CA"/>
    <w:rsid w:val="00B52154"/>
    <w:rsid w:val="00B52894"/>
    <w:rsid w:val="00B56269"/>
    <w:rsid w:val="00B60B95"/>
    <w:rsid w:val="00B60FD1"/>
    <w:rsid w:val="00B63EF9"/>
    <w:rsid w:val="00B65178"/>
    <w:rsid w:val="00B67BBC"/>
    <w:rsid w:val="00B705BE"/>
    <w:rsid w:val="00B70C01"/>
    <w:rsid w:val="00B7138B"/>
    <w:rsid w:val="00B71F54"/>
    <w:rsid w:val="00B727A3"/>
    <w:rsid w:val="00B72A30"/>
    <w:rsid w:val="00B746A5"/>
    <w:rsid w:val="00B75264"/>
    <w:rsid w:val="00B760C0"/>
    <w:rsid w:val="00B77F02"/>
    <w:rsid w:val="00B80E0C"/>
    <w:rsid w:val="00B87E31"/>
    <w:rsid w:val="00B91FA0"/>
    <w:rsid w:val="00B95742"/>
    <w:rsid w:val="00BA0E3D"/>
    <w:rsid w:val="00BA12BB"/>
    <w:rsid w:val="00BA219C"/>
    <w:rsid w:val="00BA5310"/>
    <w:rsid w:val="00BA6572"/>
    <w:rsid w:val="00BA6CCB"/>
    <w:rsid w:val="00BA6E7E"/>
    <w:rsid w:val="00BB2B4E"/>
    <w:rsid w:val="00BB4210"/>
    <w:rsid w:val="00BC1689"/>
    <w:rsid w:val="00BC48AD"/>
    <w:rsid w:val="00BD032A"/>
    <w:rsid w:val="00BD18C9"/>
    <w:rsid w:val="00BD3E22"/>
    <w:rsid w:val="00BD6309"/>
    <w:rsid w:val="00BD7FB8"/>
    <w:rsid w:val="00BE1026"/>
    <w:rsid w:val="00BE21FF"/>
    <w:rsid w:val="00BE37ED"/>
    <w:rsid w:val="00BF16DD"/>
    <w:rsid w:val="00BF2500"/>
    <w:rsid w:val="00BF4187"/>
    <w:rsid w:val="00C00181"/>
    <w:rsid w:val="00C0350B"/>
    <w:rsid w:val="00C04DEB"/>
    <w:rsid w:val="00C117B9"/>
    <w:rsid w:val="00C1587A"/>
    <w:rsid w:val="00C16E58"/>
    <w:rsid w:val="00C22230"/>
    <w:rsid w:val="00C24116"/>
    <w:rsid w:val="00C2769E"/>
    <w:rsid w:val="00C27847"/>
    <w:rsid w:val="00C35FBB"/>
    <w:rsid w:val="00C42358"/>
    <w:rsid w:val="00C461F4"/>
    <w:rsid w:val="00C47504"/>
    <w:rsid w:val="00C50159"/>
    <w:rsid w:val="00C51FFE"/>
    <w:rsid w:val="00C52054"/>
    <w:rsid w:val="00C52443"/>
    <w:rsid w:val="00C52AAE"/>
    <w:rsid w:val="00C54686"/>
    <w:rsid w:val="00C57634"/>
    <w:rsid w:val="00C603D4"/>
    <w:rsid w:val="00C632D4"/>
    <w:rsid w:val="00C63AAF"/>
    <w:rsid w:val="00C652D5"/>
    <w:rsid w:val="00C7761E"/>
    <w:rsid w:val="00C931A2"/>
    <w:rsid w:val="00C9689B"/>
    <w:rsid w:val="00C96F15"/>
    <w:rsid w:val="00C96F8F"/>
    <w:rsid w:val="00CA31DA"/>
    <w:rsid w:val="00CA32BF"/>
    <w:rsid w:val="00CA5460"/>
    <w:rsid w:val="00CA7CCC"/>
    <w:rsid w:val="00CB062B"/>
    <w:rsid w:val="00CB06A4"/>
    <w:rsid w:val="00CB08C2"/>
    <w:rsid w:val="00CB4DFE"/>
    <w:rsid w:val="00CB6D66"/>
    <w:rsid w:val="00CB7719"/>
    <w:rsid w:val="00CC293B"/>
    <w:rsid w:val="00CC2E51"/>
    <w:rsid w:val="00CC5D2A"/>
    <w:rsid w:val="00CD088C"/>
    <w:rsid w:val="00CD2DBA"/>
    <w:rsid w:val="00CD364B"/>
    <w:rsid w:val="00CD5741"/>
    <w:rsid w:val="00CD7B20"/>
    <w:rsid w:val="00CE015E"/>
    <w:rsid w:val="00CE0C65"/>
    <w:rsid w:val="00CE1C3C"/>
    <w:rsid w:val="00CE2429"/>
    <w:rsid w:val="00CE3F55"/>
    <w:rsid w:val="00CE4959"/>
    <w:rsid w:val="00CE70F5"/>
    <w:rsid w:val="00CE72EE"/>
    <w:rsid w:val="00CF1BF0"/>
    <w:rsid w:val="00CF473D"/>
    <w:rsid w:val="00CF47CD"/>
    <w:rsid w:val="00D05CFF"/>
    <w:rsid w:val="00D06DD1"/>
    <w:rsid w:val="00D0741B"/>
    <w:rsid w:val="00D1117C"/>
    <w:rsid w:val="00D1294A"/>
    <w:rsid w:val="00D157C0"/>
    <w:rsid w:val="00D15852"/>
    <w:rsid w:val="00D17B08"/>
    <w:rsid w:val="00D22BEE"/>
    <w:rsid w:val="00D241CF"/>
    <w:rsid w:val="00D247E8"/>
    <w:rsid w:val="00D31626"/>
    <w:rsid w:val="00D37B87"/>
    <w:rsid w:val="00D40CBE"/>
    <w:rsid w:val="00D42D8F"/>
    <w:rsid w:val="00D4304F"/>
    <w:rsid w:val="00D43F25"/>
    <w:rsid w:val="00D47E74"/>
    <w:rsid w:val="00D50D3D"/>
    <w:rsid w:val="00D53BD4"/>
    <w:rsid w:val="00D55A1D"/>
    <w:rsid w:val="00D56447"/>
    <w:rsid w:val="00D57E99"/>
    <w:rsid w:val="00D60C97"/>
    <w:rsid w:val="00D617E2"/>
    <w:rsid w:val="00D631A0"/>
    <w:rsid w:val="00D6447B"/>
    <w:rsid w:val="00D64CF0"/>
    <w:rsid w:val="00D675AF"/>
    <w:rsid w:val="00D70BD9"/>
    <w:rsid w:val="00D71218"/>
    <w:rsid w:val="00D74AF2"/>
    <w:rsid w:val="00D81EC1"/>
    <w:rsid w:val="00D82690"/>
    <w:rsid w:val="00D83F7D"/>
    <w:rsid w:val="00D901B8"/>
    <w:rsid w:val="00D92728"/>
    <w:rsid w:val="00D93AD0"/>
    <w:rsid w:val="00D966F3"/>
    <w:rsid w:val="00DA18A7"/>
    <w:rsid w:val="00DA2023"/>
    <w:rsid w:val="00DA2F22"/>
    <w:rsid w:val="00DA3989"/>
    <w:rsid w:val="00DA6063"/>
    <w:rsid w:val="00DA6291"/>
    <w:rsid w:val="00DB1191"/>
    <w:rsid w:val="00DB2552"/>
    <w:rsid w:val="00DB3AE5"/>
    <w:rsid w:val="00DB4E17"/>
    <w:rsid w:val="00DC0A24"/>
    <w:rsid w:val="00DC0AC2"/>
    <w:rsid w:val="00DC6272"/>
    <w:rsid w:val="00DC7DAE"/>
    <w:rsid w:val="00DD13BB"/>
    <w:rsid w:val="00DD1F27"/>
    <w:rsid w:val="00DD315B"/>
    <w:rsid w:val="00DD375C"/>
    <w:rsid w:val="00DE2EE7"/>
    <w:rsid w:val="00DE6C8A"/>
    <w:rsid w:val="00DE7477"/>
    <w:rsid w:val="00DF38CC"/>
    <w:rsid w:val="00DF3E96"/>
    <w:rsid w:val="00DF58AB"/>
    <w:rsid w:val="00DF7439"/>
    <w:rsid w:val="00E00149"/>
    <w:rsid w:val="00E00B72"/>
    <w:rsid w:val="00E0605C"/>
    <w:rsid w:val="00E10358"/>
    <w:rsid w:val="00E12093"/>
    <w:rsid w:val="00E1425B"/>
    <w:rsid w:val="00E16670"/>
    <w:rsid w:val="00E169B6"/>
    <w:rsid w:val="00E21BCB"/>
    <w:rsid w:val="00E26AFC"/>
    <w:rsid w:val="00E2757B"/>
    <w:rsid w:val="00E30F67"/>
    <w:rsid w:val="00E31EFA"/>
    <w:rsid w:val="00E375BC"/>
    <w:rsid w:val="00E431BE"/>
    <w:rsid w:val="00E43962"/>
    <w:rsid w:val="00E52613"/>
    <w:rsid w:val="00E52CAE"/>
    <w:rsid w:val="00E5484B"/>
    <w:rsid w:val="00E57B4A"/>
    <w:rsid w:val="00E619B5"/>
    <w:rsid w:val="00E63B40"/>
    <w:rsid w:val="00E63F6D"/>
    <w:rsid w:val="00E644F2"/>
    <w:rsid w:val="00E67CD7"/>
    <w:rsid w:val="00E74EEB"/>
    <w:rsid w:val="00E76714"/>
    <w:rsid w:val="00E86D7E"/>
    <w:rsid w:val="00E90A9A"/>
    <w:rsid w:val="00E9103A"/>
    <w:rsid w:val="00E95507"/>
    <w:rsid w:val="00EA11E9"/>
    <w:rsid w:val="00EA244D"/>
    <w:rsid w:val="00EB0961"/>
    <w:rsid w:val="00EB10C7"/>
    <w:rsid w:val="00EC1B9B"/>
    <w:rsid w:val="00EC3E2A"/>
    <w:rsid w:val="00EC7667"/>
    <w:rsid w:val="00EC7FE9"/>
    <w:rsid w:val="00ED271F"/>
    <w:rsid w:val="00ED4B30"/>
    <w:rsid w:val="00ED713C"/>
    <w:rsid w:val="00EE2C67"/>
    <w:rsid w:val="00EE731A"/>
    <w:rsid w:val="00EF1E61"/>
    <w:rsid w:val="00EF4A96"/>
    <w:rsid w:val="00EF4CC4"/>
    <w:rsid w:val="00EF5F34"/>
    <w:rsid w:val="00F01E51"/>
    <w:rsid w:val="00F05597"/>
    <w:rsid w:val="00F10AE4"/>
    <w:rsid w:val="00F11DF9"/>
    <w:rsid w:val="00F126C6"/>
    <w:rsid w:val="00F143D3"/>
    <w:rsid w:val="00F15C60"/>
    <w:rsid w:val="00F255F5"/>
    <w:rsid w:val="00F2786D"/>
    <w:rsid w:val="00F27A88"/>
    <w:rsid w:val="00F27CDA"/>
    <w:rsid w:val="00F314D0"/>
    <w:rsid w:val="00F334B8"/>
    <w:rsid w:val="00F33E26"/>
    <w:rsid w:val="00F341AB"/>
    <w:rsid w:val="00F3487D"/>
    <w:rsid w:val="00F3790C"/>
    <w:rsid w:val="00F400D7"/>
    <w:rsid w:val="00F4228F"/>
    <w:rsid w:val="00F51613"/>
    <w:rsid w:val="00F52045"/>
    <w:rsid w:val="00F52279"/>
    <w:rsid w:val="00F53C37"/>
    <w:rsid w:val="00F54271"/>
    <w:rsid w:val="00F55F1A"/>
    <w:rsid w:val="00F5670C"/>
    <w:rsid w:val="00F62A98"/>
    <w:rsid w:val="00F637C8"/>
    <w:rsid w:val="00F63996"/>
    <w:rsid w:val="00F70B06"/>
    <w:rsid w:val="00F7221F"/>
    <w:rsid w:val="00F73641"/>
    <w:rsid w:val="00F75292"/>
    <w:rsid w:val="00F81E64"/>
    <w:rsid w:val="00F83559"/>
    <w:rsid w:val="00F84D19"/>
    <w:rsid w:val="00F923AD"/>
    <w:rsid w:val="00F958E7"/>
    <w:rsid w:val="00FA2249"/>
    <w:rsid w:val="00FA3889"/>
    <w:rsid w:val="00FA3F59"/>
    <w:rsid w:val="00FA52D0"/>
    <w:rsid w:val="00FA57EB"/>
    <w:rsid w:val="00FA5BE8"/>
    <w:rsid w:val="00FA6D38"/>
    <w:rsid w:val="00FB193E"/>
    <w:rsid w:val="00FB34B8"/>
    <w:rsid w:val="00FB3F17"/>
    <w:rsid w:val="00FB4A40"/>
    <w:rsid w:val="00FC06DC"/>
    <w:rsid w:val="00FC1097"/>
    <w:rsid w:val="00FC16C2"/>
    <w:rsid w:val="00FC5A56"/>
    <w:rsid w:val="00FD3D63"/>
    <w:rsid w:val="00FD7072"/>
    <w:rsid w:val="00FF3CE2"/>
    <w:rsid w:val="00FF5AF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6DD"/>
    <w:pPr>
      <w:spacing w:after="200" w:line="276" w:lineRule="auto"/>
    </w:pPr>
    <w:rPr>
      <w:lang w:eastAsia="en-US"/>
    </w:rPr>
  </w:style>
  <w:style w:type="paragraph" w:styleId="Heading1">
    <w:name w:val="heading 1"/>
    <w:basedOn w:val="Normal"/>
    <w:next w:val="Normal"/>
    <w:link w:val="Heading1Char"/>
    <w:uiPriority w:val="99"/>
    <w:qFormat/>
    <w:rsid w:val="00BF16DD"/>
    <w:pPr>
      <w:keepNext/>
      <w:spacing w:after="0" w:line="240" w:lineRule="auto"/>
      <w:ind w:left="540"/>
      <w:jc w:val="both"/>
      <w:outlineLvl w:val="0"/>
    </w:pPr>
    <w:rPr>
      <w:rFonts w:ascii="Times New Roman" w:eastAsia="Times New Roman" w:hAnsi="Times New Roman"/>
      <w:b/>
      <w:bCs/>
      <w:sz w:val="28"/>
      <w:szCs w:val="24"/>
      <w:lang w:eastAsia="it-IT"/>
    </w:rPr>
  </w:style>
  <w:style w:type="paragraph" w:styleId="Heading2">
    <w:name w:val="heading 2"/>
    <w:basedOn w:val="Normal"/>
    <w:next w:val="Normal"/>
    <w:link w:val="Heading2Char"/>
    <w:uiPriority w:val="99"/>
    <w:qFormat/>
    <w:rsid w:val="00BF16DD"/>
    <w:pPr>
      <w:keepNext/>
      <w:spacing w:after="0" w:line="240" w:lineRule="auto"/>
      <w:ind w:left="540"/>
      <w:outlineLvl w:val="1"/>
    </w:pPr>
    <w:rPr>
      <w:rFonts w:ascii="Times New Roman" w:eastAsia="Times New Roman" w:hAnsi="Times New Roman"/>
      <w:b/>
      <w:bCs/>
      <w:sz w:val="28"/>
      <w:szCs w:val="24"/>
      <w:lang w:eastAsia="it-IT"/>
    </w:rPr>
  </w:style>
  <w:style w:type="paragraph" w:styleId="Heading3">
    <w:name w:val="heading 3"/>
    <w:basedOn w:val="Normal"/>
    <w:next w:val="Normal"/>
    <w:link w:val="Heading3Char"/>
    <w:uiPriority w:val="99"/>
    <w:qFormat/>
    <w:rsid w:val="00BF16DD"/>
    <w:pPr>
      <w:keepNext/>
      <w:spacing w:after="0" w:line="240" w:lineRule="auto"/>
      <w:outlineLvl w:val="2"/>
    </w:pPr>
    <w:rPr>
      <w:rFonts w:ascii="Times New Roman" w:eastAsia="Times New Roman" w:hAnsi="Times New Roman"/>
      <w:b/>
      <w:bCs/>
      <w:sz w:val="20"/>
      <w:szCs w:val="24"/>
      <w:lang w:eastAsia="it-IT"/>
    </w:rPr>
  </w:style>
  <w:style w:type="paragraph" w:styleId="Heading4">
    <w:name w:val="heading 4"/>
    <w:basedOn w:val="Normal"/>
    <w:next w:val="Normal"/>
    <w:link w:val="Heading4Char"/>
    <w:uiPriority w:val="99"/>
    <w:qFormat/>
    <w:rsid w:val="00BF16DD"/>
    <w:pPr>
      <w:keepNext/>
      <w:spacing w:after="0" w:line="240" w:lineRule="auto"/>
      <w:outlineLvl w:val="3"/>
    </w:pPr>
    <w:rPr>
      <w:rFonts w:ascii="Times New Roman" w:eastAsia="Times New Roman" w:hAnsi="Times New Roman"/>
      <w:b/>
      <w:bCs/>
      <w:sz w:val="28"/>
      <w:szCs w:val="24"/>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16DD"/>
    <w:rPr>
      <w:rFonts w:ascii="Times New Roman" w:hAnsi="Times New Roman" w:cs="Times New Roman"/>
      <w:b/>
      <w:bCs/>
      <w:sz w:val="24"/>
      <w:szCs w:val="24"/>
      <w:lang w:eastAsia="it-IT"/>
    </w:rPr>
  </w:style>
  <w:style w:type="character" w:customStyle="1" w:styleId="Heading2Char">
    <w:name w:val="Heading 2 Char"/>
    <w:basedOn w:val="DefaultParagraphFont"/>
    <w:link w:val="Heading2"/>
    <w:uiPriority w:val="99"/>
    <w:semiHidden/>
    <w:locked/>
    <w:rsid w:val="00BF16DD"/>
    <w:rPr>
      <w:rFonts w:ascii="Times New Roman" w:hAnsi="Times New Roman" w:cs="Times New Roman"/>
      <w:b/>
      <w:bCs/>
      <w:sz w:val="24"/>
      <w:szCs w:val="24"/>
      <w:lang w:eastAsia="it-IT"/>
    </w:rPr>
  </w:style>
  <w:style w:type="character" w:customStyle="1" w:styleId="Heading3Char">
    <w:name w:val="Heading 3 Char"/>
    <w:basedOn w:val="DefaultParagraphFont"/>
    <w:link w:val="Heading3"/>
    <w:uiPriority w:val="99"/>
    <w:semiHidden/>
    <w:locked/>
    <w:rsid w:val="00BF16DD"/>
    <w:rPr>
      <w:rFonts w:ascii="Times New Roman" w:hAnsi="Times New Roman" w:cs="Times New Roman"/>
      <w:b/>
      <w:bCs/>
      <w:sz w:val="24"/>
      <w:szCs w:val="24"/>
      <w:lang w:eastAsia="it-IT"/>
    </w:rPr>
  </w:style>
  <w:style w:type="character" w:customStyle="1" w:styleId="Heading4Char">
    <w:name w:val="Heading 4 Char"/>
    <w:basedOn w:val="DefaultParagraphFont"/>
    <w:link w:val="Heading4"/>
    <w:uiPriority w:val="99"/>
    <w:semiHidden/>
    <w:locked/>
    <w:rsid w:val="00BF16DD"/>
    <w:rPr>
      <w:rFonts w:ascii="Times New Roman" w:hAnsi="Times New Roman" w:cs="Times New Roman"/>
      <w:b/>
      <w:bCs/>
      <w:sz w:val="24"/>
      <w:szCs w:val="24"/>
      <w:lang w:eastAsia="it-IT"/>
    </w:rPr>
  </w:style>
  <w:style w:type="paragraph" w:customStyle="1" w:styleId="Titolo1">
    <w:name w:val="Titolo1"/>
    <w:basedOn w:val="Normal"/>
    <w:next w:val="Normal"/>
    <w:uiPriority w:val="99"/>
    <w:rsid w:val="00BF16DD"/>
    <w:pPr>
      <w:spacing w:before="240" w:after="60"/>
      <w:jc w:val="center"/>
      <w:outlineLvl w:val="0"/>
    </w:pPr>
    <w:rPr>
      <w:rFonts w:ascii="Calibri Light" w:eastAsia="Times New Roman" w:hAnsi="Calibri Light"/>
      <w:b/>
      <w:bCs/>
      <w:kern w:val="28"/>
      <w:sz w:val="32"/>
      <w:szCs w:val="32"/>
    </w:rPr>
  </w:style>
  <w:style w:type="paragraph" w:styleId="Title">
    <w:name w:val="Title"/>
    <w:basedOn w:val="Normal"/>
    <w:next w:val="Normal"/>
    <w:link w:val="TitleChar"/>
    <w:uiPriority w:val="99"/>
    <w:qFormat/>
    <w:rsid w:val="00BF16DD"/>
    <w:pPr>
      <w:pBdr>
        <w:bottom w:val="single" w:sz="8" w:space="4" w:color="4F81BD"/>
      </w:pBdr>
      <w:spacing w:after="300" w:line="240" w:lineRule="auto"/>
      <w:contextualSpacing/>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99"/>
    <w:locked/>
    <w:rsid w:val="00BF16DD"/>
    <w:rPr>
      <w:rFonts w:ascii="Calibri Light" w:hAnsi="Calibri Light" w:cs="Times New Roman"/>
      <w:b/>
      <w:bCs/>
      <w:kern w:val="28"/>
      <w:sz w:val="32"/>
      <w:szCs w:val="32"/>
    </w:rPr>
  </w:style>
  <w:style w:type="character" w:styleId="Strong">
    <w:name w:val="Strong"/>
    <w:basedOn w:val="DefaultParagraphFont"/>
    <w:uiPriority w:val="99"/>
    <w:qFormat/>
    <w:rsid w:val="00BF16DD"/>
    <w:rPr>
      <w:rFonts w:ascii="Times New Roman" w:hAnsi="Times New Roman" w:cs="Times New Roman"/>
      <w:b/>
      <w:bCs/>
    </w:rPr>
  </w:style>
  <w:style w:type="character" w:styleId="Emphasis">
    <w:name w:val="Emphasis"/>
    <w:basedOn w:val="DefaultParagraphFont"/>
    <w:uiPriority w:val="99"/>
    <w:qFormat/>
    <w:rsid w:val="00BF16DD"/>
    <w:rPr>
      <w:rFonts w:ascii="Times New Roman" w:hAnsi="Times New Roman" w:cs="Times New Roman"/>
      <w:i/>
      <w:iCs/>
    </w:rPr>
  </w:style>
  <w:style w:type="paragraph" w:styleId="ListParagraph">
    <w:name w:val="List Paragraph"/>
    <w:basedOn w:val="Normal"/>
    <w:uiPriority w:val="99"/>
    <w:qFormat/>
    <w:rsid w:val="00BF16DD"/>
    <w:pPr>
      <w:ind w:left="720"/>
      <w:contextualSpacing/>
    </w:pPr>
    <w:rPr>
      <w:rFonts w:eastAsia="Times New Roman"/>
    </w:rPr>
  </w:style>
  <w:style w:type="paragraph" w:styleId="Header">
    <w:name w:val="header"/>
    <w:basedOn w:val="Normal"/>
    <w:link w:val="HeaderChar"/>
    <w:uiPriority w:val="99"/>
    <w:rsid w:val="00E90A9A"/>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E90A9A"/>
    <w:rPr>
      <w:rFonts w:cs="Times New Roman"/>
    </w:rPr>
  </w:style>
  <w:style w:type="paragraph" w:styleId="Footer">
    <w:name w:val="footer"/>
    <w:basedOn w:val="Normal"/>
    <w:link w:val="FooterChar"/>
    <w:uiPriority w:val="99"/>
    <w:rsid w:val="00E90A9A"/>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E90A9A"/>
    <w:rPr>
      <w:rFonts w:cs="Times New Roman"/>
    </w:rPr>
  </w:style>
  <w:style w:type="paragraph" w:styleId="DocumentMap">
    <w:name w:val="Document Map"/>
    <w:basedOn w:val="Normal"/>
    <w:link w:val="DocumentMapChar"/>
    <w:uiPriority w:val="99"/>
    <w:semiHidden/>
    <w:rsid w:val="00BE102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5878B6"/>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2234</TotalTime>
  <Pages>26</Pages>
  <Words>4487</Words>
  <Characters>25577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Leo D'Ugo</dc:creator>
  <cp:keywords/>
  <dc:description/>
  <cp:lastModifiedBy>Ugo</cp:lastModifiedBy>
  <cp:revision>952</cp:revision>
  <dcterms:created xsi:type="dcterms:W3CDTF">2017-10-30T16:43:00Z</dcterms:created>
  <dcterms:modified xsi:type="dcterms:W3CDTF">2017-11-10T07:24:00Z</dcterms:modified>
</cp:coreProperties>
</file>