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17A" w:rsidRPr="001211E3" w:rsidRDefault="001B217A" w:rsidP="00BD74A8">
      <w:pPr>
        <w:outlineLvl w:val="0"/>
        <w:rPr>
          <w:rFonts w:ascii="Times New Roman" w:hAnsi="Times New Roman"/>
          <w:b/>
          <w:sz w:val="24"/>
          <w:szCs w:val="24"/>
        </w:rPr>
      </w:pPr>
      <w:r w:rsidRPr="001211E3">
        <w:rPr>
          <w:rFonts w:ascii="Times New Roman" w:hAnsi="Times New Roman"/>
          <w:b/>
          <w:sz w:val="24"/>
          <w:szCs w:val="24"/>
        </w:rPr>
        <w:t>NOTIZIE ECCLESIASTICHE</w:t>
      </w:r>
    </w:p>
    <w:p w:rsidR="001B217A" w:rsidRPr="00FF7742" w:rsidRDefault="001B217A">
      <w:pPr>
        <w:rPr>
          <w:rFonts w:ascii="Times New Roman" w:hAnsi="Times New Roman"/>
          <w:sz w:val="24"/>
          <w:szCs w:val="24"/>
        </w:rPr>
      </w:pPr>
      <w:r w:rsidRPr="00FF7742">
        <w:rPr>
          <w:rFonts w:ascii="Times New Roman" w:hAnsi="Times New Roman"/>
          <w:sz w:val="24"/>
          <w:szCs w:val="24"/>
        </w:rPr>
        <w:t>Notizie ecclesiastiche:secondo il Masciotta, Campobasso aapartiene da tempi remotissimi alla diocesi di Boiano e comprende 11 parrocchie S. Maria Maggiore e ss trinità, SS. Giorgio e Leonardo,  S. Bartolomeo apostolo e S.Paolo,, SS.Angelo e Mercurio ,Mater Ecclesiae, Sacro Cuore di Gesù,S. Antonio di Padova, S Giovanni Battista, S. Giuseppe Lavoratore, S Pietro Apostolo, S.Maria di Loreto (fraz di S Stefano),</w:t>
      </w:r>
    </w:p>
    <w:p w:rsidR="001B217A" w:rsidRPr="00FF7742" w:rsidRDefault="001B217A">
      <w:pPr>
        <w:rPr>
          <w:rFonts w:ascii="Times New Roman" w:hAnsi="Times New Roman"/>
          <w:sz w:val="24"/>
          <w:szCs w:val="24"/>
        </w:rPr>
      </w:pP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I protettori ella città sono s.michele arcangelo e s. giorgio. Le chiese sono; </w:t>
      </w:r>
    </w:p>
    <w:p w:rsidR="001B217A" w:rsidRPr="00FF7742" w:rsidRDefault="001B217A" w:rsidP="00BD74A8">
      <w:pPr>
        <w:outlineLvl w:val="0"/>
        <w:rPr>
          <w:rFonts w:ascii="Times New Roman" w:hAnsi="Times New Roman"/>
          <w:sz w:val="24"/>
          <w:szCs w:val="24"/>
        </w:rPr>
      </w:pPr>
      <w:r w:rsidRPr="00FF7742">
        <w:rPr>
          <w:rFonts w:ascii="Times New Roman" w:hAnsi="Times New Roman"/>
          <w:b/>
          <w:i/>
          <w:sz w:val="24"/>
          <w:szCs w:val="24"/>
        </w:rPr>
        <w:t>S. Maria Maggiore</w:t>
      </w:r>
      <w:r w:rsidRPr="00FF7742">
        <w:rPr>
          <w:rFonts w:ascii="Times New Roman" w:hAnsi="Times New Roman"/>
          <w:sz w:val="24"/>
          <w:szCs w:val="24"/>
        </w:rPr>
        <w:t xml:space="preserve">: </w:t>
      </w:r>
    </w:p>
    <w:p w:rsidR="001B217A" w:rsidRPr="00FF7742" w:rsidRDefault="001B217A">
      <w:pPr>
        <w:rPr>
          <w:rFonts w:ascii="Times New Roman" w:hAnsi="Times New Roman"/>
          <w:sz w:val="24"/>
          <w:szCs w:val="24"/>
        </w:rPr>
      </w:pPr>
      <w:r w:rsidRPr="00FF7742">
        <w:rPr>
          <w:rFonts w:ascii="Times New Roman" w:hAnsi="Times New Roman"/>
          <w:sz w:val="24"/>
          <w:szCs w:val="24"/>
        </w:rPr>
        <w:t>è l’antica chiesa di Santa Maria del monte, situata di fronte al castello, . Questa chiesa fu sede della parrocchia omonima dalle origini fino al 1829,</w:t>
      </w:r>
    </w:p>
    <w:p w:rsidR="001B217A" w:rsidRPr="00FF7742" w:rsidRDefault="001B217A">
      <w:pPr>
        <w:rPr>
          <w:rFonts w:ascii="Times New Roman" w:hAnsi="Times New Roman"/>
          <w:sz w:val="24"/>
          <w:szCs w:val="24"/>
        </w:rPr>
      </w:pPr>
      <w:r w:rsidRPr="00FF7742">
        <w:rPr>
          <w:rFonts w:ascii="Times New Roman" w:hAnsi="Times New Roman"/>
          <w:sz w:val="24"/>
          <w:szCs w:val="24"/>
        </w:rPr>
        <w:t>Nel 1829 , a causa dell’ampliamento della città nella piana sottostante, per  agio dei fedeli, la sede venne trasferita  nella collegiata della SS. Trinità  ed assunse il duplice titolo.</w:t>
      </w:r>
    </w:p>
    <w:p w:rsidR="001B217A" w:rsidRPr="00FF7742" w:rsidRDefault="001B217A">
      <w:pPr>
        <w:rPr>
          <w:rFonts w:ascii="Times New Roman" w:hAnsi="Times New Roman"/>
          <w:sz w:val="24"/>
          <w:szCs w:val="24"/>
        </w:rPr>
      </w:pPr>
      <w:r w:rsidRPr="00FF7742">
        <w:rPr>
          <w:rFonts w:ascii="Times New Roman" w:hAnsi="Times New Roman"/>
          <w:sz w:val="24"/>
          <w:szCs w:val="24"/>
        </w:rPr>
        <w:t>Privata della parrocchia, la chiesa venne affidata ad un canonica della SS. Trinità.</w:t>
      </w:r>
    </w:p>
    <w:p w:rsidR="001B217A" w:rsidRPr="00FF7742" w:rsidRDefault="001B217A">
      <w:pPr>
        <w:rPr>
          <w:rFonts w:ascii="Times New Roman" w:hAnsi="Times New Roman"/>
          <w:sz w:val="24"/>
          <w:szCs w:val="24"/>
        </w:rPr>
      </w:pPr>
      <w:r w:rsidRPr="00FF7742">
        <w:rPr>
          <w:rFonts w:ascii="Times New Roman" w:hAnsi="Times New Roman"/>
          <w:sz w:val="24"/>
          <w:szCs w:val="24"/>
        </w:rPr>
        <w:t>Dal 1905, ad iniziativa del Vescovo Mons. Gianfelice venne affidata ai PP Cappucini che tuttora la tengono, L’esterno una volta presentava il portale in stile gotico,, ma dopo il terremoto del 1805 fu rifatto in stile romanico.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Il suo interno è a tre navi ed adorno di un bellissimo altare maggiore in marmi policromi, sormontato da una statua lignea  rappresentante la </w:t>
      </w:r>
      <w:r w:rsidRPr="00FF7742">
        <w:rPr>
          <w:rFonts w:ascii="Times New Roman" w:hAnsi="Times New Roman"/>
          <w:b/>
          <w:sz w:val="24"/>
          <w:szCs w:val="24"/>
        </w:rPr>
        <w:t>Vergine</w:t>
      </w:r>
      <w:r w:rsidRPr="00FF7742">
        <w:rPr>
          <w:rFonts w:ascii="Times New Roman" w:hAnsi="Times New Roman"/>
          <w:sz w:val="24"/>
          <w:szCs w:val="24"/>
        </w:rPr>
        <w:t xml:space="preserve">  alla cui base è incisa la data 1433, nonché 2 tele della </w:t>
      </w:r>
      <w:r w:rsidRPr="00FF7742">
        <w:rPr>
          <w:rFonts w:ascii="Times New Roman" w:hAnsi="Times New Roman"/>
          <w:b/>
          <w:sz w:val="24"/>
          <w:szCs w:val="24"/>
        </w:rPr>
        <w:t>Sacra Famiglia</w:t>
      </w:r>
      <w:r w:rsidRPr="00FF7742">
        <w:rPr>
          <w:rFonts w:ascii="Times New Roman" w:hAnsi="Times New Roman"/>
          <w:sz w:val="24"/>
          <w:szCs w:val="24"/>
        </w:rPr>
        <w:t xml:space="preserve">  e la </w:t>
      </w:r>
      <w:r w:rsidRPr="00FF7742">
        <w:rPr>
          <w:rFonts w:ascii="Times New Roman" w:hAnsi="Times New Roman"/>
          <w:b/>
          <w:sz w:val="24"/>
          <w:szCs w:val="24"/>
        </w:rPr>
        <w:t>Annunciazione</w:t>
      </w:r>
      <w:r w:rsidRPr="00FF7742">
        <w:rPr>
          <w:rFonts w:ascii="Times New Roman" w:hAnsi="Times New Roman"/>
          <w:sz w:val="24"/>
          <w:szCs w:val="24"/>
        </w:rPr>
        <w:t xml:space="preserve"> nelle quali tra gli oranti si crede siano raffigurate  alcuni membri della famiglia feudale del tempo,</w:t>
      </w:r>
    </w:p>
    <w:p w:rsidR="001B217A" w:rsidRPr="00FF7742" w:rsidRDefault="001B217A" w:rsidP="00E743E9">
      <w:pPr>
        <w:rPr>
          <w:rFonts w:ascii="Times New Roman" w:hAnsi="Times New Roman"/>
          <w:sz w:val="24"/>
          <w:szCs w:val="24"/>
        </w:rPr>
      </w:pPr>
      <w:r w:rsidRPr="00FF7742">
        <w:rPr>
          <w:rFonts w:ascii="Times New Roman" w:hAnsi="Times New Roman"/>
          <w:sz w:val="24"/>
          <w:szCs w:val="24"/>
        </w:rPr>
        <w:t>La tradizione vuole che questa chiesa sia sorta a sepolcreto dei signori feudatari della città, cosa abbastanza fondata, di certo sappiamo che nel 1354 era già esistente.</w:t>
      </w:r>
    </w:p>
    <w:p w:rsidR="001B217A" w:rsidRPr="00FF7742" w:rsidRDefault="001B217A">
      <w:pPr>
        <w:rPr>
          <w:rFonts w:ascii="Times New Roman" w:hAnsi="Times New Roman"/>
          <w:sz w:val="24"/>
          <w:szCs w:val="24"/>
        </w:rPr>
      </w:pPr>
      <w:r w:rsidRPr="00FF7742">
        <w:rPr>
          <w:rFonts w:ascii="Times New Roman" w:hAnsi="Times New Roman"/>
          <w:sz w:val="24"/>
          <w:szCs w:val="24"/>
        </w:rPr>
        <w:t>All’interno è finemente affrescata dal pittore campobassano Amedeo Trivisonno, di cui il capolavoro principale “ La Gloria di Maria”.</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La chiesa è stata ristrutturata negli ultimi anni, con l’ampliamento di una cappella dedicata a S.Pio, che in questa chiesa dimorò nel 1905 e nel 1909. All’interno una tela di Amedeo trivi sonno che dipinse a Firenze nel 1972 con l’effigie del Santo in età giovanile.. </w:t>
      </w:r>
    </w:p>
    <w:p w:rsidR="001B217A" w:rsidRPr="00FF7742" w:rsidRDefault="001B217A">
      <w:pPr>
        <w:rPr>
          <w:rFonts w:ascii="Times New Roman" w:hAnsi="Times New Roman"/>
          <w:sz w:val="24"/>
          <w:szCs w:val="24"/>
        </w:rPr>
      </w:pPr>
      <w:r w:rsidRPr="00FF7742">
        <w:rPr>
          <w:rFonts w:ascii="Times New Roman" w:hAnsi="Times New Roman"/>
          <w:sz w:val="24"/>
          <w:szCs w:val="24"/>
        </w:rPr>
        <w:t>Nella stanza sono esposti cimeli appartenuti al Santo, che nel Convento era stato pure ospite per qualche tempo.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Inoltre  nella lunetta vediamo il dipinto di </w:t>
      </w:r>
      <w:r w:rsidRPr="00FF7742">
        <w:rPr>
          <w:rFonts w:ascii="Times New Roman" w:hAnsi="Times New Roman"/>
          <w:i/>
          <w:sz w:val="24"/>
          <w:szCs w:val="24"/>
        </w:rPr>
        <w:t>Madonna con Bambino</w:t>
      </w:r>
      <w:r w:rsidRPr="00FF7742">
        <w:rPr>
          <w:rFonts w:ascii="Times New Roman" w:hAnsi="Times New Roman"/>
          <w:sz w:val="24"/>
          <w:szCs w:val="24"/>
        </w:rPr>
        <w:t>, avente in mano la Croce, opera di Amedeo trivi sonno. Diverse statue completano l’aredo.</w:t>
      </w:r>
    </w:p>
    <w:p w:rsidR="001B217A" w:rsidRPr="00FF7742" w:rsidRDefault="001B217A">
      <w:pPr>
        <w:rPr>
          <w:rFonts w:ascii="Times New Roman" w:hAnsi="Times New Roman"/>
          <w:sz w:val="24"/>
          <w:szCs w:val="24"/>
        </w:rPr>
      </w:pPr>
      <w:r w:rsidRPr="00FF7742">
        <w:rPr>
          <w:rFonts w:ascii="Times New Roman" w:hAnsi="Times New Roman"/>
          <w:sz w:val="24"/>
          <w:szCs w:val="24"/>
        </w:rPr>
        <w:t>Particolari degli affreschi di Amedeo Trivisonno, che  li dipinse in soli 3 mesi dalla fine del 1944 agli inizi del 1945.</w:t>
      </w:r>
    </w:p>
    <w:p w:rsidR="001B217A" w:rsidRPr="00FF7742" w:rsidRDefault="001B217A">
      <w:pPr>
        <w:rPr>
          <w:rFonts w:ascii="Times New Roman" w:hAnsi="Times New Roman"/>
          <w:i/>
          <w:sz w:val="24"/>
          <w:szCs w:val="24"/>
        </w:rPr>
      </w:pPr>
      <w:r w:rsidRPr="00FF7742">
        <w:rPr>
          <w:rFonts w:ascii="Times New Roman" w:hAnsi="Times New Roman"/>
          <w:i/>
          <w:sz w:val="24"/>
          <w:szCs w:val="24"/>
        </w:rPr>
        <w:t>1- Cristo coronato da spine; 2-L’Annunciazione; 3-Natività;4- Presentazione al tTempio; 5- Gesù tra i dottori; 6- Gesù nell’orto di Getsemani; 7- La Flagellazione; 8- Coronazione di spine; 9- Gesù sotto la Croce; 10- Morte di Gesù; 11- Resurrezione; 12- Ascensione; 13- Discesa dello Spirito Santo;14- Assunzione di Maria; 15- Maria incoronata dalla SS Trinità..</w:t>
      </w:r>
    </w:p>
    <w:p w:rsidR="001B217A" w:rsidRPr="00FF7742" w:rsidRDefault="001B217A">
      <w:pPr>
        <w:rPr>
          <w:rFonts w:ascii="Times New Roman" w:hAnsi="Times New Roman"/>
          <w:sz w:val="24"/>
          <w:szCs w:val="24"/>
        </w:rPr>
      </w:pPr>
      <w:r w:rsidRPr="00FF7742">
        <w:rPr>
          <w:rFonts w:ascii="Times New Roman" w:hAnsi="Times New Roman"/>
          <w:i/>
          <w:sz w:val="24"/>
          <w:szCs w:val="24"/>
        </w:rPr>
        <w:t xml:space="preserve">Quadro centrale:  La Gloria di maria. </w:t>
      </w:r>
    </w:p>
    <w:p w:rsidR="001B217A" w:rsidRPr="00FF7742" w:rsidRDefault="001B217A">
      <w:pPr>
        <w:rPr>
          <w:rFonts w:ascii="Times New Roman" w:hAnsi="Times New Roman"/>
          <w:sz w:val="24"/>
          <w:szCs w:val="24"/>
        </w:rPr>
      </w:pPr>
      <w:r w:rsidRPr="00FF7742">
        <w:rPr>
          <w:rFonts w:ascii="Times New Roman" w:hAnsi="Times New Roman"/>
          <w:sz w:val="24"/>
          <w:szCs w:val="24"/>
        </w:rPr>
        <w:t>Tutti i volti raffigurati intorno alla Vergine Maria sono  volti di gente del popolo campobassano.</w:t>
      </w:r>
    </w:p>
    <w:p w:rsidR="001B217A" w:rsidRPr="00FF7742" w:rsidRDefault="001B217A">
      <w:pPr>
        <w:rPr>
          <w:rFonts w:ascii="Times New Roman" w:hAnsi="Times New Roman"/>
          <w:sz w:val="24"/>
          <w:szCs w:val="24"/>
        </w:rPr>
      </w:pPr>
      <w:r w:rsidRPr="00FF7742">
        <w:rPr>
          <w:rFonts w:ascii="Times New Roman" w:hAnsi="Times New Roman"/>
          <w:b/>
          <w:i/>
          <w:sz w:val="24"/>
          <w:szCs w:val="24"/>
        </w:rPr>
        <w:t>S. Giorgio martire</w:t>
      </w:r>
      <w:r w:rsidRPr="00FF7742">
        <w:rPr>
          <w:rFonts w:ascii="Times New Roman" w:hAnsi="Times New Roman"/>
          <w:b/>
          <w:sz w:val="24"/>
          <w:szCs w:val="24"/>
        </w:rPr>
        <w:t xml:space="preserve">, </w:t>
      </w:r>
      <w:r w:rsidRPr="00FF7742">
        <w:rPr>
          <w:rFonts w:ascii="Times New Roman" w:hAnsi="Times New Roman"/>
          <w:sz w:val="24"/>
          <w:szCs w:val="24"/>
        </w:rPr>
        <w:t>di antichissima fondazione (1099), secondo la tradizione  essa è  fondata sui ruderi di un  tempio pagano. Pposta appena sotto il castello, in stile romanico, a tre navate, in  quella di destra, c’è la sepoltura della Delicata Civerra; della cui storia d’amore si narra nel folklore campobassano. La facciata molto semplice in stile romanico, presenta nella lunetta l’Agnello crucifero e nella cornice fogle ovali , appuntite, che circondano l’Agnello.</w:t>
      </w:r>
    </w:p>
    <w:p w:rsidR="001B217A" w:rsidRPr="00FF7742" w:rsidRDefault="001B217A">
      <w:pPr>
        <w:rPr>
          <w:rFonts w:ascii="Times New Roman" w:hAnsi="Times New Roman"/>
          <w:sz w:val="24"/>
          <w:szCs w:val="24"/>
        </w:rPr>
      </w:pPr>
      <w:r w:rsidRPr="00FF7742">
        <w:rPr>
          <w:rFonts w:ascii="Times New Roman" w:hAnsi="Times New Roman"/>
          <w:sz w:val="24"/>
          <w:szCs w:val="24"/>
        </w:rPr>
        <w:t>Il campanile anch’esso in stile romanico,  a pianta quadrangolare  e con bifore.</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Dietro e a sinistra prendeva posto il vecchio cimitero, circondato da un muricciolo. Sul muro sinistro v’era una finestrella con crocifisso, trafugato nel 1975, rozzamente  scolpito, mentre sotto una lapide di pietra divisa in due  a rilievo si nota una testaina umana corrosa dal tempo, recante questa iscrizione: “Anno Domini MCCCLXXXII sepulcrum Galoppini, magister Paulus  de populi me fecit”. </w:t>
      </w:r>
    </w:p>
    <w:p w:rsidR="001B217A" w:rsidRPr="00FF7742" w:rsidRDefault="001B217A" w:rsidP="00436D2B">
      <w:pPr>
        <w:rPr>
          <w:rFonts w:ascii="Times New Roman" w:hAnsi="Times New Roman"/>
          <w:sz w:val="24"/>
          <w:szCs w:val="24"/>
        </w:rPr>
      </w:pPr>
      <w:r w:rsidRPr="00FF7742">
        <w:rPr>
          <w:rFonts w:ascii="Times New Roman" w:hAnsi="Times New Roman"/>
          <w:sz w:val="24"/>
          <w:szCs w:val="24"/>
        </w:rPr>
        <w:t>Sotto la mensa dell’altare maggiore vi è un altorilievo raffigurante S Giorgio a cavallo che calpesta il drago. Nella navata principale si ammira il bellissimo altare in marmi rari e policromo costruito nel 1629, sormontato dalla figura di S Carlo Borromeo in mezzo a due armadi  in legno dorato, contenente sacre reliquie. L’icona del santo venne da Guastalla come è dato rilevare dalle Memorie della chiesa scritte nel 1663  dal parroco don Luca Silvestro e fu dono munifico del nipote Ferrante Gonzaga Conte di Campobasso.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  Attigua all’altare maggiore vi è una spaziosa cappella, la cui costruzione risale al 1396 dedicata a S Gregorio, un tempo Oratorio del SS. Sacramento. La cappella è sormontata da una cupola ottagonale  con affreschi di santi e dottori della chiesa,in non bune condizioni.</w:t>
      </w:r>
    </w:p>
    <w:p w:rsidR="001B217A" w:rsidRPr="00FF7742" w:rsidRDefault="001B217A">
      <w:pPr>
        <w:rPr>
          <w:rFonts w:ascii="Times New Roman" w:hAnsi="Times New Roman"/>
          <w:sz w:val="24"/>
          <w:szCs w:val="24"/>
        </w:rPr>
      </w:pPr>
    </w:p>
    <w:p w:rsidR="001B217A" w:rsidRPr="00FF7742" w:rsidRDefault="001B217A">
      <w:pPr>
        <w:rPr>
          <w:rFonts w:ascii="Times New Roman" w:hAnsi="Times New Roman"/>
          <w:sz w:val="24"/>
          <w:szCs w:val="24"/>
        </w:rPr>
      </w:pPr>
      <w:r w:rsidRPr="00FF7742">
        <w:rPr>
          <w:rFonts w:ascii="Times New Roman" w:hAnsi="Times New Roman"/>
          <w:sz w:val="24"/>
          <w:szCs w:val="24"/>
        </w:rPr>
        <w:t>S Giorgio fu un tempo Insigne Capitolo Collegiale di 25 canonici, oltre i chierici, trasferito nel 1300 nella sottostante Chiesa di S Leonardo.Fu altresi la parrocchia trasferita in s. Leonardo.</w:t>
      </w:r>
    </w:p>
    <w:p w:rsidR="001B217A" w:rsidRPr="00FF7742" w:rsidRDefault="001B217A">
      <w:pPr>
        <w:rPr>
          <w:rFonts w:ascii="Times New Roman" w:hAnsi="Times New Roman"/>
          <w:sz w:val="24"/>
          <w:szCs w:val="24"/>
        </w:rPr>
      </w:pPr>
      <w:r w:rsidRPr="00FF7742">
        <w:rPr>
          <w:rFonts w:ascii="Times New Roman" w:hAnsi="Times New Roman"/>
          <w:b/>
          <w:i/>
          <w:sz w:val="24"/>
          <w:szCs w:val="24"/>
        </w:rPr>
        <w:t>S. Bartolomeo apostolo</w:t>
      </w:r>
      <w:r w:rsidRPr="00FF7742">
        <w:rPr>
          <w:rFonts w:ascii="Times New Roman" w:hAnsi="Times New Roman"/>
          <w:sz w:val="24"/>
          <w:szCs w:val="24"/>
        </w:rPr>
        <w:t xml:space="preserve">, chiesa parrocchiale di antichissima data, lungo la scalinata che da S Giorgio scende  a valle, presso la Torre cosiddetta Terzano (dal nome del proprietario del luogo presso cui  la torre è ubicata) a guardia delle mura che scendono al piano, </w:t>
      </w:r>
    </w:p>
    <w:p w:rsidR="001B217A" w:rsidRPr="00FF7742" w:rsidRDefault="001B217A">
      <w:pPr>
        <w:rPr>
          <w:rFonts w:ascii="Times New Roman" w:hAnsi="Times New Roman"/>
          <w:sz w:val="24"/>
          <w:szCs w:val="24"/>
        </w:rPr>
      </w:pPr>
      <w:r w:rsidRPr="00FF7742">
        <w:rPr>
          <w:rFonts w:ascii="Times New Roman" w:hAnsi="Times New Roman"/>
          <w:sz w:val="24"/>
          <w:szCs w:val="24"/>
        </w:rPr>
        <w:t>La sua costruzione è senza dubbio prima del XIII secolo, in quel tempo era tenuta dai Basiliani Greci, Ha un bellissimo portale composto da un arco che posa su due colonne cilindriche con capitelli e foglie bizantini e basi corrispondenti. La lunetta di calcare del luogo rappresenta il Redentore nimbato, assiso in trono, reggente un libro con la mano sinistra  e con la destra benedicente alla greca.</w:t>
      </w:r>
    </w:p>
    <w:p w:rsidR="001B217A" w:rsidRPr="00FF7742" w:rsidRDefault="001B217A">
      <w:pPr>
        <w:rPr>
          <w:rFonts w:ascii="Times New Roman" w:hAnsi="Times New Roman"/>
          <w:sz w:val="24"/>
          <w:szCs w:val="24"/>
        </w:rPr>
      </w:pPr>
      <w:r w:rsidRPr="00FF7742">
        <w:rPr>
          <w:rFonts w:ascii="Times New Roman" w:hAnsi="Times New Roman"/>
          <w:sz w:val="24"/>
          <w:szCs w:val="24"/>
        </w:rPr>
        <w:t>Di fianco al portale, in continuità del motivo originato dalla lunetta, sono altri due archi poggianti su mensole  levigate, il rosone  della facciata è a pietre lisce , a forma d’imputo.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Il campanile quadrato in pietra locale fu danneggiato dal terremoto del 1805 e ricostruito nel </w:t>
      </w:r>
      <w:smartTag w:uri="urn:schemas-microsoft-com:office:smarttags" w:element="metricconverter">
        <w:smartTagPr>
          <w:attr w:name="ProductID" w:val="1874, ha"/>
        </w:smartTagPr>
        <w:r w:rsidRPr="00FF7742">
          <w:rPr>
            <w:rFonts w:ascii="Times New Roman" w:hAnsi="Times New Roman"/>
            <w:sz w:val="24"/>
            <w:szCs w:val="24"/>
          </w:rPr>
          <w:t>1874, ha</w:t>
        </w:r>
      </w:smartTag>
      <w:r w:rsidRPr="00FF7742">
        <w:rPr>
          <w:rFonts w:ascii="Times New Roman" w:hAnsi="Times New Roman"/>
          <w:sz w:val="24"/>
          <w:szCs w:val="24"/>
        </w:rPr>
        <w:t xml:space="preserve"> ampi finestroni  che si aprono sulla cella campanaria, munita di tre campane.</w:t>
      </w:r>
    </w:p>
    <w:p w:rsidR="001B217A" w:rsidRPr="00FF7742" w:rsidRDefault="001B217A">
      <w:pPr>
        <w:rPr>
          <w:rFonts w:ascii="Times New Roman" w:hAnsi="Times New Roman"/>
          <w:sz w:val="24"/>
          <w:szCs w:val="24"/>
        </w:rPr>
      </w:pPr>
      <w:r w:rsidRPr="00FF7742">
        <w:rPr>
          <w:rFonts w:ascii="Times New Roman" w:hAnsi="Times New Roman"/>
          <w:sz w:val="24"/>
          <w:szCs w:val="24"/>
        </w:rPr>
        <w:t>L’interno è a tre navi, sui pilastri in pietra è scolpita la croce greca, che sta ad indicare che all’epoca si celebrava secondo il rito greco ortodosso, come del resto a Faifoli e a S. Maria della Strada e a S. Sofia di Benevento.. Accanto  un antico palazzo  con portone caratteristico il cui edificio un tempo  era convento  con chiesa detta della S. Croce, poi proprietà dell’Ordine di Malta, poi Convento delle suore immacolatine,con collegio femminile ed annesso asilo d’infanzia e successivamente anche scuola elementare.</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All’interno, accanto al portale è um’acquasantiera in pietra del 1595 e un battistero con su scolpita una rosetta. Nella sacrestia  vi è il dipinto  raffigurante </w:t>
      </w:r>
      <w:r w:rsidRPr="00FF7742">
        <w:rPr>
          <w:rFonts w:ascii="Times New Roman" w:hAnsi="Times New Roman"/>
          <w:i/>
          <w:sz w:val="24"/>
          <w:szCs w:val="24"/>
        </w:rPr>
        <w:t>La morte di Cristo</w:t>
      </w:r>
      <w:r w:rsidRPr="00FF7742">
        <w:rPr>
          <w:rFonts w:ascii="Times New Roman" w:hAnsi="Times New Roman"/>
          <w:sz w:val="24"/>
          <w:szCs w:val="24"/>
        </w:rPr>
        <w:t xml:space="preserve"> , e</w:t>
      </w:r>
      <w:r w:rsidRPr="00FF7742">
        <w:rPr>
          <w:rFonts w:ascii="Times New Roman" w:hAnsi="Times New Roman"/>
          <w:i/>
          <w:sz w:val="24"/>
          <w:szCs w:val="24"/>
        </w:rPr>
        <w:t xml:space="preserve"> Il riposo della Sacra Famiglia  nella fuga in Egitto</w:t>
      </w:r>
      <w:r w:rsidRPr="00FF7742">
        <w:rPr>
          <w:rFonts w:ascii="Times New Roman" w:hAnsi="Times New Roman"/>
          <w:sz w:val="24"/>
          <w:szCs w:val="24"/>
        </w:rPr>
        <w:t>, due tele che potrebbero essere attribuite a Francesco  De Mura detto Franceschiello da Napoli(1696-1782), comunque sono ottimi dipinti di scuola napoletana o caravaggesca.</w:t>
      </w:r>
    </w:p>
    <w:p w:rsidR="001B217A" w:rsidRPr="00FF7742" w:rsidRDefault="001B217A">
      <w:pPr>
        <w:rPr>
          <w:rFonts w:ascii="Times New Roman" w:hAnsi="Times New Roman"/>
          <w:sz w:val="24"/>
          <w:szCs w:val="24"/>
        </w:rPr>
      </w:pPr>
      <w:r w:rsidRPr="00FF7742">
        <w:rPr>
          <w:rFonts w:ascii="Times New Roman" w:hAnsi="Times New Roman"/>
          <w:b/>
          <w:i/>
          <w:sz w:val="24"/>
          <w:szCs w:val="24"/>
        </w:rPr>
        <w:t>S. Mercurio</w:t>
      </w:r>
      <w:r w:rsidRPr="00FF7742">
        <w:rPr>
          <w:rFonts w:ascii="Times New Roman" w:hAnsi="Times New Roman"/>
          <w:sz w:val="24"/>
          <w:szCs w:val="24"/>
        </w:rPr>
        <w:t>, antica cappella risalente all’XI secolo e sconsacrata dal XVII sec, ubicata in zona Monticelli,  a pochi  passi da S. Antonio abate, fu sede della parrocchia omonima fino al 1600, anno in cui fu aggregata a S Angelo  e S Michele arcangelo. Nel 1826 fu trasferita la parrocchia in S Antonio abate. Successivaamente adibita a deposito dei Misteri. Attualmente la chiesa è sconsacrata, ma ancora conserva sul rosone  come elemento decorativo l’agnello crucifero.</w:t>
      </w:r>
    </w:p>
    <w:p w:rsidR="001B217A" w:rsidRPr="00FF7742" w:rsidRDefault="001B217A">
      <w:pPr>
        <w:rPr>
          <w:rFonts w:ascii="Times New Roman" w:hAnsi="Times New Roman"/>
          <w:sz w:val="24"/>
          <w:szCs w:val="24"/>
        </w:rPr>
      </w:pPr>
      <w:r w:rsidRPr="00FF7742">
        <w:rPr>
          <w:rFonts w:ascii="Times New Roman" w:hAnsi="Times New Roman"/>
          <w:b/>
          <w:i/>
          <w:sz w:val="24"/>
          <w:szCs w:val="24"/>
        </w:rPr>
        <w:t>SS Trinità</w:t>
      </w:r>
      <w:r w:rsidRPr="00FF7742">
        <w:rPr>
          <w:rFonts w:ascii="Times New Roman" w:hAnsi="Times New Roman"/>
          <w:sz w:val="24"/>
          <w:szCs w:val="24"/>
        </w:rPr>
        <w:t xml:space="preserve">, Edificata </w:t>
      </w:r>
      <w:r w:rsidRPr="00FF7742">
        <w:rPr>
          <w:rFonts w:ascii="Times New Roman" w:hAnsi="Times New Roman"/>
          <w:i/>
          <w:sz w:val="24"/>
          <w:szCs w:val="24"/>
        </w:rPr>
        <w:t>extra moenia</w:t>
      </w:r>
      <w:r w:rsidRPr="00FF7742">
        <w:rPr>
          <w:rFonts w:ascii="Times New Roman" w:hAnsi="Times New Roman"/>
          <w:sz w:val="24"/>
          <w:szCs w:val="24"/>
        </w:rPr>
        <w:t xml:space="preserve"> , nel 1504, durante la signoria di Andrea De Capua, attualmente è al centro della città. Nota per le vicende che videro contrapposte le due principali confraternite, quella dei Crociati, più antica, e quella dei Trinitari, liti che scaturirono per  la questione della precedenza nelle funzioni religiose, ma che sotto sotto vi erano altri interessi. Della questione se ne parla in altre circostanze.Crollò in seguito al terremoto di Sant’Anna, del 26 luglio 1805 e ricostruita su progettodell’arch. Berardino Musenga, nel 1829 divenne sede della parrocchia di S.Maria Maggiore e del Capitolo Collegiale, che era stato trasferito in S. Leonardo.</w:t>
      </w:r>
    </w:p>
    <w:p w:rsidR="001B217A" w:rsidRPr="00FF7742" w:rsidRDefault="001B217A">
      <w:pPr>
        <w:rPr>
          <w:rFonts w:ascii="Times New Roman" w:hAnsi="Times New Roman"/>
          <w:sz w:val="24"/>
          <w:szCs w:val="24"/>
        </w:rPr>
      </w:pPr>
      <w:r w:rsidRPr="00FF7742">
        <w:rPr>
          <w:rFonts w:ascii="Times New Roman" w:hAnsi="Times New Roman"/>
          <w:sz w:val="24"/>
          <w:szCs w:val="24"/>
        </w:rPr>
        <w:t>Nel 1860 fu sconsacrata e divenne caserma delle truppe, mentre la parrocchia fu trasferita nella chiesa di S. Maria della Libera ed il Capitolo tornò alla sede di S. Leonardo.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La chiesa  nel 1900 fu riaperta al culto su pressione del popolo fedele con a capo l’arciprete, in seguito ad una transazione in virtù del R.D 25 agosto 1814.Così la SS Trinità tornò ad ospitare il Capitolo.All’interno è divisa in tre navate in stile corinzio,e in quelle laterali si aprono due cappelle.affrescate da Amedeo Trivisonno. Sull’altare maggiore un elegante baldacchino sostenuto da capitelli corinzi e nella volta dell’abside un affresco di R. Musa raffigurante </w:t>
      </w:r>
      <w:r w:rsidRPr="00FF7742">
        <w:rPr>
          <w:rFonts w:ascii="Times New Roman" w:hAnsi="Times New Roman"/>
          <w:i/>
          <w:sz w:val="24"/>
          <w:szCs w:val="24"/>
        </w:rPr>
        <w:t>La Pentecoste</w:t>
      </w:r>
      <w:r w:rsidRPr="00FF7742">
        <w:rPr>
          <w:rFonts w:ascii="Times New Roman" w:hAnsi="Times New Roman"/>
          <w:sz w:val="24"/>
          <w:szCs w:val="24"/>
        </w:rPr>
        <w:t>.Nella navata di sinistra il fonte battesimale di granito a forma quadrata. Il Coro, in noce finemente lavorato, è opera di artisti baresi ed è  posto dietro l’altare.</w:t>
      </w:r>
    </w:p>
    <w:p w:rsidR="001B217A" w:rsidRPr="00FF7742" w:rsidRDefault="001B217A">
      <w:pPr>
        <w:rPr>
          <w:rFonts w:ascii="Times New Roman" w:hAnsi="Times New Roman"/>
          <w:sz w:val="24"/>
          <w:szCs w:val="24"/>
        </w:rPr>
      </w:pPr>
      <w:r w:rsidRPr="00FF7742">
        <w:rPr>
          <w:rFonts w:ascii="Times New Roman" w:hAnsi="Times New Roman"/>
          <w:sz w:val="24"/>
          <w:szCs w:val="24"/>
        </w:rPr>
        <w:t>Entrando nella sacrestia si ammira una tela  raffigurante l’</w:t>
      </w:r>
      <w:r w:rsidRPr="00FF7742">
        <w:rPr>
          <w:rFonts w:ascii="Times New Roman" w:hAnsi="Times New Roman"/>
          <w:i/>
          <w:sz w:val="24"/>
          <w:szCs w:val="24"/>
        </w:rPr>
        <w:t>Incoronata</w:t>
      </w:r>
      <w:r w:rsidRPr="00FF7742">
        <w:rPr>
          <w:rFonts w:ascii="Times New Roman" w:hAnsi="Times New Roman"/>
          <w:sz w:val="24"/>
          <w:szCs w:val="24"/>
        </w:rPr>
        <w:t>, di autore ignoto di scuola napoletana. Mentre la facciata è in stile neoclassico.</w:t>
      </w:r>
    </w:p>
    <w:p w:rsidR="001B217A" w:rsidRPr="00FF7742" w:rsidRDefault="001B217A">
      <w:pPr>
        <w:rPr>
          <w:rFonts w:ascii="Times New Roman" w:hAnsi="Times New Roman"/>
          <w:sz w:val="24"/>
          <w:szCs w:val="24"/>
        </w:rPr>
      </w:pPr>
      <w:r w:rsidRPr="00FF7742">
        <w:rPr>
          <w:rFonts w:ascii="Times New Roman" w:hAnsi="Times New Roman"/>
          <w:b/>
          <w:i/>
          <w:sz w:val="24"/>
          <w:szCs w:val="24"/>
        </w:rPr>
        <w:t>S.leonardo</w:t>
      </w:r>
      <w:r w:rsidRPr="00FF7742">
        <w:rPr>
          <w:rFonts w:ascii="Times New Roman" w:hAnsi="Times New Roman"/>
          <w:sz w:val="24"/>
          <w:szCs w:val="24"/>
        </w:rPr>
        <w:t>, Ubicata ai piedi della scalinata che porta al Castello, già nel 1338 era sede della Confraternita di S. Leonardo, ma si ritiene che la sua costruzione sia degli inizi del sec XIII, poiché quivi già dal 1300 era stato trasferito il Capitolo Collegiale di S. Giorgio. La chiesa è ad una sola navata, il portale, in stile gotico,  è sormontato su due colonne, una con decorazioni di foglie di acanto, l’altra liscia. Nella lunetta è scolpito l’Agnello crucifero.Sia all’interno che all’esterno sono diversi segni di stile romanico.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All’interno è arredata con  tele , una rappresentante S.Leonardo, l’altra il Redentore, un vero capolavoro di artista sconosciuto, che fa pensare ad uno della scuola di Guido reni (1575- 1642); altra tela rappresenta l’Assunta di autore ignoto di scuola napoletana..Inoltre la statua  dell’Immacolata, opera dell’artista di Carovilli Emilio Labbate, del 1866; una statua di S. Anna del XVII secolo. </w:t>
      </w:r>
    </w:p>
    <w:p w:rsidR="001B217A" w:rsidRPr="00FF7742" w:rsidRDefault="001B217A">
      <w:pPr>
        <w:rPr>
          <w:rFonts w:ascii="Times New Roman" w:hAnsi="Times New Roman"/>
          <w:sz w:val="24"/>
          <w:szCs w:val="24"/>
        </w:rPr>
      </w:pPr>
      <w:r w:rsidRPr="00FF7742">
        <w:rPr>
          <w:rFonts w:ascii="Times New Roman" w:hAnsi="Times New Roman"/>
          <w:sz w:val="24"/>
          <w:szCs w:val="24"/>
        </w:rPr>
        <w:t>Qui ha sede la Arciconfraternita del Corpo di Gesù Cristo o del SS Sacramento, la quale fu costituita dai Trinitari più turbolenti. La nuova associazione fu riconosciuta con bolla di papa Pio IV del 23 aprile 1524. Essa è sede della parrocchia sotto il titolo dei SS Giorgio e Leonardo; dal 31 ottobre 1829.</w:t>
      </w:r>
    </w:p>
    <w:p w:rsidR="001B217A" w:rsidRPr="00FF7742" w:rsidRDefault="001B217A">
      <w:pPr>
        <w:rPr>
          <w:rFonts w:ascii="Times New Roman" w:hAnsi="Times New Roman"/>
          <w:sz w:val="24"/>
          <w:szCs w:val="24"/>
        </w:rPr>
      </w:pPr>
      <w:r w:rsidRPr="00FF7742">
        <w:rPr>
          <w:rFonts w:ascii="Times New Roman" w:hAnsi="Times New Roman"/>
          <w:sz w:val="24"/>
          <w:szCs w:val="24"/>
        </w:rPr>
        <w:t>Sotto il pavimento esisteva il Cimitero comune, dove fu sepolto pure il Vescovo di Boiano Domenico Celestino Bruno, morto a Campobasso il 22 dicembre 1663.</w:t>
      </w:r>
    </w:p>
    <w:p w:rsidR="001B217A" w:rsidRPr="00FF7742" w:rsidRDefault="001B217A">
      <w:pPr>
        <w:rPr>
          <w:rFonts w:ascii="Times New Roman" w:hAnsi="Times New Roman"/>
          <w:sz w:val="24"/>
          <w:szCs w:val="24"/>
        </w:rPr>
      </w:pPr>
      <w:r w:rsidRPr="00FF7742">
        <w:rPr>
          <w:rFonts w:ascii="Times New Roman" w:hAnsi="Times New Roman"/>
          <w:b/>
          <w:i/>
          <w:sz w:val="24"/>
          <w:szCs w:val="24"/>
        </w:rPr>
        <w:t>S. Antonio Abate</w:t>
      </w:r>
      <w:r w:rsidRPr="00FF7742">
        <w:rPr>
          <w:rFonts w:ascii="Times New Roman" w:hAnsi="Times New Roman"/>
          <w:sz w:val="24"/>
          <w:szCs w:val="24"/>
        </w:rPr>
        <w:t>, era un antico oratorio dell’ospizio benedettino di S. Maria  de fora e nel 1330 fu il primo ospedale che la città di Campobasso abbia avuto ed era gestito dai  religiosi dell’Ordine di S. Lazzaro. Nel 1509 i Trinitari entrati in possesso del locale, trasformarono l’ospizio  in ospedale, e nel 1572 edificarono  l’attuale chiesa. Soppressa nel 1809 la Congrega omonima, detta altresì delle Maestranze, nel 1809 diviene sede della parrocchia di S.Angelo e Mercurio. La chiesa in stile barocco, è ad una sola navata molto spaziosa, con cinque pregevoli altari  di marmi policrommi ed affreschi alle pareti con dorature antiche.</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Contiene diverse tele, tra le quali un </w:t>
      </w:r>
      <w:r w:rsidRPr="00FF7742">
        <w:rPr>
          <w:rFonts w:ascii="Times New Roman" w:hAnsi="Times New Roman"/>
          <w:i/>
          <w:sz w:val="24"/>
          <w:szCs w:val="24"/>
        </w:rPr>
        <w:t>miracolo di S. Benedetto</w:t>
      </w:r>
      <w:r w:rsidRPr="00FF7742">
        <w:rPr>
          <w:rFonts w:ascii="Times New Roman" w:hAnsi="Times New Roman"/>
          <w:sz w:val="24"/>
          <w:szCs w:val="24"/>
        </w:rPr>
        <w:t xml:space="preserve"> attribuita al Guercino(1591-1666) o alla sua scuola. Inoltre due magnifiche statue  di pietra calcarea dei Titolari, in grandezza naturale e una statua lignea di S. Francesco attribuita a Paolo Saverio Di Zinno.</w:t>
      </w:r>
    </w:p>
    <w:p w:rsidR="001B217A" w:rsidRPr="00FF7742" w:rsidRDefault="001B217A">
      <w:pPr>
        <w:rPr>
          <w:rFonts w:ascii="Times New Roman" w:hAnsi="Times New Roman"/>
          <w:sz w:val="24"/>
          <w:szCs w:val="24"/>
        </w:rPr>
      </w:pPr>
      <w:r w:rsidRPr="00FF7742">
        <w:rPr>
          <w:rFonts w:ascii="Times New Roman" w:hAnsi="Times New Roman"/>
          <w:sz w:val="24"/>
          <w:szCs w:val="24"/>
        </w:rPr>
        <w:t>Anche gli altri arredi lignei sono di pregio, come l’organo e il coro.</w:t>
      </w:r>
    </w:p>
    <w:p w:rsidR="001B217A" w:rsidRPr="00FF7742" w:rsidRDefault="001B217A">
      <w:pPr>
        <w:rPr>
          <w:rFonts w:ascii="Times New Roman" w:hAnsi="Times New Roman"/>
          <w:sz w:val="24"/>
          <w:szCs w:val="24"/>
        </w:rPr>
      </w:pPr>
      <w:r w:rsidRPr="00FF7742">
        <w:rPr>
          <w:rFonts w:ascii="Times New Roman" w:hAnsi="Times New Roman"/>
          <w:sz w:val="24"/>
          <w:szCs w:val="24"/>
        </w:rPr>
        <w:t>Vi sono affreschi di Michele Scaroina , pittore campobassano  del 1600, a lato dell’organo, dipinti che  raffigurano la vita di S. Antonio Abate.</w:t>
      </w:r>
    </w:p>
    <w:p w:rsidR="001B217A" w:rsidRPr="00FF7742" w:rsidRDefault="001B217A">
      <w:pPr>
        <w:rPr>
          <w:rFonts w:ascii="Times New Roman" w:hAnsi="Times New Roman"/>
          <w:sz w:val="24"/>
          <w:szCs w:val="24"/>
        </w:rPr>
      </w:pPr>
      <w:r w:rsidRPr="00FF7742">
        <w:rPr>
          <w:rFonts w:ascii="Times New Roman" w:hAnsi="Times New Roman"/>
          <w:b/>
          <w:i/>
          <w:sz w:val="24"/>
          <w:szCs w:val="24"/>
        </w:rPr>
        <w:t>S. Maria della Libera</w:t>
      </w:r>
      <w:r w:rsidRPr="00FF7742">
        <w:rPr>
          <w:rFonts w:ascii="Times New Roman" w:hAnsi="Times New Roman"/>
          <w:sz w:val="24"/>
          <w:szCs w:val="24"/>
        </w:rPr>
        <w:t>, Costruita ex novo sull’area in cui v’era l’antico convento dei Padri Celestini, caduto in rovina in seguito al terremoto del 1805, soppresso il convento nel 1809, i fedeli ripristinarono la chiesa per ricollocarvi  l’antica immagine  della Titolare, data in custodia nel frattempo ai PP, Cappuccini  della SS Annunziata, i quali attiguamente alla chiesa edificarono un piccolo ospizio, dove sedettero dal 1828 al 1867.</w:t>
      </w:r>
    </w:p>
    <w:p w:rsidR="001B217A" w:rsidRPr="00FF7742" w:rsidRDefault="001B217A">
      <w:pPr>
        <w:rPr>
          <w:rFonts w:ascii="Times New Roman" w:hAnsi="Times New Roman"/>
          <w:sz w:val="24"/>
          <w:szCs w:val="24"/>
        </w:rPr>
      </w:pPr>
      <w:r w:rsidRPr="00FF7742">
        <w:rPr>
          <w:rFonts w:ascii="Times New Roman" w:hAnsi="Times New Roman"/>
          <w:sz w:val="24"/>
          <w:szCs w:val="24"/>
        </w:rPr>
        <w:t>Nel 1867 nella chiesa fu trasferita la parrocchia di S Maria Maggiore e della SS Trinità.</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Nel 1875 chiesa ed ospizio furono demolite per preparare l’area su cui venne edificato il Palazzo di Città. Si volle però  ripristinare la chiesa, che è ad una sola navata che contiene una vetrata policroma che rappresenta </w:t>
      </w:r>
      <w:r w:rsidRPr="00FF7742">
        <w:rPr>
          <w:rFonts w:ascii="Times New Roman" w:hAnsi="Times New Roman"/>
          <w:i/>
          <w:sz w:val="24"/>
          <w:szCs w:val="24"/>
        </w:rPr>
        <w:t>La Sacra Famiglia</w:t>
      </w:r>
      <w:r w:rsidRPr="00FF7742">
        <w:rPr>
          <w:rFonts w:ascii="Times New Roman" w:hAnsi="Times New Roman"/>
          <w:sz w:val="24"/>
          <w:szCs w:val="24"/>
        </w:rPr>
        <w:t>, e due statue di Paolo Saverio Di Zinno : l’</w:t>
      </w:r>
      <w:r w:rsidRPr="00FF7742">
        <w:rPr>
          <w:rFonts w:ascii="Times New Roman" w:hAnsi="Times New Roman"/>
          <w:i/>
          <w:sz w:val="24"/>
          <w:szCs w:val="24"/>
        </w:rPr>
        <w:t>Immacolata</w:t>
      </w:r>
      <w:r w:rsidRPr="00FF7742">
        <w:rPr>
          <w:rFonts w:ascii="Times New Roman" w:hAnsi="Times New Roman"/>
          <w:sz w:val="24"/>
          <w:szCs w:val="24"/>
        </w:rPr>
        <w:t xml:space="preserve">, nella prima nicchia a sinistra </w:t>
      </w:r>
      <w:r w:rsidRPr="00FF7742">
        <w:rPr>
          <w:rFonts w:ascii="Times New Roman" w:hAnsi="Times New Roman"/>
          <w:i/>
          <w:sz w:val="24"/>
          <w:szCs w:val="24"/>
        </w:rPr>
        <w:t xml:space="preserve"> </w:t>
      </w:r>
      <w:r w:rsidRPr="00FF7742">
        <w:rPr>
          <w:rFonts w:ascii="Times New Roman" w:hAnsi="Times New Roman"/>
          <w:sz w:val="24"/>
          <w:szCs w:val="24"/>
        </w:rPr>
        <w:t xml:space="preserve">e </w:t>
      </w:r>
      <w:r w:rsidRPr="00FF7742">
        <w:rPr>
          <w:rFonts w:ascii="Times New Roman" w:hAnsi="Times New Roman"/>
          <w:i/>
          <w:sz w:val="24"/>
          <w:szCs w:val="24"/>
        </w:rPr>
        <w:t>Tobiolo con  l’Arcangelo Raffaele</w:t>
      </w:r>
      <w:r w:rsidRPr="00FF7742">
        <w:rPr>
          <w:rFonts w:ascii="Times New Roman" w:hAnsi="Times New Roman"/>
          <w:sz w:val="24"/>
          <w:szCs w:val="24"/>
        </w:rPr>
        <w:t>, nei pressi dell’altare maggiore. Altre statue rapprsentano S. Giuseppe,  e  cS. Antonio.</w:t>
      </w:r>
    </w:p>
    <w:p w:rsidR="001B217A" w:rsidRPr="00FF7742" w:rsidRDefault="001B217A">
      <w:pPr>
        <w:rPr>
          <w:rFonts w:ascii="Times New Roman" w:hAnsi="Times New Roman"/>
          <w:sz w:val="24"/>
          <w:szCs w:val="24"/>
        </w:rPr>
      </w:pPr>
      <w:r w:rsidRPr="00FF7742">
        <w:rPr>
          <w:rFonts w:ascii="Times New Roman" w:hAnsi="Times New Roman"/>
          <w:b/>
          <w:i/>
          <w:sz w:val="24"/>
          <w:szCs w:val="24"/>
        </w:rPr>
        <w:t>S. Maria della Croce</w:t>
      </w:r>
      <w:r w:rsidRPr="00FF7742">
        <w:rPr>
          <w:rFonts w:ascii="Times New Roman" w:hAnsi="Times New Roman"/>
          <w:sz w:val="24"/>
          <w:szCs w:val="24"/>
        </w:rPr>
        <w:t>, fondata in epoca normanna è una delle più antiche della città, sede dei fedeli che si erano uniti in Confraternita omonima e detti popolarmente Crociati. Questa fu la prima confraternita istituita a Campobasso, composta prevalentemente da elementi popolari e riconosciuta con vari diplomi pontifici del 1073, del 1130, del 1142 come attesta l’Ambrosiani ((in Les Processions de la Fete-Dieu et les groupes vivents de Campobasso. Lyon Imprimerie X Ievain 1866). La chiesa è divisa in tre navate ed è sede della Confraternita predetta, ad essa è annesso l’oratorio delll’Arciconfraternita della Pietà, fondata nel 1203, a cui è iscritto il patriziato locale.</w:t>
      </w:r>
    </w:p>
    <w:p w:rsidR="001B217A" w:rsidRPr="00FF7742" w:rsidRDefault="001B217A">
      <w:pPr>
        <w:rPr>
          <w:rFonts w:ascii="Times New Roman" w:hAnsi="Times New Roman"/>
          <w:sz w:val="24"/>
          <w:szCs w:val="24"/>
        </w:rPr>
      </w:pPr>
      <w:r w:rsidRPr="00FF7742">
        <w:rPr>
          <w:rFonts w:ascii="Times New Roman" w:hAnsi="Times New Roman"/>
          <w:sz w:val="24"/>
          <w:szCs w:val="24"/>
        </w:rPr>
        <w:t>L’altare Maggiore  è composto di marmi scelti ed è opera dell’artista napoletano Antonius Pelliccia, del 1760 come si può leggere  nell’iscrizione in loco.</w:t>
      </w:r>
    </w:p>
    <w:p w:rsidR="001B217A" w:rsidRPr="00FF7742" w:rsidRDefault="001B217A">
      <w:pPr>
        <w:rPr>
          <w:rFonts w:ascii="Times New Roman" w:hAnsi="Times New Roman"/>
          <w:sz w:val="24"/>
          <w:szCs w:val="24"/>
        </w:rPr>
      </w:pPr>
      <w:r w:rsidRPr="00FF7742">
        <w:rPr>
          <w:rFonts w:ascii="Times New Roman" w:hAnsi="Times New Roman"/>
          <w:sz w:val="24"/>
          <w:szCs w:val="24"/>
        </w:rPr>
        <w:t>Si venerano le statue lignee, a grandezza naturale, di S. Nicola da Tolentino e della Madonna della Consolazione o della Cintura dell’anno 1364, provenienti  dal Convento degli Agostiniani soppresso nel 1809.</w:t>
      </w:r>
    </w:p>
    <w:p w:rsidR="001B217A" w:rsidRPr="00FF7742" w:rsidRDefault="001B217A">
      <w:pPr>
        <w:rPr>
          <w:rFonts w:ascii="Times New Roman" w:hAnsi="Times New Roman"/>
          <w:sz w:val="24"/>
          <w:szCs w:val="24"/>
        </w:rPr>
      </w:pPr>
      <w:r w:rsidRPr="00FF7742">
        <w:rPr>
          <w:rFonts w:ascii="Times New Roman" w:hAnsi="Times New Roman"/>
          <w:sz w:val="24"/>
          <w:szCs w:val="24"/>
        </w:rPr>
        <w:t>Ai lati sono presenti due cappelle, quella dell’Addolorata e quella  del Cristo Morto.Da notare anche la statua dell’Immacolata e quella di S. Giovannino e un Cristo crocifisso, tutte opere  di Paolo Saverio Di Zinno.</w:t>
      </w:r>
    </w:p>
    <w:p w:rsidR="001B217A" w:rsidRPr="00FF7742" w:rsidRDefault="001B217A">
      <w:pPr>
        <w:rPr>
          <w:rFonts w:ascii="Times New Roman" w:hAnsi="Times New Roman"/>
          <w:sz w:val="24"/>
          <w:szCs w:val="24"/>
        </w:rPr>
      </w:pPr>
      <w:r w:rsidRPr="00FF7742">
        <w:rPr>
          <w:rFonts w:ascii="Times New Roman" w:hAnsi="Times New Roman"/>
          <w:sz w:val="24"/>
          <w:szCs w:val="24"/>
        </w:rPr>
        <w:t>Ammirevoli anche le statue di  S. Bernardino, di S. Domenico e di S. Rosa da viterbo.  Ed una Crocefissione di Giulio Oriente.</w:t>
      </w:r>
    </w:p>
    <w:p w:rsidR="001B217A" w:rsidRPr="00FF7742" w:rsidRDefault="001B217A">
      <w:pPr>
        <w:rPr>
          <w:rFonts w:ascii="Times New Roman" w:hAnsi="Times New Roman"/>
          <w:sz w:val="24"/>
          <w:szCs w:val="24"/>
        </w:rPr>
      </w:pPr>
      <w:r w:rsidRPr="00FF7742">
        <w:rPr>
          <w:rFonts w:ascii="Times New Roman" w:hAnsi="Times New Roman"/>
          <w:b/>
          <w:i/>
          <w:sz w:val="24"/>
          <w:szCs w:val="24"/>
        </w:rPr>
        <w:t>SS Annunziata</w:t>
      </w:r>
      <w:r w:rsidRPr="00FF7742">
        <w:rPr>
          <w:rFonts w:ascii="Times New Roman" w:hAnsi="Times New Roman"/>
          <w:sz w:val="24"/>
          <w:szCs w:val="24"/>
        </w:rPr>
        <w:t>,faceva parte del Convento dei PP Cappuccini era a due navate e adorno di stucchi, edificati  nel 1587 la chiesa e nel 1589 il convento, a ricordo della pace tra Trinitari e Crociati  per opera di padre Girolamo da Sorbo.</w:t>
      </w:r>
    </w:p>
    <w:p w:rsidR="001B217A" w:rsidRPr="00FF7742" w:rsidRDefault="001B217A">
      <w:pPr>
        <w:rPr>
          <w:rFonts w:ascii="Times New Roman" w:hAnsi="Times New Roman"/>
          <w:sz w:val="24"/>
          <w:szCs w:val="24"/>
        </w:rPr>
      </w:pPr>
      <w:r w:rsidRPr="00FF7742">
        <w:rPr>
          <w:rFonts w:ascii="Times New Roman" w:hAnsi="Times New Roman"/>
          <w:b/>
          <w:i/>
          <w:sz w:val="24"/>
          <w:szCs w:val="24"/>
        </w:rPr>
        <w:t>S.Maria Maddalena</w:t>
      </w:r>
      <w:r w:rsidRPr="00FF7742">
        <w:rPr>
          <w:rFonts w:ascii="Times New Roman" w:hAnsi="Times New Roman"/>
          <w:sz w:val="24"/>
          <w:szCs w:val="24"/>
        </w:rPr>
        <w:t xml:space="preserve">,Cappella ad una navata in Via Ferrari, dove si celebrava a </w:t>
      </w:r>
      <w:r w:rsidRPr="00FF7742">
        <w:rPr>
          <w:rFonts w:ascii="Times New Roman" w:hAnsi="Times New Roman"/>
          <w:i/>
          <w:sz w:val="24"/>
          <w:szCs w:val="24"/>
        </w:rPr>
        <w:t xml:space="preserve">devozione </w:t>
      </w:r>
      <w:r w:rsidRPr="00FF7742">
        <w:rPr>
          <w:rFonts w:ascii="Times New Roman" w:hAnsi="Times New Roman"/>
          <w:sz w:val="24"/>
          <w:szCs w:val="24"/>
        </w:rPr>
        <w:t>, quale grancia  della Parrocchiale  di S. Maria Maggiore, adibita ad Oratorio per gli studenti del Collegio Sannitico (ora Mario Pagano ). Soppressa è stata venduta nel 1935 da Mons Romita, per reperire fondi  per il restauro della Cattedrale..</w:t>
      </w:r>
    </w:p>
    <w:p w:rsidR="001B217A" w:rsidRPr="00FF7742" w:rsidRDefault="001B217A">
      <w:pPr>
        <w:rPr>
          <w:rFonts w:ascii="Times New Roman" w:hAnsi="Times New Roman"/>
          <w:sz w:val="24"/>
          <w:szCs w:val="24"/>
        </w:rPr>
      </w:pPr>
      <w:r w:rsidRPr="00FF7742">
        <w:rPr>
          <w:rFonts w:ascii="Times New Roman" w:hAnsi="Times New Roman"/>
          <w:b/>
          <w:i/>
          <w:sz w:val="24"/>
          <w:szCs w:val="24"/>
        </w:rPr>
        <w:t>S. Paolo</w:t>
      </w:r>
      <w:r w:rsidRPr="00FF7742">
        <w:rPr>
          <w:rFonts w:ascii="Times New Roman" w:hAnsi="Times New Roman"/>
          <w:sz w:val="24"/>
          <w:szCs w:val="24"/>
        </w:rPr>
        <w:t>,anticamente era in fondo al  Viale del Castello ed era grancia  della Parrocchial Chiesa di S. Giorgio ed aveva campanile con una campana. Sottratta al culto è stata adibita a ricovero dei carri funebri del comune, poi a laboratorio di fotografia. La Chiesa di S. Paolo è stata costruita ex novo in Via Tiberio su progetto dell’arch Ruggero Ruggiero.</w:t>
      </w:r>
    </w:p>
    <w:p w:rsidR="001B217A" w:rsidRPr="00FF7742" w:rsidRDefault="001B217A">
      <w:pPr>
        <w:rPr>
          <w:rFonts w:ascii="Times New Roman" w:hAnsi="Times New Roman"/>
          <w:sz w:val="24"/>
          <w:szCs w:val="24"/>
        </w:rPr>
      </w:pPr>
      <w:r w:rsidRPr="00FF7742">
        <w:rPr>
          <w:rFonts w:ascii="Times New Roman" w:hAnsi="Times New Roman"/>
          <w:b/>
          <w:i/>
          <w:sz w:val="24"/>
          <w:szCs w:val="24"/>
        </w:rPr>
        <w:t>S. Nicola</w:t>
      </w:r>
      <w:r w:rsidRPr="00FF7742">
        <w:rPr>
          <w:rFonts w:ascii="Times New Roman" w:hAnsi="Times New Roman"/>
          <w:sz w:val="24"/>
          <w:szCs w:val="24"/>
        </w:rPr>
        <w:t>, piccola Cappella situata in Via S. Antonio abate, per anni chiusa ed abbandonata per caduta della copertura. Attualmente ristrutturata ed adibita a studio di architettura..</w:t>
      </w:r>
    </w:p>
    <w:p w:rsidR="001B217A" w:rsidRPr="00FF7742" w:rsidRDefault="001B217A">
      <w:pPr>
        <w:rPr>
          <w:rFonts w:ascii="Times New Roman" w:hAnsi="Times New Roman"/>
          <w:sz w:val="24"/>
          <w:szCs w:val="24"/>
        </w:rPr>
      </w:pPr>
      <w:r w:rsidRPr="00FF7742">
        <w:rPr>
          <w:rFonts w:ascii="Times New Roman" w:hAnsi="Times New Roman"/>
          <w:b/>
          <w:i/>
          <w:sz w:val="24"/>
          <w:szCs w:val="24"/>
        </w:rPr>
        <w:t>S. Giovanni dei Gelsi</w:t>
      </w:r>
      <w:r w:rsidRPr="00FF7742">
        <w:rPr>
          <w:rFonts w:ascii="Times New Roman" w:hAnsi="Times New Roman"/>
          <w:sz w:val="24"/>
          <w:szCs w:val="24"/>
        </w:rPr>
        <w:t>, Fa parte del Convento omonimo, fondato dal beato Giovanni da Stroncone.</w:t>
      </w:r>
    </w:p>
    <w:p w:rsidR="001B217A" w:rsidRPr="00FF7742" w:rsidRDefault="001B217A">
      <w:pPr>
        <w:rPr>
          <w:rFonts w:ascii="Times New Roman" w:hAnsi="Times New Roman"/>
          <w:sz w:val="24"/>
          <w:szCs w:val="24"/>
        </w:rPr>
      </w:pPr>
      <w:r w:rsidRPr="00FF7742">
        <w:rPr>
          <w:rFonts w:ascii="Times New Roman" w:hAnsi="Times New Roman"/>
          <w:sz w:val="24"/>
          <w:szCs w:val="24"/>
        </w:rPr>
        <w:t>La chiesa di S. Giovanni, con un piccolo eremo adiacente, esisteva già nel XII secolo e la tradizione vuole  che S. Francesco d’Assisi vi abbia pernottato per brevissimo tempo in occasione del pellegrinaggio alla Grotta di S. Michele nel Gargano. Si custodisce ancora la celletta in cui il Santo alloggiò.</w:t>
      </w:r>
    </w:p>
    <w:p w:rsidR="001B217A" w:rsidRPr="00FF7742" w:rsidRDefault="001B217A">
      <w:pPr>
        <w:rPr>
          <w:rFonts w:ascii="Times New Roman" w:hAnsi="Times New Roman"/>
          <w:sz w:val="24"/>
          <w:szCs w:val="24"/>
        </w:rPr>
      </w:pPr>
      <w:r w:rsidRPr="00FF7742">
        <w:rPr>
          <w:rFonts w:ascii="Times New Roman" w:hAnsi="Times New Roman"/>
          <w:sz w:val="24"/>
          <w:szCs w:val="24"/>
        </w:rPr>
        <w:t>Nel 1407 ebbe un primo ampliamento con un opificio per la produzione di panne per la confezione dei vestimenti dei frati per la Provincia Monastica di S. Angelo di Puglia. Nel corso dei secoli più volte è stato ampliato ed è stato anche adibito come sede di studi teologici per la provincia stessa; dal 1776 è casa provincializia dei Minori Osservanti e dimora del Padre Provinciale.</w:t>
      </w:r>
    </w:p>
    <w:p w:rsidR="001B217A" w:rsidRPr="00FF7742" w:rsidRDefault="001B217A">
      <w:pPr>
        <w:rPr>
          <w:rFonts w:ascii="Times New Roman" w:hAnsi="Times New Roman"/>
          <w:sz w:val="24"/>
          <w:szCs w:val="24"/>
        </w:rPr>
      </w:pPr>
      <w:r w:rsidRPr="00FF7742">
        <w:rPr>
          <w:rFonts w:ascii="Times New Roman" w:hAnsi="Times New Roman"/>
          <w:sz w:val="24"/>
          <w:szCs w:val="24"/>
        </w:rPr>
        <w:t>Nel 1805, essendo abbattuto per il terremoto, il Convento di S. Maria delle Grazie dello stesso Ordine, i frati di quest’ultimo convennero in esso, per cui fu necessario un ulteriore ampliamento.</w:t>
      </w:r>
    </w:p>
    <w:p w:rsidR="001B217A" w:rsidRPr="00FF7742" w:rsidRDefault="001B217A">
      <w:pPr>
        <w:rPr>
          <w:rFonts w:ascii="Times New Roman" w:hAnsi="Times New Roman"/>
          <w:sz w:val="24"/>
          <w:szCs w:val="24"/>
        </w:rPr>
      </w:pPr>
      <w:r w:rsidRPr="00FF7742">
        <w:rPr>
          <w:rFonts w:ascii="Times New Roman" w:hAnsi="Times New Roman"/>
          <w:sz w:val="24"/>
          <w:szCs w:val="24"/>
        </w:rPr>
        <w:t>Esente dalla soppressione murattiana del 1809, non poté sfuggire a quella del 1867, ma la chiesa fu sempre aperta ed officiata  dai Padri Osservanti.</w:t>
      </w:r>
    </w:p>
    <w:p w:rsidR="001B217A" w:rsidRPr="00FF7742" w:rsidRDefault="001B217A">
      <w:pPr>
        <w:rPr>
          <w:rFonts w:ascii="Times New Roman" w:hAnsi="Times New Roman"/>
          <w:sz w:val="24"/>
          <w:szCs w:val="24"/>
        </w:rPr>
      </w:pPr>
      <w:r w:rsidRPr="00FF7742">
        <w:rPr>
          <w:rFonts w:ascii="Times New Roman" w:hAnsi="Times New Roman"/>
          <w:sz w:val="24"/>
          <w:szCs w:val="24"/>
        </w:rPr>
        <w:t>Nel 1902 il Comune concesse all’Ordine  quella parte dei locali adibiti a laboratorio tessile, onde destinarli a lazzaretto per eventuali epidemie.</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All’interno un pregevole quadro del   1300, come rileva il Tavolario Luigi Nauclerio nel suo apprezzamento del 1688,  raffigurante </w:t>
      </w:r>
      <w:r w:rsidRPr="00FF7742">
        <w:rPr>
          <w:rFonts w:ascii="Times New Roman" w:hAnsi="Times New Roman"/>
          <w:i/>
          <w:sz w:val="24"/>
          <w:szCs w:val="24"/>
        </w:rPr>
        <w:t>Nostra Signora delle Grazie</w:t>
      </w:r>
      <w:r w:rsidRPr="00FF7742">
        <w:rPr>
          <w:rFonts w:ascii="Times New Roman" w:hAnsi="Times New Roman"/>
          <w:sz w:val="24"/>
          <w:szCs w:val="24"/>
        </w:rPr>
        <w:t>, proveniente dal soppresso convento come pure l’Altare Maggiore, recuperato dalle macerie, diverse statue di buona fattura e la cripta sotto il pavimento.L’organo è del 1700 e il Coro  sono stati restaurati.</w:t>
      </w:r>
    </w:p>
    <w:p w:rsidR="001B217A" w:rsidRPr="00FF7742" w:rsidRDefault="001B217A">
      <w:pPr>
        <w:rPr>
          <w:rFonts w:ascii="Times New Roman" w:hAnsi="Times New Roman"/>
          <w:sz w:val="24"/>
          <w:szCs w:val="24"/>
        </w:rPr>
      </w:pPr>
      <w:r w:rsidRPr="00FF7742">
        <w:rPr>
          <w:rFonts w:ascii="Times New Roman" w:hAnsi="Times New Roman"/>
          <w:sz w:val="24"/>
          <w:szCs w:val="24"/>
        </w:rPr>
        <w:t>In seguito all’espandersi della città, S. Giovanni Battista è chiesa parrocchiale.</w:t>
      </w:r>
    </w:p>
    <w:p w:rsidR="001B217A" w:rsidRPr="00FF7742" w:rsidRDefault="001B217A">
      <w:pPr>
        <w:rPr>
          <w:rFonts w:ascii="Times New Roman" w:hAnsi="Times New Roman"/>
          <w:sz w:val="24"/>
          <w:szCs w:val="24"/>
        </w:rPr>
      </w:pPr>
      <w:r w:rsidRPr="00FF7742">
        <w:rPr>
          <w:rFonts w:ascii="Times New Roman" w:hAnsi="Times New Roman"/>
          <w:b/>
          <w:i/>
          <w:sz w:val="24"/>
          <w:szCs w:val="24"/>
        </w:rPr>
        <w:t>S. Maria de Fora</w:t>
      </w:r>
      <w:r w:rsidRPr="00FF7742">
        <w:rPr>
          <w:rFonts w:ascii="Times New Roman" w:hAnsi="Times New Roman"/>
          <w:sz w:val="24"/>
          <w:szCs w:val="24"/>
        </w:rPr>
        <w:t xml:space="preserve">, è situata a circa 2 km verso la localita detta Bosco Faiete o semplicemente la “Fota” e il suo titolo ecclesiastico è S. Maria Assunta. Faceva parte della badia cassinese, crollata per il terremoto del 1348 e abbandonata, i cui beni furono devoluti al Capitolo Collegiale con bolla di Clemente VII del 1526, che si conserva nel suo archivio. L’attuale chiesa è stata ricostruita sulle vestigia della primitiva. All’interno contiene la statua di </w:t>
      </w:r>
      <w:r w:rsidRPr="00FF7742">
        <w:rPr>
          <w:rFonts w:ascii="Times New Roman" w:hAnsi="Times New Roman"/>
          <w:i/>
          <w:sz w:val="24"/>
          <w:szCs w:val="24"/>
        </w:rPr>
        <w:t>S. Maria Assunta</w:t>
      </w:r>
      <w:r w:rsidRPr="00FF7742">
        <w:rPr>
          <w:rFonts w:ascii="Times New Roman" w:hAnsi="Times New Roman"/>
          <w:sz w:val="24"/>
          <w:szCs w:val="24"/>
        </w:rPr>
        <w:t xml:space="preserve">, pregevole opera di Paolo Saverio Di Zinno e quella di </w:t>
      </w:r>
      <w:r w:rsidRPr="00FF7742">
        <w:rPr>
          <w:rFonts w:ascii="Times New Roman" w:hAnsi="Times New Roman"/>
          <w:i/>
          <w:sz w:val="24"/>
          <w:szCs w:val="24"/>
        </w:rPr>
        <w:t>S. Cristoforo</w:t>
      </w:r>
      <w:r w:rsidRPr="00FF7742">
        <w:rPr>
          <w:rFonts w:ascii="Times New Roman" w:hAnsi="Times New Roman"/>
          <w:sz w:val="24"/>
          <w:szCs w:val="24"/>
        </w:rPr>
        <w:t xml:space="preserve"> di Emilio Labbate di Carovilli che la fece nel  1890 e </w:t>
      </w:r>
      <w:r w:rsidRPr="00FF7742">
        <w:rPr>
          <w:rFonts w:ascii="Times New Roman" w:hAnsi="Times New Roman"/>
          <w:i/>
          <w:sz w:val="24"/>
          <w:szCs w:val="24"/>
        </w:rPr>
        <w:t>S.</w:t>
      </w:r>
      <w:r w:rsidRPr="00FF7742">
        <w:rPr>
          <w:rFonts w:ascii="Times New Roman" w:hAnsi="Times New Roman"/>
          <w:sz w:val="24"/>
          <w:szCs w:val="24"/>
        </w:rPr>
        <w:t xml:space="preserve"> </w:t>
      </w:r>
      <w:r w:rsidRPr="00FF7742">
        <w:rPr>
          <w:rFonts w:ascii="Times New Roman" w:hAnsi="Times New Roman"/>
          <w:i/>
          <w:sz w:val="24"/>
          <w:szCs w:val="24"/>
        </w:rPr>
        <w:t>Rocco</w:t>
      </w:r>
      <w:r w:rsidRPr="00FF7742">
        <w:rPr>
          <w:rFonts w:ascii="Times New Roman" w:hAnsi="Times New Roman"/>
          <w:sz w:val="24"/>
          <w:szCs w:val="24"/>
        </w:rPr>
        <w:t>.</w:t>
      </w:r>
    </w:p>
    <w:p w:rsidR="001B217A" w:rsidRPr="00FF7742" w:rsidRDefault="001B217A">
      <w:pPr>
        <w:rPr>
          <w:rFonts w:ascii="Times New Roman" w:hAnsi="Times New Roman"/>
          <w:sz w:val="24"/>
          <w:szCs w:val="24"/>
        </w:rPr>
      </w:pPr>
      <w:r w:rsidRPr="00FF7742">
        <w:rPr>
          <w:rFonts w:ascii="Times New Roman" w:hAnsi="Times New Roman"/>
          <w:sz w:val="24"/>
          <w:szCs w:val="24"/>
        </w:rPr>
        <w:t>L’abside è arricchito  di quattro vetrate policrome raffiguranti l’Ostia e il Calice, S. Cristoforo, L’Immacolata e S. Rocco.</w:t>
      </w:r>
    </w:p>
    <w:p w:rsidR="001B217A" w:rsidRPr="00FF7742" w:rsidRDefault="001B217A">
      <w:pPr>
        <w:rPr>
          <w:rFonts w:ascii="Times New Roman" w:hAnsi="Times New Roman"/>
          <w:i/>
          <w:sz w:val="24"/>
          <w:szCs w:val="24"/>
        </w:rPr>
      </w:pPr>
      <w:r w:rsidRPr="00FF7742">
        <w:rPr>
          <w:rFonts w:ascii="Times New Roman" w:hAnsi="Times New Roman"/>
          <w:sz w:val="24"/>
          <w:szCs w:val="24"/>
        </w:rPr>
        <w:t xml:space="preserve">Nella parte superiore della facciata si nota una vetrata con l’effigie del </w:t>
      </w:r>
      <w:r w:rsidRPr="00FF7742">
        <w:rPr>
          <w:rFonts w:ascii="Times New Roman" w:hAnsi="Times New Roman"/>
          <w:i/>
          <w:sz w:val="24"/>
          <w:szCs w:val="24"/>
        </w:rPr>
        <w:t>Cristo</w:t>
      </w:r>
    </w:p>
    <w:p w:rsidR="001B217A" w:rsidRPr="00FF7742" w:rsidRDefault="001B217A">
      <w:pPr>
        <w:rPr>
          <w:rFonts w:ascii="Times New Roman" w:hAnsi="Times New Roman"/>
          <w:sz w:val="24"/>
          <w:szCs w:val="24"/>
        </w:rPr>
      </w:pPr>
      <w:r w:rsidRPr="00FF7742">
        <w:rPr>
          <w:rFonts w:ascii="Times New Roman" w:hAnsi="Times New Roman"/>
          <w:sz w:val="24"/>
          <w:szCs w:val="24"/>
        </w:rPr>
        <w:t>Sull’architrave, del XII secolo, della porta d’ingresso  una epigrafe con lettere gotiche maiuscole su quattro file e nel mezzo dopo la seconda fila  c’è un disco a rilievo con l’</w:t>
      </w:r>
      <w:r w:rsidRPr="00FF7742">
        <w:rPr>
          <w:rFonts w:ascii="Times New Roman" w:hAnsi="Times New Roman"/>
          <w:i/>
          <w:sz w:val="24"/>
          <w:szCs w:val="24"/>
        </w:rPr>
        <w:t>Agnus Dei</w:t>
      </w:r>
      <w:r w:rsidRPr="00FF7742">
        <w:rPr>
          <w:rFonts w:ascii="Times New Roman" w:hAnsi="Times New Roman"/>
          <w:sz w:val="24"/>
          <w:szCs w:val="24"/>
        </w:rPr>
        <w:t xml:space="preserve"> scolpito. Inoltre sull’architrave c’è scolpito lo stemma vescovile non identificato..Il titolo originario della cappella era </w:t>
      </w:r>
      <w:r w:rsidRPr="00FF7742">
        <w:rPr>
          <w:rFonts w:ascii="Times New Roman" w:hAnsi="Times New Roman"/>
          <w:i/>
          <w:sz w:val="24"/>
          <w:szCs w:val="24"/>
        </w:rPr>
        <w:t>S. Maria in acqua viva</w:t>
      </w:r>
      <w:r w:rsidRPr="00FF7742">
        <w:rPr>
          <w:rFonts w:ascii="Times New Roman" w:hAnsi="Times New Roman"/>
          <w:sz w:val="24"/>
          <w:szCs w:val="24"/>
        </w:rPr>
        <w:t>, forse perché proprio presso le sorgenti della Fota.</w:t>
      </w:r>
    </w:p>
    <w:p w:rsidR="001B217A" w:rsidRPr="00FF7742" w:rsidRDefault="001B217A">
      <w:pPr>
        <w:rPr>
          <w:rFonts w:ascii="Times New Roman" w:hAnsi="Times New Roman"/>
          <w:sz w:val="24"/>
          <w:szCs w:val="24"/>
        </w:rPr>
      </w:pPr>
      <w:r w:rsidRPr="00FF7742">
        <w:rPr>
          <w:rFonts w:ascii="Times New Roman" w:hAnsi="Times New Roman"/>
          <w:b/>
          <w:i/>
          <w:sz w:val="24"/>
          <w:szCs w:val="24"/>
        </w:rPr>
        <w:t>Calvario</w:t>
      </w:r>
      <w:r w:rsidRPr="00FF7742">
        <w:rPr>
          <w:rFonts w:ascii="Times New Roman" w:hAnsi="Times New Roman"/>
          <w:sz w:val="24"/>
          <w:szCs w:val="24"/>
        </w:rPr>
        <w:t xml:space="preserve">, Nel 1732 la Perizia del Tavolario Stendardo così riportava: “ Eremitaggi.  Inoltre vi sono tre eremitaggi con il loro eremita, con  modica distanza  dalla Terra suddetta (Campobasso): il primo nel luogo detto </w:t>
      </w:r>
      <w:r w:rsidRPr="00FF7742">
        <w:rPr>
          <w:rFonts w:ascii="Times New Roman" w:hAnsi="Times New Roman"/>
          <w:i/>
          <w:sz w:val="24"/>
          <w:szCs w:val="24"/>
        </w:rPr>
        <w:t>Montecalvario</w:t>
      </w:r>
      <w:r w:rsidRPr="00FF7742">
        <w:rPr>
          <w:rFonts w:ascii="Times New Roman" w:hAnsi="Times New Roman"/>
          <w:sz w:val="24"/>
          <w:szCs w:val="24"/>
        </w:rPr>
        <w:t xml:space="preserve"> ove vi è la sua chiesa e casetta, celebrandosi in essa </w:t>
      </w:r>
      <w:r w:rsidRPr="00FF7742">
        <w:rPr>
          <w:rFonts w:ascii="Times New Roman" w:hAnsi="Times New Roman"/>
          <w:i/>
          <w:sz w:val="24"/>
          <w:szCs w:val="24"/>
        </w:rPr>
        <w:t>ex  devotione</w:t>
      </w:r>
      <w:r w:rsidRPr="00FF7742">
        <w:rPr>
          <w:rFonts w:ascii="Times New Roman" w:hAnsi="Times New Roman"/>
          <w:sz w:val="24"/>
          <w:szCs w:val="24"/>
        </w:rPr>
        <w:t xml:space="preserve">”., Oggi è facile indicare il luogo, a 500m dalla sede Rai, oltre la Zona Industriale , presso il serbatoio dell’acquedotto, proprio in cima al colle.Fino al 1970 c’era la vecchia Cappella con la casetta dell’eremita, crollate;  oggi  la chiesa di recente costruzione in stile moderno con copertura spiovente di architettura di stile montano, è stata costruita </w:t>
      </w:r>
      <w:r w:rsidRPr="00FF7742">
        <w:rPr>
          <w:rFonts w:ascii="Times New Roman" w:hAnsi="Times New Roman"/>
          <w:i/>
          <w:sz w:val="24"/>
          <w:szCs w:val="24"/>
        </w:rPr>
        <w:t>ex novo</w:t>
      </w:r>
      <w:r w:rsidRPr="00FF7742">
        <w:rPr>
          <w:rFonts w:ascii="Times New Roman" w:hAnsi="Times New Roman"/>
          <w:sz w:val="24"/>
          <w:szCs w:val="24"/>
        </w:rPr>
        <w:t xml:space="preserve"> .su progetto dell’arch Ruggero Ruggieri. La costruzione è stata ultimata alla fine degli anni ‘70. </w:t>
      </w:r>
    </w:p>
    <w:p w:rsidR="001B217A" w:rsidRPr="00FF7742" w:rsidRDefault="001B217A">
      <w:pPr>
        <w:rPr>
          <w:rFonts w:ascii="Times New Roman" w:hAnsi="Times New Roman"/>
          <w:sz w:val="24"/>
          <w:szCs w:val="24"/>
        </w:rPr>
      </w:pPr>
      <w:r w:rsidRPr="00FF7742">
        <w:rPr>
          <w:rFonts w:ascii="Times New Roman" w:hAnsi="Times New Roman"/>
          <w:sz w:val="24"/>
          <w:szCs w:val="24"/>
        </w:rPr>
        <w:t>All’interno si custodisce una bella statua della Madonna  Addolorata del ‘700.</w:t>
      </w:r>
    </w:p>
    <w:p w:rsidR="001B217A" w:rsidRPr="00FF7742" w:rsidRDefault="001B217A">
      <w:pPr>
        <w:rPr>
          <w:rFonts w:ascii="Times New Roman" w:hAnsi="Times New Roman"/>
          <w:sz w:val="24"/>
          <w:szCs w:val="24"/>
        </w:rPr>
      </w:pPr>
      <w:r w:rsidRPr="00FF7742">
        <w:rPr>
          <w:rFonts w:ascii="Times New Roman" w:hAnsi="Times New Roman"/>
          <w:sz w:val="24"/>
          <w:szCs w:val="24"/>
        </w:rPr>
        <w:t>All’esterno …</w:t>
      </w:r>
    </w:p>
    <w:p w:rsidR="001B217A" w:rsidRPr="00FF7742" w:rsidRDefault="001B217A">
      <w:pPr>
        <w:rPr>
          <w:rFonts w:ascii="Times New Roman" w:hAnsi="Times New Roman"/>
          <w:sz w:val="24"/>
          <w:szCs w:val="24"/>
        </w:rPr>
      </w:pPr>
      <w:r w:rsidRPr="00FF7742">
        <w:rPr>
          <w:rFonts w:ascii="Times New Roman" w:hAnsi="Times New Roman"/>
          <w:b/>
          <w:i/>
          <w:sz w:val="24"/>
          <w:szCs w:val="24"/>
        </w:rPr>
        <w:t>S. Giovannello</w:t>
      </w:r>
      <w:r w:rsidRPr="00FF7742">
        <w:rPr>
          <w:rFonts w:ascii="Times New Roman" w:hAnsi="Times New Roman"/>
          <w:sz w:val="24"/>
          <w:szCs w:val="24"/>
        </w:rPr>
        <w:t xml:space="preserve">,appena fuori città,  questa cappella nel 1551, laddove vi era  l’antico paese di </w:t>
      </w:r>
      <w:r w:rsidRPr="00FF7742">
        <w:rPr>
          <w:rFonts w:ascii="Times New Roman" w:hAnsi="Times New Roman"/>
          <w:i/>
          <w:sz w:val="24"/>
          <w:szCs w:val="24"/>
        </w:rPr>
        <w:t>S Giovanni in Gulfo</w:t>
      </w:r>
      <w:r w:rsidRPr="00FF7742">
        <w:rPr>
          <w:rFonts w:ascii="Times New Roman" w:hAnsi="Times New Roman"/>
          <w:sz w:val="24"/>
          <w:szCs w:val="24"/>
        </w:rPr>
        <w:t xml:space="preserve"> distrutto dal terremoto del 1200, è stata ricostruita; l’edificio è posto alle dipendenze di S. Maria della Croce, come conferma  lo stemma sopra  la porta d’accesso “ANO.DNI.M.D.L.I” con orientamento sud-ovest; nelle sue murature  sono alcune pietre con scritte e rilievi appartenute all’ antico tempio esistente in detta S. Giovanni in Gulfo, posta in cima alla collina prospiciente al vecchio Tiro a Segno, sulla S.S.87 per Termoli, era dipendente della Congrega della Carità. Qui i Cappellani di S. Maria della Croce celebravano ogni anno il 29 agosto.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Aggiungo pure che alcuni storici locali (Bellini e Ziccardi) vogliono che la città sannita di Erculanea fosse ubicata  qui oppure nella vicina </w:t>
      </w:r>
      <w:r w:rsidRPr="00FF7742">
        <w:rPr>
          <w:rFonts w:ascii="Times New Roman" w:hAnsi="Times New Roman"/>
          <w:i/>
          <w:sz w:val="24"/>
          <w:szCs w:val="24"/>
        </w:rPr>
        <w:t>Campus Herculi o Campo Sinercuni</w:t>
      </w:r>
      <w:r w:rsidRPr="00FF7742">
        <w:rPr>
          <w:rFonts w:ascii="Times New Roman" w:hAnsi="Times New Roman"/>
          <w:sz w:val="24"/>
          <w:szCs w:val="24"/>
        </w:rPr>
        <w:t>, dove sono stati trovati diversi reperti di epoca sannitica.</w:t>
      </w:r>
    </w:p>
    <w:p w:rsidR="001B217A" w:rsidRPr="00FF7742" w:rsidRDefault="001B217A">
      <w:pPr>
        <w:rPr>
          <w:rFonts w:ascii="Times New Roman" w:hAnsi="Times New Roman"/>
          <w:sz w:val="24"/>
          <w:szCs w:val="24"/>
        </w:rPr>
      </w:pPr>
      <w:r w:rsidRPr="00FF7742">
        <w:rPr>
          <w:rFonts w:ascii="Times New Roman" w:hAnsi="Times New Roman"/>
          <w:sz w:val="24"/>
          <w:szCs w:val="24"/>
        </w:rPr>
        <w:t>Poi passò alla parrocchia di S. Leonardo e dal 1969 dipende dalla parrocchia di S. Giuseppe Lavoratore</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All’interno un pregevole quadro di ignoto. di scuola napoletana  di una </w:t>
      </w:r>
      <w:r w:rsidRPr="00FF7742">
        <w:rPr>
          <w:rFonts w:ascii="Times New Roman" w:hAnsi="Times New Roman"/>
          <w:i/>
          <w:sz w:val="24"/>
          <w:szCs w:val="24"/>
        </w:rPr>
        <w:t>Madonna della pietà</w:t>
      </w:r>
      <w:r w:rsidRPr="00FF7742">
        <w:rPr>
          <w:rFonts w:ascii="Times New Roman" w:hAnsi="Times New Roman"/>
          <w:sz w:val="24"/>
          <w:szCs w:val="24"/>
        </w:rPr>
        <w:t xml:space="preserve"> e una statua di S. Giovanni Battista...</w:t>
      </w:r>
    </w:p>
    <w:p w:rsidR="001B217A" w:rsidRPr="00FF7742" w:rsidRDefault="001B217A">
      <w:pPr>
        <w:rPr>
          <w:rFonts w:ascii="Times New Roman" w:hAnsi="Times New Roman"/>
          <w:sz w:val="24"/>
          <w:szCs w:val="24"/>
        </w:rPr>
      </w:pPr>
      <w:r w:rsidRPr="00FF7742">
        <w:rPr>
          <w:rFonts w:ascii="Times New Roman" w:hAnsi="Times New Roman"/>
          <w:sz w:val="24"/>
          <w:szCs w:val="24"/>
        </w:rPr>
        <w:t>Qualche cenno storico. Dell’ex feudo di S. Giovanni in Gulfo abbiamo menzione al 1160, quando venne  assegnato in dono a Clarizia de Molisio  Nei cedolari  del 1320 è menzione  di un casale  omonimo, che vi sorgeva col nome di “Sanctus Ioannes de Gulfo” (Registri  della Cancelleria Angioina),. In una successiva inquisizione  del 1273(?)  i commissari lo trovano “ completamente abbandonato”.</w:t>
      </w:r>
    </w:p>
    <w:p w:rsidR="001B217A" w:rsidRPr="00FF7742" w:rsidRDefault="001B217A">
      <w:pPr>
        <w:rPr>
          <w:rFonts w:ascii="Times New Roman" w:hAnsi="Times New Roman"/>
          <w:sz w:val="24"/>
          <w:szCs w:val="24"/>
        </w:rPr>
      </w:pPr>
      <w:r w:rsidRPr="00FF7742">
        <w:rPr>
          <w:rFonts w:ascii="Times New Roman" w:hAnsi="Times New Roman"/>
          <w:sz w:val="24"/>
          <w:szCs w:val="24"/>
        </w:rPr>
        <w:t>Come si è detto in precedenza ,nelle murature  troviamo embrici e tegole romane,  una  col bollo della figlina, frammenti con la zampa di ovino,  ed altri oggetti descritti da E.V. Gasdia  che così si esprime” Così resta confermata  la ubicazione  del casale dell’omonima collinetta”.</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 </w:t>
      </w:r>
    </w:p>
    <w:p w:rsidR="001B217A" w:rsidRPr="00FF7742" w:rsidRDefault="001B217A">
      <w:pPr>
        <w:rPr>
          <w:rFonts w:ascii="Times New Roman" w:hAnsi="Times New Roman"/>
          <w:sz w:val="24"/>
          <w:szCs w:val="24"/>
        </w:rPr>
      </w:pPr>
      <w:r w:rsidRPr="00FF7742">
        <w:rPr>
          <w:rFonts w:ascii="Times New Roman" w:hAnsi="Times New Roman"/>
          <w:b/>
          <w:i/>
          <w:sz w:val="24"/>
          <w:szCs w:val="24"/>
        </w:rPr>
        <w:t>Chiesa dei Cappuccini</w:t>
      </w:r>
      <w:r w:rsidRPr="00FF7742">
        <w:rPr>
          <w:rFonts w:ascii="Times New Roman" w:hAnsi="Times New Roman"/>
          <w:sz w:val="24"/>
          <w:szCs w:val="24"/>
        </w:rPr>
        <w:t xml:space="preserve">, dedicata al SS. Cuore di Gesù, così come è impresso sul portale.. Tutto il complesso è in stile rinascimentale; sulla piazza c’è il monumento bronzeo a S. Francesco d’Assisi, opera  di Celestino Petrone del 1962., coevo alla restaurazione  della facciata, che fu leggermente rialzata. </w:t>
      </w:r>
    </w:p>
    <w:p w:rsidR="001B217A" w:rsidRPr="00FF7742" w:rsidRDefault="001B217A">
      <w:pPr>
        <w:rPr>
          <w:rFonts w:ascii="Times New Roman" w:hAnsi="Times New Roman"/>
          <w:sz w:val="24"/>
          <w:szCs w:val="24"/>
        </w:rPr>
      </w:pPr>
      <w:r w:rsidRPr="00FF7742">
        <w:rPr>
          <w:rFonts w:ascii="Times New Roman" w:hAnsi="Times New Roman"/>
          <w:sz w:val="24"/>
          <w:szCs w:val="24"/>
        </w:rPr>
        <w:t>Tutto il complesso è stato edificato nel 1929 su progetto dell’Ing Vittorio Tiberio,  sul sito del distrutto convento dell’Annunziata.</w:t>
      </w:r>
    </w:p>
    <w:p w:rsidR="001B217A" w:rsidRPr="00FF7742" w:rsidRDefault="001B217A">
      <w:pPr>
        <w:rPr>
          <w:rFonts w:ascii="Times New Roman" w:hAnsi="Times New Roman"/>
          <w:sz w:val="24"/>
          <w:szCs w:val="24"/>
        </w:rPr>
      </w:pPr>
      <w:r w:rsidRPr="00FF7742">
        <w:rPr>
          <w:rFonts w:ascii="Times New Roman" w:hAnsi="Times New Roman"/>
          <w:sz w:val="24"/>
          <w:szCs w:val="24"/>
        </w:rPr>
        <w:t>L’interno a tre navate, sostenute da dieci colonne monolitiche  granitiche.;  Presenta stucchi e marmi pregiati,  altari policromi, in quella centrale troneggia la statua del S.Cuore di gesù, opera  di Ferdinando Sufflesser  di Ortisei (BZ), come pure sono dello stesso i bassorilievi di: Pugatorio, Rosario e S. Rita,  e le statue di S. Anna, S. Francesco, l’Immacolata.</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Nella cappella dedicata a S. Antonio di Padova  si notano le statue di S. Giuseppe e S. Felice da Cantalice. </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Il Convento è stato sempre Studio di Teologia  e per alcuni anni di Filosofia, per la preparazione degli appartenenti all’Ordine.. </w:t>
      </w:r>
    </w:p>
    <w:p w:rsidR="001B217A" w:rsidRPr="00FF7742" w:rsidRDefault="001B217A">
      <w:pPr>
        <w:rPr>
          <w:rFonts w:ascii="Times New Roman" w:hAnsi="Times New Roman"/>
          <w:sz w:val="24"/>
          <w:szCs w:val="24"/>
        </w:rPr>
      </w:pPr>
      <w:r w:rsidRPr="00FF7742">
        <w:rPr>
          <w:rFonts w:ascii="Times New Roman" w:hAnsi="Times New Roman"/>
          <w:sz w:val="24"/>
          <w:szCs w:val="24"/>
        </w:rPr>
        <w:t>Con decreto  vescovile del 8 dicembre 1969  la Chiesa dei cappuccini è Parrocchia intitolata al Sacro Cuore.</w:t>
      </w:r>
    </w:p>
    <w:p w:rsidR="001B217A" w:rsidRPr="00FF7742" w:rsidRDefault="001B217A">
      <w:pPr>
        <w:rPr>
          <w:rFonts w:ascii="Times New Roman" w:hAnsi="Times New Roman"/>
          <w:sz w:val="24"/>
          <w:szCs w:val="24"/>
        </w:rPr>
      </w:pPr>
      <w:r w:rsidRPr="00FF7742">
        <w:rPr>
          <w:rFonts w:ascii="Times New Roman" w:hAnsi="Times New Roman"/>
          <w:sz w:val="24"/>
          <w:szCs w:val="24"/>
        </w:rPr>
        <w:t>Al Convento è annessa la Biblioteca con oltre 30.000 volumi. .</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 </w:t>
      </w:r>
      <w:r w:rsidRPr="00FF7742">
        <w:rPr>
          <w:rFonts w:ascii="Times New Roman" w:hAnsi="Times New Roman"/>
          <w:b/>
          <w:i/>
          <w:sz w:val="24"/>
          <w:szCs w:val="24"/>
        </w:rPr>
        <w:t>Mater Ecclesie</w:t>
      </w:r>
      <w:r w:rsidRPr="00FF7742">
        <w:rPr>
          <w:rFonts w:ascii="Times New Roman" w:hAnsi="Times New Roman"/>
          <w:sz w:val="24"/>
          <w:szCs w:val="24"/>
        </w:rPr>
        <w:t>, edificata nel 1969, dai Padri Marianisti,su progetto dell’Ing Carlo Di Tullio e dell’arch.  Salvatore Lalla,, in stile moderno. Davanti si nota subito  una Croce in cui si inserisce una M  (simbolo di Maria o di Madonna), questo il richiamo della Parrocchia di “Mater Ecclesie”, la consacrazione è del 1975.</w:t>
      </w:r>
    </w:p>
    <w:p w:rsidR="001B217A" w:rsidRPr="00FF7742" w:rsidRDefault="001B217A">
      <w:pPr>
        <w:rPr>
          <w:rFonts w:ascii="Times New Roman" w:hAnsi="Times New Roman"/>
          <w:sz w:val="24"/>
          <w:szCs w:val="24"/>
        </w:rPr>
      </w:pP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Una unica grande navata, con pavimento in pendenza, concepito in modo che tutti  abbiano buona visione verso il centro dove troneggia l’Altare e la bellissima statua della Vergine Maria.. </w:t>
      </w:r>
    </w:p>
    <w:p w:rsidR="001B217A" w:rsidRPr="00FF7742" w:rsidRDefault="001B217A">
      <w:pPr>
        <w:rPr>
          <w:rFonts w:ascii="Times New Roman" w:hAnsi="Times New Roman"/>
          <w:sz w:val="24"/>
          <w:szCs w:val="24"/>
        </w:rPr>
      </w:pPr>
      <w:r w:rsidRPr="00FF7742">
        <w:rPr>
          <w:rFonts w:ascii="Times New Roman" w:hAnsi="Times New Roman"/>
          <w:b/>
          <w:i/>
          <w:sz w:val="24"/>
          <w:szCs w:val="24"/>
        </w:rPr>
        <w:t>Chiesa Convento di S. Antonio di Padova</w:t>
      </w:r>
      <w:r w:rsidRPr="00FF7742">
        <w:rPr>
          <w:rFonts w:ascii="Times New Roman" w:hAnsi="Times New Roman"/>
          <w:sz w:val="24"/>
          <w:szCs w:val="24"/>
        </w:rPr>
        <w:t>, su Viale Principe di Piemonte, andando verso Ferrazzano, è fondata la Chiesa con annesso Convento dei Frati Minori, intitolata a S. Antonio di Padova. I Frati minori, dopo il terremoto del 1805, avevano sempre pensato di ricostruire la Chiesa di S. Maria delle Grazie, ma l’idea rimase nelle intenzioni, fin quando Padre Pacifico Di Petta da Colledanchise non prese l’iniziativa., quando nel 1939 acquistò un suolo sulla strada anzidetta, in buona posizione, presso la Clinica Villa Maria.di proprietà della signora Grimaldi- Salottolo Richiesto il permesso al Vescovo, Mons. Secondo Bologna  lo concesse con Decreto del 27 luglio 1941. Così P.Pacifico commise all’Ing  Arch Cesare Antonelli di redigerne il progetto. Però gli eventi bellici frenarono l’esecuzione dell’opera, eventi che provocarono anche la morte del Vescovo Mons Secondo Bologna, che fu colpito da una bomba mentre pregava con una suora nella Cappella del Seminario, dove si era raccolto proprio per scongiurare i danni da quel terribile bombardamento aereo degli alleati.</w:t>
      </w:r>
    </w:p>
    <w:p w:rsidR="001B217A" w:rsidRPr="00FF7742" w:rsidRDefault="001B217A">
      <w:pPr>
        <w:rPr>
          <w:rFonts w:ascii="Times New Roman" w:hAnsi="Times New Roman"/>
          <w:sz w:val="24"/>
          <w:szCs w:val="24"/>
        </w:rPr>
      </w:pPr>
      <w:r w:rsidRPr="00FF7742">
        <w:rPr>
          <w:rFonts w:ascii="Times New Roman" w:hAnsi="Times New Roman"/>
          <w:sz w:val="24"/>
          <w:szCs w:val="24"/>
        </w:rPr>
        <w:t>Dopo alcune brevi interruzioni, che comunque avevano permesso già di rendere funzionante  parte dell’edificio,  finalmente nel 1970 l’intero complesso fu ultimato e con bolla  dell’8 dicembre  1969 mons Alberto Carinci istituiva pure la parrocchia.</w:t>
      </w:r>
    </w:p>
    <w:p w:rsidR="001B217A" w:rsidRPr="00FF7742" w:rsidRDefault="001B217A">
      <w:pPr>
        <w:rPr>
          <w:rFonts w:ascii="Times New Roman" w:hAnsi="Times New Roman"/>
          <w:sz w:val="24"/>
          <w:szCs w:val="24"/>
        </w:rPr>
      </w:pPr>
      <w:r w:rsidRPr="00FF7742">
        <w:rPr>
          <w:rFonts w:ascii="Times New Roman" w:hAnsi="Times New Roman"/>
          <w:sz w:val="24"/>
          <w:szCs w:val="24"/>
        </w:rPr>
        <w:t>Il progetto iniziale prevedeva una costruzione in pietra, ma poi fu realizzata in cemento armato, con uno stile  romanico, se così si può dire. Il tempio è arricchito di vetrate policrome e le 14 stazioni della Via Crucis sono del pittore campobassano Antonio Pettinicchi, realizzate nel 1964. La statua di S. Antonio di Padova; il C rocifisso  ligneo dietro l’Altare maggiore è opera di  P. Adriano Leggieri  di S. Giovanni Rotondo.</w:t>
      </w:r>
    </w:p>
    <w:p w:rsidR="001B217A" w:rsidRPr="00FF7742" w:rsidRDefault="001B217A">
      <w:pPr>
        <w:rPr>
          <w:rFonts w:ascii="Times New Roman" w:hAnsi="Times New Roman"/>
          <w:sz w:val="24"/>
          <w:szCs w:val="24"/>
        </w:rPr>
      </w:pPr>
      <w:r w:rsidRPr="00FF7742">
        <w:rPr>
          <w:rFonts w:ascii="Times New Roman" w:hAnsi="Times New Roman"/>
          <w:sz w:val="24"/>
          <w:szCs w:val="24"/>
        </w:rPr>
        <w:t>Un magnifico organo ed il Coro in legno pregiato, posto dietro l’Altare Maggiore rendono all’occhio un bellissimo prospetto interno.</w:t>
      </w:r>
    </w:p>
    <w:p w:rsidR="001B217A" w:rsidRPr="00FF7742" w:rsidRDefault="001B217A">
      <w:pPr>
        <w:rPr>
          <w:rFonts w:ascii="Times New Roman" w:hAnsi="Times New Roman"/>
          <w:sz w:val="24"/>
          <w:szCs w:val="24"/>
        </w:rPr>
      </w:pPr>
      <w:r w:rsidRPr="00FF7742">
        <w:rPr>
          <w:rFonts w:ascii="Times New Roman" w:hAnsi="Times New Roman"/>
          <w:sz w:val="24"/>
          <w:szCs w:val="24"/>
        </w:rPr>
        <w:t>Annesso al Convento per molti anni ha funzionato il cinema parrocchiale, mentre il centro Sportivo e la Scuola d’Infanzia sono ancora operanti.</w:t>
      </w:r>
    </w:p>
    <w:p w:rsidR="001B217A" w:rsidRPr="00FF7742" w:rsidRDefault="001B217A">
      <w:pPr>
        <w:rPr>
          <w:rFonts w:ascii="Times New Roman" w:hAnsi="Times New Roman"/>
          <w:sz w:val="24"/>
          <w:szCs w:val="24"/>
        </w:rPr>
      </w:pPr>
      <w:r w:rsidRPr="00FF7742">
        <w:rPr>
          <w:rFonts w:ascii="Times New Roman" w:hAnsi="Times New Roman"/>
          <w:b/>
          <w:i/>
          <w:sz w:val="24"/>
          <w:szCs w:val="24"/>
        </w:rPr>
        <w:t>S.Giuseppe Lavoratore</w:t>
      </w:r>
      <w:r w:rsidRPr="00FF7742">
        <w:rPr>
          <w:rFonts w:ascii="Times New Roman" w:hAnsi="Times New Roman"/>
          <w:sz w:val="24"/>
          <w:szCs w:val="24"/>
        </w:rPr>
        <w:t>, la parrocchia è stata creata l’8 dicembre 1969 per decreto di S.E. Mons Alberto Carinci, in Via Gramsci. L’edificio moderno in c.a. su progetto dell’arch Enrico Mandolese è stato ultimato nel 1976. e consacrata nel 1977, il 2 aprile dopo la benedizione  del vescovo Mons. Carinci.</w:t>
      </w:r>
    </w:p>
    <w:p w:rsidR="001B217A" w:rsidRPr="00FF7742" w:rsidRDefault="001B217A">
      <w:pPr>
        <w:rPr>
          <w:rFonts w:ascii="Times New Roman" w:hAnsi="Times New Roman"/>
          <w:sz w:val="24"/>
          <w:szCs w:val="24"/>
        </w:rPr>
      </w:pPr>
      <w:r w:rsidRPr="00FF7742">
        <w:rPr>
          <w:rFonts w:ascii="Times New Roman" w:hAnsi="Times New Roman"/>
          <w:sz w:val="24"/>
          <w:szCs w:val="24"/>
        </w:rPr>
        <w:t>L’ingresso, precedute da una breve scalinata, mostra a centro una vetrata policroma e poco discosto sulla destra una Croce in ferro, con tre chiodi dipinti di rosso, simili a quelli della crocifissione.</w:t>
      </w:r>
    </w:p>
    <w:p w:rsidR="001B217A" w:rsidRPr="00FF7742" w:rsidRDefault="001B217A">
      <w:pPr>
        <w:rPr>
          <w:rFonts w:ascii="Times New Roman" w:hAnsi="Times New Roman"/>
          <w:sz w:val="24"/>
          <w:szCs w:val="24"/>
        </w:rPr>
      </w:pPr>
      <w:r w:rsidRPr="00FF7742">
        <w:rPr>
          <w:rFonts w:ascii="Times New Roman" w:hAnsi="Times New Roman"/>
          <w:sz w:val="24"/>
          <w:szCs w:val="24"/>
        </w:rPr>
        <w:t>Anche la porta d’ingresso è in ferro, formata da chiodi della crocifissione.</w:t>
      </w:r>
    </w:p>
    <w:p w:rsidR="001B217A" w:rsidRPr="00FF7742" w:rsidRDefault="001B217A">
      <w:pPr>
        <w:rPr>
          <w:rFonts w:ascii="Times New Roman" w:hAnsi="Times New Roman"/>
          <w:sz w:val="24"/>
          <w:szCs w:val="24"/>
        </w:rPr>
      </w:pPr>
      <w:r w:rsidRPr="00FF7742">
        <w:rPr>
          <w:rFonts w:ascii="Times New Roman" w:hAnsi="Times New Roman"/>
          <w:sz w:val="24"/>
          <w:szCs w:val="24"/>
        </w:rPr>
        <w:t>All’interno la volta è divisa da una fascia di luce coperta di vetri bianchi, come se il progettista avesse voluto portare il Cielo in chiesa.  Un grande Crocifisso, in vetri policromi, posto al centro, domina  il sacro Tempio. Anche i tre confessionali sono realizzati in cemento armato.</w:t>
      </w:r>
    </w:p>
    <w:p w:rsidR="001B217A" w:rsidRPr="00FF7742" w:rsidRDefault="001B217A">
      <w:pPr>
        <w:rPr>
          <w:rFonts w:ascii="Times New Roman" w:hAnsi="Times New Roman"/>
          <w:sz w:val="24"/>
          <w:szCs w:val="24"/>
        </w:rPr>
      </w:pPr>
      <w:r w:rsidRPr="00FF7742">
        <w:rPr>
          <w:rFonts w:ascii="Times New Roman" w:hAnsi="Times New Roman"/>
          <w:sz w:val="24"/>
          <w:szCs w:val="24"/>
        </w:rPr>
        <w:t>Le finestre sono tutte munite di vetri policromi in armonia con le altre.</w:t>
      </w:r>
    </w:p>
    <w:p w:rsidR="001B217A" w:rsidRPr="00FF7742" w:rsidRDefault="001B217A">
      <w:pPr>
        <w:rPr>
          <w:rFonts w:ascii="Times New Roman" w:hAnsi="Times New Roman"/>
          <w:sz w:val="24"/>
          <w:szCs w:val="24"/>
        </w:rPr>
      </w:pPr>
      <w:r w:rsidRPr="00FF7742">
        <w:rPr>
          <w:rFonts w:ascii="Times New Roman" w:hAnsi="Times New Roman"/>
          <w:sz w:val="24"/>
          <w:szCs w:val="24"/>
        </w:rPr>
        <w:t>Intorno è circondata di aiuole e parapetti. Al piano inferiore un ampio Auditorium e  i locali dell’Oratorio completano  l’opera. Come pure , nella parte retrostante, la Casa Canonica.</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 Una imponente torre campanaria della stessa fattura, richiama i fedeli. Il complesso è uno dei più bei templi realizzati in stile moderno. </w:t>
      </w:r>
    </w:p>
    <w:p w:rsidR="001B217A" w:rsidRPr="00FF7742" w:rsidRDefault="001B217A">
      <w:pPr>
        <w:rPr>
          <w:rFonts w:ascii="Times New Roman" w:hAnsi="Times New Roman"/>
          <w:sz w:val="24"/>
          <w:szCs w:val="24"/>
        </w:rPr>
      </w:pPr>
      <w:r w:rsidRPr="00FF7742">
        <w:rPr>
          <w:rFonts w:ascii="Times New Roman" w:hAnsi="Times New Roman"/>
          <w:b/>
          <w:i/>
          <w:sz w:val="24"/>
          <w:szCs w:val="24"/>
        </w:rPr>
        <w:t>S. Maria di Loreto</w:t>
      </w:r>
      <w:r w:rsidRPr="00FF7742">
        <w:rPr>
          <w:rFonts w:ascii="Times New Roman" w:hAnsi="Times New Roman"/>
          <w:sz w:val="24"/>
          <w:szCs w:val="24"/>
        </w:rPr>
        <w:t xml:space="preserve">, sorge nella frazione di S. Stefano. La chiesa era edificata sul grande masso detto </w:t>
      </w:r>
      <w:r w:rsidRPr="00FF7742">
        <w:rPr>
          <w:rFonts w:ascii="Times New Roman" w:hAnsi="Times New Roman"/>
          <w:i/>
          <w:sz w:val="24"/>
          <w:szCs w:val="24"/>
        </w:rPr>
        <w:t>la Morgia</w:t>
      </w:r>
      <w:r w:rsidRPr="00FF7742">
        <w:rPr>
          <w:rFonts w:ascii="Times New Roman" w:hAnsi="Times New Roman"/>
          <w:sz w:val="24"/>
          <w:szCs w:val="24"/>
        </w:rPr>
        <w:t xml:space="preserve">  dove ancora sono resti di mura. La chiesa attuale è stata costruita poco più su, su un terreno piano ed è ad una sola navata ed è stata realizzata nel 1890, è lunga 34 m, larga 11 m, alta  14 m. Fu completata nel 1922 e realizzata anche con parte el materiale proveniente dalla vecchia chiesa. La chiesa fu completata in tutte le sue parti solo nel 1948. Essa è chiesa parrocchiale intitolata a S. maria di Loreto, però il protettore è S. Stefano protomartire, di cui all’interno è effigiato nella statua in gesso di antica datazione e restaurata  nel 1921.  Antica è anche la statua della Madonna di Loreto ed anche il bellissimo tronetto su cui è collocata la statua.</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Vi si conserva anche il dipinto di autore ignoto raffigurante  </w:t>
      </w:r>
      <w:r w:rsidRPr="00FF7742">
        <w:rPr>
          <w:rFonts w:ascii="Times New Roman" w:hAnsi="Times New Roman"/>
          <w:i/>
          <w:sz w:val="24"/>
          <w:szCs w:val="24"/>
        </w:rPr>
        <w:t>La Vergine Addolorata</w:t>
      </w:r>
      <w:r w:rsidRPr="00FF7742">
        <w:rPr>
          <w:rFonts w:ascii="Times New Roman" w:hAnsi="Times New Roman"/>
          <w:sz w:val="24"/>
          <w:szCs w:val="24"/>
        </w:rPr>
        <w:t xml:space="preserve"> a cui una donna in ginocchio rivolge la preghiera.</w:t>
      </w:r>
    </w:p>
    <w:p w:rsidR="001B217A" w:rsidRPr="00FF7742" w:rsidRDefault="001B217A">
      <w:pPr>
        <w:rPr>
          <w:rFonts w:ascii="Times New Roman" w:hAnsi="Times New Roman"/>
          <w:sz w:val="24"/>
          <w:szCs w:val="24"/>
        </w:rPr>
      </w:pPr>
      <w:r w:rsidRPr="00FF7742">
        <w:rPr>
          <w:rFonts w:ascii="Times New Roman" w:hAnsi="Times New Roman"/>
          <w:sz w:val="24"/>
          <w:szCs w:val="24"/>
        </w:rPr>
        <w:t>In basso a destra vi è raffigurato lo stemma dell’università:su fondo bianco uno scudo  recante al centro due righe trasversali color marrone  ed un leone.  .</w:t>
      </w:r>
    </w:p>
    <w:p w:rsidR="001B217A" w:rsidRPr="00FF7742" w:rsidRDefault="001B217A">
      <w:pPr>
        <w:rPr>
          <w:rFonts w:ascii="Times New Roman" w:hAnsi="Times New Roman"/>
          <w:sz w:val="24"/>
          <w:szCs w:val="24"/>
        </w:rPr>
      </w:pPr>
      <w:r w:rsidRPr="00FF7742">
        <w:rPr>
          <w:rFonts w:ascii="Times New Roman" w:hAnsi="Times New Roman"/>
          <w:sz w:val="24"/>
          <w:szCs w:val="24"/>
        </w:rPr>
        <w:t>Sul portone di ingresso la scritta:Chiesa Parrocchiale S. Maria di Loreto.</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A destra della facciata una lapide ricorda i caduti  di S. Stefano nelle due guerre mondiali. </w:t>
      </w:r>
    </w:p>
    <w:p w:rsidR="001B217A" w:rsidRPr="00FF7742" w:rsidRDefault="001B217A">
      <w:pPr>
        <w:rPr>
          <w:rFonts w:ascii="Times New Roman" w:hAnsi="Times New Roman"/>
          <w:sz w:val="24"/>
          <w:szCs w:val="24"/>
        </w:rPr>
      </w:pPr>
      <w:r w:rsidRPr="00FF7742">
        <w:rPr>
          <w:rFonts w:ascii="Times New Roman" w:hAnsi="Times New Roman"/>
          <w:sz w:val="24"/>
          <w:szCs w:val="24"/>
        </w:rPr>
        <w:t xml:space="preserve">A lato destro vi sono collocate le statue  dell’Addolorata, S. Stefano e S. Lucia; mentre a sinistra quelle del S. Cuore, S. Antonio e S. Michele. Vi è anche un Crocifisso del 1400. </w:t>
      </w:r>
    </w:p>
    <w:p w:rsidR="001B217A" w:rsidRPr="00FF7742" w:rsidRDefault="001B217A">
      <w:pPr>
        <w:rPr>
          <w:rFonts w:ascii="Times New Roman" w:hAnsi="Times New Roman"/>
          <w:sz w:val="24"/>
          <w:szCs w:val="24"/>
        </w:rPr>
      </w:pPr>
      <w:r w:rsidRPr="00FF7742">
        <w:rPr>
          <w:rFonts w:ascii="Times New Roman" w:hAnsi="Times New Roman"/>
          <w:sz w:val="24"/>
          <w:szCs w:val="24"/>
        </w:rPr>
        <w:t>Nell’ambito   della stessa frazione vi sono due Cappelle una nel vecchio cimitero con una statua antica di S. Michele Arcangelo e un’altra in contrada Caruso, lungo la strada comunale.</w:t>
      </w:r>
    </w:p>
    <w:p w:rsidR="001B217A" w:rsidRDefault="001B217A">
      <w:pPr>
        <w:rPr>
          <w:rFonts w:ascii="Times New Roman" w:hAnsi="Times New Roman"/>
          <w:sz w:val="24"/>
          <w:szCs w:val="24"/>
        </w:rPr>
      </w:pPr>
      <w:r w:rsidRPr="00FF7742">
        <w:rPr>
          <w:rFonts w:ascii="Times New Roman" w:hAnsi="Times New Roman"/>
          <w:sz w:val="24"/>
          <w:szCs w:val="24"/>
        </w:rPr>
        <w:t xml:space="preserve">In questa è anche una lapide, e sul Colle S.Pietro una Croce, che ricordano il Conte Verde, Amedeo VI di Savoia, che proprio qui  fu raggiunto dalla morte. </w:t>
      </w:r>
    </w:p>
    <w:p w:rsidR="001B217A" w:rsidRDefault="001B217A">
      <w:pPr>
        <w:rPr>
          <w:rFonts w:ascii="Times New Roman" w:hAnsi="Times New Roman"/>
          <w:sz w:val="24"/>
          <w:szCs w:val="24"/>
        </w:rPr>
      </w:pPr>
      <w:r w:rsidRPr="004E6FE1">
        <w:rPr>
          <w:rFonts w:ascii="Times New Roman" w:hAnsi="Times New Roman"/>
          <w:b/>
          <w:i/>
          <w:sz w:val="24"/>
          <w:szCs w:val="24"/>
        </w:rPr>
        <w:t>S. Pietro Apostolo</w:t>
      </w:r>
      <w:r>
        <w:rPr>
          <w:rFonts w:ascii="Times New Roman" w:hAnsi="Times New Roman"/>
          <w:sz w:val="24"/>
          <w:szCs w:val="24"/>
        </w:rPr>
        <w:t xml:space="preserve">, anticamente in Rione S. Pietro vi era la Chiesa dedicata a S. Pietro Apostolo, con un convento; i suoi resti si notavano ancora nel 1900, poiché sopra un arco si notava lo stemma in pietra  dell?ordine  Agostiniano, consistente in un cuore fiammante, trafitto da spada su un libro,  e coronato da mitra  in mezzo a due pastorali, disposti a croce di Sant’Andrea. Il Convento cadde con il terremoto del 1805 e soppresso nel 1809; i beni passarono al Real Collegio sannitico, oggi Convitto Nazionale “Mario Pagano” con decreto 12 marzo 1816, in parte cancellato il sito dalla strada ferrata che l’attraversa nel 1883. </w:t>
      </w:r>
    </w:p>
    <w:p w:rsidR="001B217A" w:rsidRDefault="001B217A">
      <w:pPr>
        <w:rPr>
          <w:rFonts w:ascii="Times New Roman" w:hAnsi="Times New Roman"/>
          <w:sz w:val="24"/>
          <w:szCs w:val="24"/>
        </w:rPr>
      </w:pPr>
      <w:r>
        <w:rPr>
          <w:rFonts w:ascii="Times New Roman" w:hAnsi="Times New Roman"/>
          <w:sz w:val="24"/>
          <w:szCs w:val="24"/>
        </w:rPr>
        <w:t xml:space="preserve">Nel 1371 di esso sappiamo che essa era chiamata </w:t>
      </w:r>
      <w:r w:rsidRPr="00DF1DB0">
        <w:rPr>
          <w:rFonts w:ascii="Times New Roman" w:hAnsi="Times New Roman"/>
          <w:i/>
          <w:sz w:val="24"/>
          <w:szCs w:val="24"/>
        </w:rPr>
        <w:t>S. Pietro de Via Plana</w:t>
      </w:r>
      <w:r>
        <w:rPr>
          <w:rFonts w:ascii="Times New Roman" w:hAnsi="Times New Roman"/>
          <w:sz w:val="24"/>
          <w:szCs w:val="24"/>
        </w:rPr>
        <w:t xml:space="preserve"> e che di esso tratta una relazione giurata  del 1650 esistente in copia all’Archivio Generale dell’Ordine, in Santa Monica a Roma (Gasdia E.V. vol.II pp.613-617). Il Convento faceva parte della Provincia degli Abbruzzi nel 1476. Nel 1650, il 22 marzo la piccola comunità era ridotta  a soli tre religiosi, che per obbedienza è chiamata a stendere una “dichiarazione giurata”. E da essa apprendiamo che la chiesa è dedicata a </w:t>
      </w:r>
      <w:r w:rsidRPr="00881F02">
        <w:rPr>
          <w:rFonts w:ascii="Times New Roman" w:hAnsi="Times New Roman"/>
          <w:i/>
          <w:sz w:val="24"/>
          <w:szCs w:val="24"/>
        </w:rPr>
        <w:t>S. Pietro Apostolo</w:t>
      </w:r>
      <w:r>
        <w:rPr>
          <w:rFonts w:ascii="Times New Roman" w:hAnsi="Times New Roman"/>
          <w:sz w:val="24"/>
          <w:szCs w:val="24"/>
        </w:rPr>
        <w:t xml:space="preserve">  e che conteneva non meno di tre altari e conteneva anche il campanile fornito di campane, ed era lunga 95 palmi, e larga 32 palmi. In quell’anno il priore era Padre Fulgenzio da Campobasso e c’era pure Fra Antonio da Gildone e Fra Paolo da Oratino. Nella chiesa di questo Convento si conservava la statua di S. Nicola Tolentino, alla quale Salvatore Romano ( che aveva avuto il titolo di Barone)  fece l’annuo assegno di un tomolo di grano, da devolversi alla celebrazione di messe.</w:t>
      </w:r>
    </w:p>
    <w:p w:rsidR="001B217A" w:rsidRDefault="001B217A">
      <w:pPr>
        <w:rPr>
          <w:rFonts w:ascii="Times New Roman" w:hAnsi="Times New Roman"/>
          <w:sz w:val="24"/>
          <w:szCs w:val="24"/>
        </w:rPr>
      </w:pPr>
      <w:r>
        <w:rPr>
          <w:rFonts w:ascii="Times New Roman" w:hAnsi="Times New Roman"/>
          <w:sz w:val="24"/>
          <w:szCs w:val="24"/>
        </w:rPr>
        <w:t>La nuova chiesa</w:t>
      </w:r>
    </w:p>
    <w:p w:rsidR="001B217A" w:rsidRPr="00FF7742" w:rsidRDefault="001B217A">
      <w:pPr>
        <w:rPr>
          <w:rFonts w:ascii="Times New Roman" w:hAnsi="Times New Roman"/>
          <w:sz w:val="24"/>
          <w:szCs w:val="24"/>
        </w:rPr>
      </w:pPr>
    </w:p>
    <w:sectPr w:rsidR="001B217A" w:rsidRPr="00FF7742" w:rsidSect="006E0FC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6AE90A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FAC806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5D637E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78E6BD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6660C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5226B2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30E6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2051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EEDD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C26A5B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11E3"/>
    <w:rsid w:val="00046BF0"/>
    <w:rsid w:val="0006632C"/>
    <w:rsid w:val="00086FE7"/>
    <w:rsid w:val="000A1296"/>
    <w:rsid w:val="000A2A33"/>
    <w:rsid w:val="000C1921"/>
    <w:rsid w:val="000D7C54"/>
    <w:rsid w:val="000E309F"/>
    <w:rsid w:val="001049AF"/>
    <w:rsid w:val="001211E3"/>
    <w:rsid w:val="00156D8C"/>
    <w:rsid w:val="0016249C"/>
    <w:rsid w:val="001B217A"/>
    <w:rsid w:val="001C40BA"/>
    <w:rsid w:val="001E3CE5"/>
    <w:rsid w:val="001F17CC"/>
    <w:rsid w:val="00207746"/>
    <w:rsid w:val="002852A9"/>
    <w:rsid w:val="002A683F"/>
    <w:rsid w:val="002A79E2"/>
    <w:rsid w:val="002B5990"/>
    <w:rsid w:val="002E2E87"/>
    <w:rsid w:val="002F06E8"/>
    <w:rsid w:val="003065EA"/>
    <w:rsid w:val="003153B1"/>
    <w:rsid w:val="003575F9"/>
    <w:rsid w:val="00383F6A"/>
    <w:rsid w:val="00386111"/>
    <w:rsid w:val="0038626F"/>
    <w:rsid w:val="003A6649"/>
    <w:rsid w:val="003F04C9"/>
    <w:rsid w:val="0043469F"/>
    <w:rsid w:val="00436D2B"/>
    <w:rsid w:val="0045215F"/>
    <w:rsid w:val="004627E3"/>
    <w:rsid w:val="00470FBC"/>
    <w:rsid w:val="00480926"/>
    <w:rsid w:val="00493689"/>
    <w:rsid w:val="00495ECE"/>
    <w:rsid w:val="004C131C"/>
    <w:rsid w:val="004C424B"/>
    <w:rsid w:val="004E0D96"/>
    <w:rsid w:val="004E6FE1"/>
    <w:rsid w:val="004F5C68"/>
    <w:rsid w:val="005138D3"/>
    <w:rsid w:val="005441FA"/>
    <w:rsid w:val="00545BB0"/>
    <w:rsid w:val="0054759E"/>
    <w:rsid w:val="00553771"/>
    <w:rsid w:val="00557473"/>
    <w:rsid w:val="00572E26"/>
    <w:rsid w:val="005B3A1F"/>
    <w:rsid w:val="005B43DB"/>
    <w:rsid w:val="005C1628"/>
    <w:rsid w:val="005D1770"/>
    <w:rsid w:val="005E5220"/>
    <w:rsid w:val="005F79FB"/>
    <w:rsid w:val="00616D47"/>
    <w:rsid w:val="006362AE"/>
    <w:rsid w:val="00671FEB"/>
    <w:rsid w:val="00681E28"/>
    <w:rsid w:val="006948DC"/>
    <w:rsid w:val="00695B2D"/>
    <w:rsid w:val="006A7B01"/>
    <w:rsid w:val="006B5EDA"/>
    <w:rsid w:val="006E0FCF"/>
    <w:rsid w:val="006E6B9A"/>
    <w:rsid w:val="006F3C4E"/>
    <w:rsid w:val="007147ED"/>
    <w:rsid w:val="00715D5C"/>
    <w:rsid w:val="00792E86"/>
    <w:rsid w:val="007B058D"/>
    <w:rsid w:val="007C1043"/>
    <w:rsid w:val="007D461C"/>
    <w:rsid w:val="007E7EA2"/>
    <w:rsid w:val="007F7129"/>
    <w:rsid w:val="00812A76"/>
    <w:rsid w:val="0086015B"/>
    <w:rsid w:val="00881F02"/>
    <w:rsid w:val="008937D5"/>
    <w:rsid w:val="00895D8B"/>
    <w:rsid w:val="008B341E"/>
    <w:rsid w:val="008C274D"/>
    <w:rsid w:val="008D1F20"/>
    <w:rsid w:val="008D29C4"/>
    <w:rsid w:val="008D4CCD"/>
    <w:rsid w:val="008F01EC"/>
    <w:rsid w:val="008F6891"/>
    <w:rsid w:val="009127B6"/>
    <w:rsid w:val="00926079"/>
    <w:rsid w:val="00930B4C"/>
    <w:rsid w:val="009326ED"/>
    <w:rsid w:val="00970559"/>
    <w:rsid w:val="009705E5"/>
    <w:rsid w:val="00992918"/>
    <w:rsid w:val="009A6D7E"/>
    <w:rsid w:val="009A723C"/>
    <w:rsid w:val="009C04D5"/>
    <w:rsid w:val="00A111BF"/>
    <w:rsid w:val="00A117B8"/>
    <w:rsid w:val="00A14847"/>
    <w:rsid w:val="00A608DB"/>
    <w:rsid w:val="00A644AC"/>
    <w:rsid w:val="00A9400D"/>
    <w:rsid w:val="00AB06F8"/>
    <w:rsid w:val="00AB1937"/>
    <w:rsid w:val="00AB7F59"/>
    <w:rsid w:val="00AC3673"/>
    <w:rsid w:val="00B20818"/>
    <w:rsid w:val="00B42589"/>
    <w:rsid w:val="00B82D5E"/>
    <w:rsid w:val="00BD74A8"/>
    <w:rsid w:val="00BF6B7F"/>
    <w:rsid w:val="00C0423D"/>
    <w:rsid w:val="00C24022"/>
    <w:rsid w:val="00C73BF7"/>
    <w:rsid w:val="00C91583"/>
    <w:rsid w:val="00CA630D"/>
    <w:rsid w:val="00CE08F0"/>
    <w:rsid w:val="00CE29B5"/>
    <w:rsid w:val="00CF01B7"/>
    <w:rsid w:val="00CF16F8"/>
    <w:rsid w:val="00CF3B8D"/>
    <w:rsid w:val="00D54369"/>
    <w:rsid w:val="00D77C14"/>
    <w:rsid w:val="00D83F04"/>
    <w:rsid w:val="00DA5F04"/>
    <w:rsid w:val="00DB355E"/>
    <w:rsid w:val="00DC05AA"/>
    <w:rsid w:val="00DF1DB0"/>
    <w:rsid w:val="00E04AAE"/>
    <w:rsid w:val="00E21195"/>
    <w:rsid w:val="00E330AD"/>
    <w:rsid w:val="00E34EAE"/>
    <w:rsid w:val="00E743E9"/>
    <w:rsid w:val="00E80EC9"/>
    <w:rsid w:val="00E9125E"/>
    <w:rsid w:val="00EB256E"/>
    <w:rsid w:val="00EC31EF"/>
    <w:rsid w:val="00ED45B4"/>
    <w:rsid w:val="00EE63ED"/>
    <w:rsid w:val="00F06B3C"/>
    <w:rsid w:val="00F32CBE"/>
    <w:rsid w:val="00F408E4"/>
    <w:rsid w:val="00F7694E"/>
    <w:rsid w:val="00F92843"/>
    <w:rsid w:val="00FB4671"/>
    <w:rsid w:val="00FB6C8A"/>
    <w:rsid w:val="00FC731D"/>
    <w:rsid w:val="00FD3329"/>
    <w:rsid w:val="00FE4213"/>
    <w:rsid w:val="00FF6912"/>
    <w:rsid w:val="00FF7742"/>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C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BD74A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8F6891"/>
    <w:rPr>
      <w:rFonts w:ascii="Times New Roman" w:hAnsi="Times New Roman" w:cs="Times New Roman"/>
      <w:sz w:val="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759</TotalTime>
  <Pages>10</Pages>
  <Words>4360</Words>
  <Characters>24858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dc:creator>
  <cp:keywords/>
  <dc:description/>
  <cp:lastModifiedBy>Ugo</cp:lastModifiedBy>
  <cp:revision>88</cp:revision>
  <dcterms:created xsi:type="dcterms:W3CDTF">2020-05-02T14:56:00Z</dcterms:created>
  <dcterms:modified xsi:type="dcterms:W3CDTF">2020-05-08T13:41:00Z</dcterms:modified>
</cp:coreProperties>
</file>