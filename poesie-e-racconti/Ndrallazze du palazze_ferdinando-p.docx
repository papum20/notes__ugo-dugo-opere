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1B" w:rsidRDefault="002C641B"/>
    <w:p w:rsidR="002C641B" w:rsidRDefault="002C641B"/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U CHIANDE CUMMA MMEDECINE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 vite jorne dope jorne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 chi de cchiù e a chi de mene </w:t>
      </w:r>
    </w:p>
    <w:p w:rsidR="002C641B" w:rsidRDefault="002C641B">
      <w:pPr>
        <w:rPr>
          <w:sz w:val="28"/>
        </w:rPr>
      </w:pPr>
      <w:r>
        <w:rPr>
          <w:sz w:val="28"/>
        </w:rPr>
        <w:t>ammannisce na vone dose de velene,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ce sta chi l’assorbe tutte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chi invece ‘mbarte la riette.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Pe quist’uteme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cchiù longhe e cchiù felice iesse devente; </w:t>
      </w:r>
    </w:p>
    <w:p w:rsidR="002C641B" w:rsidRDefault="002C641B">
      <w:pPr>
        <w:rPr>
          <w:sz w:val="28"/>
        </w:rPr>
      </w:pPr>
      <w:r>
        <w:rPr>
          <w:sz w:val="28"/>
        </w:rPr>
        <w:t>de cciò pare ca femmene jè maiestre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 perché chi chiacchiere e cu chiant </w:t>
      </w:r>
    </w:p>
    <w:p w:rsidR="002C641B" w:rsidRDefault="002C641B">
      <w:pPr>
        <w:rPr>
          <w:sz w:val="28"/>
        </w:rPr>
      </w:pPr>
      <w:r>
        <w:rPr>
          <w:sz w:val="28"/>
        </w:rPr>
        <w:t>parte di pene arrete i spalle mene.</w:t>
      </w:r>
    </w:p>
    <w:p w:rsidR="002C641B" w:rsidRDefault="002C641B">
      <w:pPr>
        <w:rPr>
          <w:sz w:val="28"/>
        </w:rPr>
      </w:pPr>
      <w:r>
        <w:rPr>
          <w:sz w:val="28"/>
        </w:rPr>
        <w:t>Chi ‘nvece mute reste e u sacche lagremale ne vo sturà,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n’arede deserte dinte u core sé ze po’ furmà.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tu ome ca da sembre pe vergogne mai ne chiagne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fa cumme fa a cumbagne </w:t>
      </w:r>
    </w:p>
    <w:p w:rsidR="002C641B" w:rsidRDefault="002C641B">
      <w:pPr>
        <w:rPr>
          <w:sz w:val="28"/>
        </w:rPr>
      </w:pPr>
      <w:r>
        <w:rPr>
          <w:sz w:val="28"/>
        </w:rPr>
        <w:t>cuscì n’oase dinte u core te po affiorà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 inde addove stanghe e strutte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spisse te pu i a repusà.  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U CIELE FENALMENDE ZE RESCHIARE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N’at ‘arie ze respire maddemane,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mo cu vende inda nuttata i nuvele nere za purtate.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pure se ‘ngoppe a terre ca danne rosse però ha recate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mo u sole finalmende, dope tande, ‘ngele po resplenne.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 gende cumme a pazze lasse i case e corre mmeze i chiazze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avezanne l’occhie ‘ngele de gioie allucche e ze recreje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cante, sone, ze stregne, se vasce senze ca nesciune cane mo l’assale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fine a iere sembre l’hane fatte;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anze quasce ‘mbaurite all’angolo di strade ze ne stanne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‘nzanne c’hane fa perché i padrune l’hane ‘mbarate sule a muccecà.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Intande u vende l’ate ciele spazze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a gende pa cundendezze ‘mbazze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‘nderre iette ‘gne steccate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l’ome preputende contre nature a avezate.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Lebertà, lebertà va alluccanne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ze mischie che quille che de iesse ne sanne tande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‘nzembre felice indana case rosse ze ne stanne.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Queste iè l’Europa nove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che già c’Amereche entre in combetezione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no a sone de cannone bensì pe fa nate munne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dove a pace, a pace a fa veramende da padrone.    </w:t>
      </w:r>
    </w:p>
    <w:p w:rsidR="002C641B" w:rsidRDefault="002C641B">
      <w:pPr>
        <w:rPr>
          <w:caps/>
          <w:sz w:val="28"/>
        </w:rPr>
      </w:pPr>
    </w:p>
    <w:p w:rsidR="002C641B" w:rsidRDefault="002C641B">
      <w:pPr>
        <w:rPr>
          <w:caps/>
          <w:sz w:val="28"/>
        </w:rPr>
      </w:pPr>
    </w:p>
    <w:p w:rsidR="002C641B" w:rsidRDefault="002C641B">
      <w:pPr>
        <w:rPr>
          <w:caps/>
          <w:sz w:val="28"/>
        </w:rPr>
      </w:pPr>
      <w:r>
        <w:rPr>
          <w:caps/>
          <w:sz w:val="28"/>
        </w:rPr>
        <w:t>U SURRISE DE TUMMASE</w:t>
      </w:r>
    </w:p>
    <w:p w:rsidR="002C641B" w:rsidRDefault="002C641B">
      <w:pPr>
        <w:rPr>
          <w:sz w:val="28"/>
        </w:rPr>
      </w:pPr>
      <w:r>
        <w:rPr>
          <w:caps/>
          <w:sz w:val="28"/>
        </w:rPr>
        <w:t>S</w:t>
      </w:r>
      <w:r>
        <w:rPr>
          <w:sz w:val="28"/>
        </w:rPr>
        <w:t xml:space="preserve">pisse me revè a mende culle surrise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sembre de labbre tè ze ne scive, </w:t>
      </w:r>
    </w:p>
    <w:p w:rsidR="002C641B" w:rsidRDefault="002C641B">
      <w:pPr>
        <w:rPr>
          <w:sz w:val="28"/>
        </w:rPr>
      </w:pPr>
      <w:r>
        <w:rPr>
          <w:sz w:val="28"/>
        </w:rPr>
        <w:t>ma che secure dall’aneme profunne te menive</w:t>
      </w:r>
    </w:p>
    <w:p w:rsidR="002C641B" w:rsidRDefault="002C641B">
      <w:pPr>
        <w:rPr>
          <w:sz w:val="28"/>
        </w:rPr>
      </w:pPr>
      <w:r>
        <w:rPr>
          <w:sz w:val="28"/>
        </w:rPr>
        <w:t>perchè chiane chiane t’allumenave u vise,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pure quanne sofferenze e delore </w:t>
      </w:r>
    </w:p>
    <w:p w:rsidR="002C641B" w:rsidRDefault="002C641B">
      <w:pPr>
        <w:rPr>
          <w:sz w:val="28"/>
        </w:rPr>
      </w:pPr>
      <w:r>
        <w:rPr>
          <w:sz w:val="28"/>
        </w:rPr>
        <w:t>forte te stregnevene u core</w:t>
      </w:r>
    </w:p>
    <w:p w:rsidR="002C641B" w:rsidRDefault="002C641B">
      <w:pPr>
        <w:rPr>
          <w:sz w:val="28"/>
        </w:rPr>
      </w:pPr>
      <w:r>
        <w:rPr>
          <w:sz w:val="28"/>
        </w:rPr>
        <w:t>e da quille labbre cumme a sciure scivene i parole</w:t>
      </w:r>
    </w:p>
    <w:p w:rsidR="002C641B" w:rsidRDefault="002C641B">
      <w:pPr>
        <w:rPr>
          <w:sz w:val="28"/>
        </w:rPr>
      </w:pPr>
      <w:r>
        <w:rPr>
          <w:sz w:val="28"/>
        </w:rPr>
        <w:t>ca a tutte ièvene de cunforte</w:t>
      </w:r>
    </w:p>
    <w:p w:rsidR="002C641B" w:rsidRDefault="002C641B">
      <w:pPr>
        <w:rPr>
          <w:sz w:val="28"/>
        </w:rPr>
      </w:pPr>
      <w:r>
        <w:rPr>
          <w:sz w:val="28"/>
        </w:rPr>
        <w:t>pure se de custe n’avéve tu besogne forte.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Amave a vite </w:t>
      </w:r>
    </w:p>
    <w:p w:rsidR="002C641B" w:rsidRDefault="002C641B">
      <w:pPr>
        <w:rPr>
          <w:sz w:val="28"/>
        </w:rPr>
      </w:pPr>
      <w:r>
        <w:rPr>
          <w:sz w:val="28"/>
        </w:rPr>
        <w:t>perché giovene vite chi (con i) tralci scive</w:t>
      </w:r>
    </w:p>
    <w:p w:rsidR="002C641B" w:rsidRDefault="002C641B">
      <w:pPr>
        <w:rPr>
          <w:sz w:val="28"/>
        </w:rPr>
      </w:pPr>
      <w:r>
        <w:rPr>
          <w:sz w:val="28"/>
        </w:rPr>
        <w:t>ma nen desprezzave a morte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perché u sapive vone </w:t>
      </w:r>
    </w:p>
    <w:p w:rsidR="002C641B" w:rsidRDefault="002C641B">
      <w:pPr>
        <w:rPr>
          <w:sz w:val="28"/>
        </w:rPr>
      </w:pPr>
      <w:r>
        <w:rPr>
          <w:sz w:val="28"/>
        </w:rPr>
        <w:t>ca iesse iè principje de vita nove.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Scine perché a morte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inde u scure iette no chi more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chi rèste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se custe nen tè appecciate nu lume dinde u core.   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Iésse è cumme u sole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da na parte ze stute e dall’ate z’appicce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purtanne ogn’aneme sante </w:t>
      </w:r>
    </w:p>
    <w:p w:rsidR="002C641B" w:rsidRDefault="002C641B">
      <w:pPr>
        <w:rPr>
          <w:sz w:val="28"/>
        </w:rPr>
      </w:pPr>
      <w:r>
        <w:rPr>
          <w:sz w:val="28"/>
        </w:rPr>
        <w:t>dind’a quell’alba chijéne de speranze.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Addije Tummase, addije </w:t>
      </w:r>
    </w:p>
    <w:p w:rsidR="002C641B" w:rsidRDefault="002C641B">
      <w:pPr>
        <w:rPr>
          <w:sz w:val="28"/>
        </w:rPr>
      </w:pPr>
      <w:r>
        <w:rPr>
          <w:sz w:val="28"/>
        </w:rPr>
        <w:t>e grazie du surrise che m’ai rialate</w:t>
      </w:r>
    </w:p>
    <w:p w:rsidR="002C641B" w:rsidRDefault="002C641B">
      <w:pPr>
        <w:rPr>
          <w:sz w:val="28"/>
        </w:rPr>
      </w:pPr>
      <w:r>
        <w:rPr>
          <w:sz w:val="28"/>
        </w:rPr>
        <w:t>ca sembre dind’a mende mi</w:t>
      </w:r>
    </w:p>
    <w:p w:rsidR="002C641B" w:rsidRDefault="002C641B">
      <w:pPr>
        <w:rPr>
          <w:sz w:val="28"/>
        </w:rPr>
      </w:pPr>
      <w:r>
        <w:rPr>
          <w:sz w:val="28"/>
        </w:rPr>
        <w:t>geluse u cunzerve i,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perché durande stu camine </w:t>
      </w:r>
    </w:p>
    <w:p w:rsidR="002C641B" w:rsidRDefault="002C641B">
      <w:pPr>
        <w:rPr>
          <w:sz w:val="28"/>
        </w:rPr>
      </w:pPr>
      <w:r>
        <w:rPr>
          <w:sz w:val="28"/>
        </w:rPr>
        <w:t>ne so secure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cacchevvote me po servì.  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L’ARTE D’AMA’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L’arije chiéne sarria de note stunate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 e penacoteche de téle ‘nghiaccate </w:t>
      </w:r>
    </w:p>
    <w:p w:rsidR="002C641B" w:rsidRDefault="002C641B">
      <w:pPr>
        <w:rPr>
          <w:sz w:val="28"/>
        </w:rPr>
      </w:pPr>
      <w:r>
        <w:rPr>
          <w:sz w:val="28"/>
        </w:rPr>
        <w:t>se ‘gnune sunasse o pettasse sènz’arte,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a tèrre ‘nvéce iè chiéne d’amande </w:t>
      </w:r>
    </w:p>
    <w:p w:rsidR="002C641B" w:rsidRDefault="002C641B">
      <w:pPr>
        <w:rPr>
          <w:sz w:val="28"/>
        </w:rPr>
      </w:pPr>
      <w:r>
        <w:rPr>
          <w:sz w:val="28"/>
        </w:rPr>
        <w:t>c’amà però nen sanne</w:t>
      </w:r>
    </w:p>
    <w:p w:rsidR="002C641B" w:rsidRDefault="002C641B">
      <w:pPr>
        <w:rPr>
          <w:sz w:val="28"/>
        </w:rPr>
      </w:pPr>
      <w:r>
        <w:rPr>
          <w:sz w:val="28"/>
        </w:rPr>
        <w:t>perché a quiste de l’amore i manche veramènde l’arte.</w:t>
      </w:r>
    </w:p>
    <w:p w:rsidR="002C641B" w:rsidRDefault="002C641B">
      <w:pPr>
        <w:rPr>
          <w:sz w:val="28"/>
        </w:rPr>
      </w:pPr>
      <w:r>
        <w:rPr>
          <w:sz w:val="28"/>
        </w:rPr>
        <w:t>Amà vo di sapè dunà</w:t>
      </w:r>
    </w:p>
    <w:p w:rsidR="002C641B" w:rsidRDefault="002C641B">
      <w:pPr>
        <w:rPr>
          <w:sz w:val="28"/>
        </w:rPr>
      </w:pPr>
      <w:r>
        <w:rPr>
          <w:sz w:val="28"/>
        </w:rPr>
        <w:t>senz’aspettarse ca l’ate</w:t>
      </w:r>
    </w:p>
    <w:p w:rsidR="002C641B" w:rsidRDefault="002C641B">
      <w:pPr>
        <w:rPr>
          <w:sz w:val="28"/>
        </w:rPr>
      </w:pPr>
      <w:r>
        <w:rPr>
          <w:sz w:val="28"/>
        </w:rPr>
        <w:t>caccose arrète po redà;</w:t>
      </w:r>
    </w:p>
    <w:p w:rsidR="002C641B" w:rsidRDefault="002C641B">
      <w:pPr>
        <w:rPr>
          <w:sz w:val="28"/>
        </w:rPr>
      </w:pPr>
      <w:r>
        <w:rPr>
          <w:sz w:val="28"/>
        </w:rPr>
        <w:t>‘nvece ‘gnune ca maschere avanze</w:t>
      </w:r>
    </w:p>
    <w:p w:rsidR="002C641B" w:rsidRDefault="002C641B">
      <w:pPr>
        <w:rPr>
          <w:sz w:val="28"/>
        </w:rPr>
      </w:pPr>
      <w:r>
        <w:rPr>
          <w:sz w:val="28"/>
        </w:rPr>
        <w:t>speranne de farze sembre cchiù apprezzà.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 bell’occhije, i labbre petturate, a facce vellutate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i curve de n’abite stritte resaltate </w:t>
      </w:r>
    </w:p>
    <w:p w:rsidR="002C641B" w:rsidRDefault="002C641B">
      <w:pPr>
        <w:rPr>
          <w:sz w:val="28"/>
        </w:rPr>
      </w:pPr>
      <w:r>
        <w:rPr>
          <w:sz w:val="28"/>
        </w:rPr>
        <w:t>so cumme u sole: abbagliene, nascunnènne quelle ca dindre ci’anne.</w:t>
      </w:r>
    </w:p>
    <w:p w:rsidR="002C641B" w:rsidRDefault="002C641B">
      <w:pPr>
        <w:rPr>
          <w:sz w:val="28"/>
        </w:rPr>
      </w:pPr>
      <w:r>
        <w:rPr>
          <w:sz w:val="28"/>
        </w:rPr>
        <w:t>Amore iè pure cunescènze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iè che queste ca ze po trasce dinte a n’ata cusciénze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sembre però che de sé stésse </w:t>
      </w:r>
    </w:p>
    <w:p w:rsidR="002C641B" w:rsidRDefault="002C641B">
      <w:pPr>
        <w:rPr>
          <w:sz w:val="28"/>
        </w:rPr>
      </w:pPr>
      <w:r>
        <w:rPr>
          <w:sz w:val="28"/>
        </w:rPr>
        <w:t>ze ne a una chiéne;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iè cuscì che l’amore d’ognune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ze scagne che culle che dell’ngoppe nasce 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che u munne, tutte u munne fasce.         </w:t>
      </w:r>
    </w:p>
    <w:p w:rsidR="002C641B" w:rsidRDefault="002C641B">
      <w:pPr>
        <w:rPr>
          <w:sz w:val="28"/>
        </w:rPr>
      </w:pPr>
    </w:p>
    <w:p w:rsidR="002C641B" w:rsidRPr="00531926" w:rsidRDefault="002C641B">
      <w:pPr>
        <w:rPr>
          <w:b/>
          <w:sz w:val="28"/>
        </w:rPr>
      </w:pPr>
      <w:r w:rsidRPr="00531926">
        <w:rPr>
          <w:b/>
          <w:sz w:val="28"/>
        </w:rPr>
        <w:t>A fantasie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Quanne a fantasie ze ne esce fore de cervelle </w:t>
      </w:r>
    </w:p>
    <w:p w:rsidR="002C641B" w:rsidRDefault="002C641B">
      <w:pPr>
        <w:rPr>
          <w:sz w:val="28"/>
        </w:rPr>
      </w:pPr>
      <w:r>
        <w:rPr>
          <w:sz w:val="28"/>
        </w:rPr>
        <w:t>Pe irezene a fa na gerate mmize i stelle</w:t>
      </w:r>
    </w:p>
    <w:p w:rsidR="002C641B" w:rsidRDefault="002C641B">
      <w:pPr>
        <w:rPr>
          <w:sz w:val="28"/>
        </w:rPr>
      </w:pPr>
      <w:r>
        <w:rPr>
          <w:sz w:val="28"/>
        </w:rPr>
        <w:t>‘nce sta nesciuna forze che ncopp’a terre le ntrattene</w:t>
      </w:r>
    </w:p>
    <w:p w:rsidR="002C641B" w:rsidRDefault="002C641B">
      <w:pPr>
        <w:rPr>
          <w:sz w:val="28"/>
        </w:rPr>
      </w:pPr>
      <w:r>
        <w:rPr>
          <w:sz w:val="28"/>
        </w:rPr>
        <w:t>E mentre da Questa chiane chiane z’alluntane</w:t>
      </w:r>
    </w:p>
    <w:p w:rsidR="002C641B" w:rsidRDefault="002C641B">
      <w:pPr>
        <w:rPr>
          <w:sz w:val="28"/>
        </w:rPr>
      </w:pPr>
      <w:r>
        <w:rPr>
          <w:sz w:val="28"/>
        </w:rPr>
        <w:t>Cumme a nu puntine sempe cchiù peccerille a essa appare</w:t>
      </w:r>
    </w:p>
    <w:p w:rsidR="002C641B" w:rsidRDefault="002C641B">
      <w:pPr>
        <w:rPr>
          <w:sz w:val="28"/>
        </w:rPr>
      </w:pPr>
      <w:r>
        <w:rPr>
          <w:sz w:val="28"/>
        </w:rPr>
        <w:t>Che attuorne attuorne a esse ze raggire</w:t>
      </w:r>
    </w:p>
    <w:p w:rsidR="002C641B" w:rsidRDefault="002C641B">
      <w:pPr>
        <w:rPr>
          <w:sz w:val="28"/>
        </w:rPr>
      </w:pPr>
      <w:r>
        <w:rPr>
          <w:sz w:val="28"/>
        </w:rPr>
        <w:t>Dint’a nu ciele de chelore nire.</w:t>
      </w:r>
    </w:p>
    <w:p w:rsidR="002C641B" w:rsidRDefault="002C641B">
      <w:pPr>
        <w:rPr>
          <w:sz w:val="28"/>
        </w:rPr>
      </w:pPr>
      <w:r>
        <w:rPr>
          <w:sz w:val="28"/>
        </w:rPr>
        <w:t>E allora a fantasie ze cagne e ncantate cumenz’a rraggiunà.</w:t>
      </w:r>
    </w:p>
    <w:p w:rsidR="002C641B" w:rsidRDefault="002C641B">
      <w:pPr>
        <w:rPr>
          <w:sz w:val="28"/>
        </w:rPr>
      </w:pPr>
      <w:r>
        <w:rPr>
          <w:sz w:val="28"/>
        </w:rPr>
        <w:t>O tu ome che ncoppa a terre nen za che te ne cride, addusele,</w:t>
      </w:r>
    </w:p>
    <w:p w:rsidR="002C641B" w:rsidRDefault="002C641B">
      <w:pPr>
        <w:rPr>
          <w:sz w:val="28"/>
        </w:rPr>
      </w:pPr>
      <w:r>
        <w:rPr>
          <w:sz w:val="28"/>
        </w:rPr>
        <w:t>fatte peccerille ccuscì cchiù ruosse tu pu’ jesse</w:t>
      </w:r>
    </w:p>
    <w:p w:rsidR="002C641B" w:rsidRDefault="002C641B">
      <w:pPr>
        <w:rPr>
          <w:sz w:val="28"/>
        </w:rPr>
      </w:pPr>
      <w:r>
        <w:rPr>
          <w:sz w:val="28"/>
        </w:rPr>
        <w:t>quanne nnante a Culle te retruove che d’u munne jè u vere patrone.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A puliteca po accide pure a more.</w:t>
      </w:r>
    </w:p>
    <w:p w:rsidR="002C641B" w:rsidRDefault="002C641B">
      <w:pPr>
        <w:rPr>
          <w:sz w:val="28"/>
        </w:rPr>
      </w:pPr>
      <w:r w:rsidRPr="00C92DF7">
        <w:rPr>
          <w:sz w:val="28"/>
        </w:rPr>
        <w:t>Custe jè u lamente d’a megli</w:t>
      </w:r>
      <w:r>
        <w:rPr>
          <w:sz w:val="28"/>
        </w:rPr>
        <w:t>ere de nu pulitecente senza core.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Ah, cumme luntane so quilli jorne</w:t>
      </w:r>
    </w:p>
    <w:p w:rsidR="002C641B" w:rsidRDefault="002C641B">
      <w:pPr>
        <w:rPr>
          <w:sz w:val="28"/>
        </w:rPr>
      </w:pPr>
      <w:r>
        <w:rPr>
          <w:sz w:val="28"/>
        </w:rPr>
        <w:t>Quanne d’amore Cupide ce rejigneve i core!</w:t>
      </w:r>
    </w:p>
    <w:p w:rsidR="002C641B" w:rsidRDefault="002C641B">
      <w:pPr>
        <w:rPr>
          <w:sz w:val="28"/>
        </w:rPr>
      </w:pPr>
      <w:r>
        <w:rPr>
          <w:sz w:val="28"/>
        </w:rPr>
        <w:t>Allore i’ jeve tutti i’ pe te.</w:t>
      </w:r>
    </w:p>
    <w:p w:rsidR="002C641B" w:rsidRDefault="002C641B">
      <w:pPr>
        <w:rPr>
          <w:sz w:val="28"/>
        </w:rPr>
      </w:pPr>
      <w:r>
        <w:rPr>
          <w:sz w:val="28"/>
        </w:rPr>
        <w:t>Mo invece ca puliteche haia spartì l’amore te,</w:t>
      </w:r>
    </w:p>
    <w:p w:rsidR="002C641B" w:rsidRDefault="002C641B">
      <w:pPr>
        <w:rPr>
          <w:sz w:val="28"/>
        </w:rPr>
      </w:pPr>
      <w:r>
        <w:rPr>
          <w:sz w:val="28"/>
        </w:rPr>
        <w:t>fecenneze sempe cchiù peccerelle quella parte</w:t>
      </w:r>
    </w:p>
    <w:p w:rsidR="002C641B" w:rsidRDefault="002C641B">
      <w:pPr>
        <w:rPr>
          <w:sz w:val="28"/>
        </w:rPr>
      </w:pPr>
      <w:r>
        <w:rPr>
          <w:sz w:val="28"/>
        </w:rPr>
        <w:t>c’attocche proprie a me.</w:t>
      </w:r>
    </w:p>
    <w:p w:rsidR="002C641B" w:rsidRDefault="002C641B">
      <w:pPr>
        <w:rPr>
          <w:sz w:val="28"/>
        </w:rPr>
      </w:pPr>
      <w:r>
        <w:rPr>
          <w:sz w:val="28"/>
        </w:rPr>
        <w:t>U jorne spazze e penze a te.</w:t>
      </w:r>
    </w:p>
    <w:p w:rsidR="002C641B" w:rsidRDefault="002C641B">
      <w:pPr>
        <w:rPr>
          <w:sz w:val="28"/>
        </w:rPr>
      </w:pPr>
      <w:r>
        <w:rPr>
          <w:sz w:val="28"/>
        </w:rPr>
        <w:t>Stire e cuce e penze a te.</w:t>
      </w:r>
    </w:p>
    <w:p w:rsidR="002C641B" w:rsidRDefault="002C641B">
      <w:pPr>
        <w:rPr>
          <w:sz w:val="28"/>
        </w:rPr>
      </w:pPr>
      <w:r>
        <w:rPr>
          <w:sz w:val="28"/>
        </w:rPr>
        <w:t>Ma tu addò sta, addò sta tu?</w:t>
      </w:r>
    </w:p>
    <w:p w:rsidR="002C641B" w:rsidRDefault="002C641B">
      <w:pPr>
        <w:rPr>
          <w:sz w:val="28"/>
        </w:rPr>
      </w:pPr>
      <w:r>
        <w:rPr>
          <w:sz w:val="28"/>
        </w:rPr>
        <w:t>Pure quanne u pranze   te prepare ke tanta a amore</w:t>
      </w:r>
    </w:p>
    <w:p w:rsidR="002C641B" w:rsidRDefault="002C641B">
      <w:pPr>
        <w:rPr>
          <w:sz w:val="28"/>
        </w:rPr>
      </w:pPr>
      <w:r>
        <w:rPr>
          <w:sz w:val="28"/>
        </w:rPr>
        <w:t>Tu te trove già a culazione ccuscì ditte de lavore,</w:t>
      </w:r>
    </w:p>
    <w:p w:rsidR="002C641B" w:rsidRDefault="002C641B">
      <w:pPr>
        <w:rPr>
          <w:sz w:val="28"/>
        </w:rPr>
      </w:pPr>
      <w:r>
        <w:rPr>
          <w:sz w:val="28"/>
        </w:rPr>
        <w:t>lassanneme a me puverelle sempe sola sola.</w:t>
      </w:r>
    </w:p>
    <w:p w:rsidR="002C641B" w:rsidRDefault="002C641B">
      <w:pPr>
        <w:rPr>
          <w:sz w:val="28"/>
        </w:rPr>
      </w:pPr>
      <w:r>
        <w:rPr>
          <w:sz w:val="28"/>
        </w:rPr>
        <w:t>A sere passe l’ere spisse vedenneme a televisione,</w:t>
      </w:r>
    </w:p>
    <w:p w:rsidR="002C641B" w:rsidRDefault="002C641B">
      <w:pPr>
        <w:rPr>
          <w:sz w:val="28"/>
        </w:rPr>
      </w:pPr>
      <w:r>
        <w:rPr>
          <w:sz w:val="28"/>
        </w:rPr>
        <w:t>penzanne sempe a te mpignate nchi sa nquale operazione.</w:t>
      </w:r>
    </w:p>
    <w:p w:rsidR="002C641B" w:rsidRDefault="002C641B">
      <w:pPr>
        <w:rPr>
          <w:sz w:val="28"/>
        </w:rPr>
      </w:pPr>
      <w:r>
        <w:rPr>
          <w:sz w:val="28"/>
        </w:rPr>
        <w:t>E se pu’ stanche me ve a voglier de irme a culecà,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bella però me facce e tutte nprofumate, </w:t>
      </w:r>
    </w:p>
    <w:p w:rsidR="002C641B" w:rsidRDefault="002C641B">
      <w:pPr>
        <w:rPr>
          <w:sz w:val="28"/>
        </w:rPr>
      </w:pPr>
      <w:r>
        <w:rPr>
          <w:sz w:val="28"/>
        </w:rPr>
        <w:t>spettanne u puliteche me’ tant’amate.</w:t>
      </w:r>
    </w:p>
    <w:p w:rsidR="002C641B" w:rsidRDefault="002C641B">
      <w:pPr>
        <w:rPr>
          <w:sz w:val="28"/>
        </w:rPr>
      </w:pPr>
      <w:r>
        <w:rPr>
          <w:sz w:val="28"/>
        </w:rPr>
        <w:t>E se ca’vvote revé prime che me calene i pannazzele</w:t>
      </w:r>
    </w:p>
    <w:p w:rsidR="002C641B" w:rsidRDefault="002C641B">
      <w:pPr>
        <w:rPr>
          <w:sz w:val="28"/>
        </w:rPr>
      </w:pPr>
      <w:r>
        <w:rPr>
          <w:sz w:val="28"/>
        </w:rPr>
        <w:t>I’ forte u stegne ncopp’u core, ma isse scanzanneme</w:t>
      </w:r>
    </w:p>
    <w:p w:rsidR="002C641B" w:rsidRDefault="002C641B">
      <w:pPr>
        <w:rPr>
          <w:sz w:val="28"/>
        </w:rPr>
      </w:pPr>
      <w:r>
        <w:rPr>
          <w:sz w:val="28"/>
        </w:rPr>
        <w:t>Chiane chiane dice:care, nen jè u mumente custe pe fa l’amore</w:t>
      </w:r>
    </w:p>
    <w:p w:rsidR="002C641B" w:rsidRDefault="002C641B">
      <w:pPr>
        <w:rPr>
          <w:sz w:val="28"/>
        </w:rPr>
      </w:pPr>
      <w:r>
        <w:rPr>
          <w:sz w:val="28"/>
        </w:rPr>
        <w:t>Perché a jurnate m’ha misse troppe de malumore.</w:t>
      </w:r>
    </w:p>
    <w:p w:rsidR="002C641B" w:rsidRDefault="002C641B">
      <w:pPr>
        <w:rPr>
          <w:sz w:val="28"/>
        </w:rPr>
      </w:pPr>
      <w:r>
        <w:rPr>
          <w:sz w:val="28"/>
        </w:rPr>
        <w:t>Ma na sera cchiappanel’a mane chiane chiane je la pose</w:t>
      </w:r>
    </w:p>
    <w:p w:rsidR="002C641B" w:rsidRDefault="002C641B">
      <w:pPr>
        <w:rPr>
          <w:sz w:val="28"/>
        </w:rPr>
      </w:pPr>
      <w:r>
        <w:rPr>
          <w:sz w:val="28"/>
        </w:rPr>
        <w:t>Ncopp’a quella cose  ch’arecuperte già l’aveve ke la pelle di visone</w:t>
      </w:r>
    </w:p>
    <w:p w:rsidR="002C641B" w:rsidRDefault="002C641B">
      <w:pPr>
        <w:rPr>
          <w:sz w:val="28"/>
        </w:rPr>
      </w:pPr>
      <w:r>
        <w:rPr>
          <w:sz w:val="28"/>
        </w:rPr>
        <w:t>Isse quasce mapaurite , reteranneze arrete quella manone</w:t>
      </w:r>
    </w:p>
    <w:p w:rsidR="002C641B" w:rsidRDefault="002C641B">
      <w:pPr>
        <w:rPr>
          <w:sz w:val="28"/>
        </w:rPr>
      </w:pPr>
      <w:r>
        <w:rPr>
          <w:sz w:val="28"/>
        </w:rPr>
        <w:t>“Pussibbele che sta furesta z’eva fatte ccuscì fote”</w:t>
      </w:r>
    </w:p>
    <w:p w:rsidR="002C641B" w:rsidRDefault="002C641B">
      <w:pPr>
        <w:rPr>
          <w:sz w:val="28"/>
        </w:rPr>
      </w:pPr>
      <w:r>
        <w:rPr>
          <w:sz w:val="28"/>
        </w:rPr>
        <w:t>“Pe forze, jè da tempe che tu nce passe e se tu de jesse</w:t>
      </w:r>
    </w:p>
    <w:p w:rsidR="002C641B" w:rsidRDefault="002C641B">
      <w:pPr>
        <w:rPr>
          <w:sz w:val="28"/>
        </w:rPr>
      </w:pPr>
      <w:r>
        <w:rPr>
          <w:sz w:val="28"/>
        </w:rPr>
        <w:t>Nnte ne vu cchiù mpurtà, dimmele ca da cacchedun’atre me pozze fa curà!”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Pr="00531926" w:rsidRDefault="002C641B">
      <w:pPr>
        <w:rPr>
          <w:b/>
          <w:sz w:val="28"/>
        </w:rPr>
      </w:pPr>
      <w:r w:rsidRPr="00531926">
        <w:rPr>
          <w:b/>
          <w:sz w:val="28"/>
        </w:rPr>
        <w:t>U retratte de Rusenella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Rusenè, addusele sti parole accurate</w:t>
      </w:r>
    </w:p>
    <w:p w:rsidR="002C641B" w:rsidRDefault="002C641B">
      <w:pPr>
        <w:rPr>
          <w:sz w:val="28"/>
        </w:rPr>
      </w:pPr>
      <w:r>
        <w:rPr>
          <w:sz w:val="28"/>
        </w:rPr>
        <w:t>De chi nnante te sta ndunecchiate.</w:t>
      </w:r>
    </w:p>
    <w:p w:rsidR="002C641B" w:rsidRDefault="002C641B">
      <w:pPr>
        <w:rPr>
          <w:sz w:val="28"/>
        </w:rPr>
      </w:pPr>
      <w:r>
        <w:rPr>
          <w:sz w:val="28"/>
        </w:rPr>
        <w:t>Su, nen me fa cchiù suffrì e nen fa finte de nen me sentì.</w:t>
      </w:r>
    </w:p>
    <w:p w:rsidR="002C641B" w:rsidRPr="00511F51" w:rsidRDefault="002C641B">
      <w:pPr>
        <w:rPr>
          <w:sz w:val="28"/>
        </w:rPr>
      </w:pPr>
      <w:r w:rsidRPr="00511F51">
        <w:rPr>
          <w:sz w:val="28"/>
        </w:rPr>
        <w:t>Vu redete ca i parle a u retratte de Rusenelle,</w:t>
      </w:r>
    </w:p>
    <w:p w:rsidR="002C641B" w:rsidRDefault="002C641B">
      <w:pPr>
        <w:rPr>
          <w:sz w:val="28"/>
        </w:rPr>
      </w:pPr>
      <w:r w:rsidRPr="00B82B0D">
        <w:rPr>
          <w:sz w:val="28"/>
        </w:rPr>
        <w:t>Ma penze ca me s</w:t>
      </w:r>
      <w:r>
        <w:rPr>
          <w:sz w:val="28"/>
        </w:rPr>
        <w:t xml:space="preserve">ente ca jè u vente a farle trtasce </w:t>
      </w:r>
    </w:p>
    <w:p w:rsidR="002C641B" w:rsidRDefault="002C641B">
      <w:pPr>
        <w:rPr>
          <w:sz w:val="28"/>
        </w:rPr>
      </w:pPr>
      <w:r>
        <w:rPr>
          <w:sz w:val="28"/>
        </w:rPr>
        <w:t>Sti parole dint’a mente.</w:t>
      </w:r>
    </w:p>
    <w:p w:rsidR="002C641B" w:rsidRPr="00511F51" w:rsidRDefault="002C641B">
      <w:pPr>
        <w:rPr>
          <w:sz w:val="28"/>
        </w:rPr>
      </w:pPr>
      <w:r w:rsidRPr="00511F51">
        <w:rPr>
          <w:sz w:val="28"/>
        </w:rPr>
        <w:t>Ah, cumme jè brutte a jesse nnammurate</w:t>
      </w:r>
    </w:p>
    <w:p w:rsidR="002C641B" w:rsidRDefault="002C641B">
      <w:pPr>
        <w:rPr>
          <w:sz w:val="28"/>
        </w:rPr>
      </w:pPr>
      <w:r w:rsidRPr="00B82B0D">
        <w:rPr>
          <w:sz w:val="28"/>
        </w:rPr>
        <w:t>Senza che l’ate core p</w:t>
      </w:r>
      <w:r>
        <w:rPr>
          <w:sz w:val="28"/>
        </w:rPr>
        <w:t>e te vatte.</w:t>
      </w:r>
    </w:p>
    <w:p w:rsidR="002C641B" w:rsidRDefault="002C641B">
      <w:pPr>
        <w:rPr>
          <w:sz w:val="28"/>
        </w:rPr>
      </w:pPr>
      <w:r>
        <w:rPr>
          <w:sz w:val="28"/>
        </w:rPr>
        <w:t>Jè brutte quanne a more da te parte</w:t>
      </w:r>
    </w:p>
    <w:p w:rsidR="002C641B" w:rsidRDefault="002C641B">
      <w:pPr>
        <w:rPr>
          <w:sz w:val="28"/>
        </w:rPr>
      </w:pPr>
      <w:r>
        <w:rPr>
          <w:sz w:val="28"/>
        </w:rPr>
        <w:t>E vane aspette c’arrete te revene.</w:t>
      </w:r>
    </w:p>
    <w:p w:rsidR="002C641B" w:rsidRDefault="002C641B">
      <w:pPr>
        <w:rPr>
          <w:sz w:val="28"/>
        </w:rPr>
      </w:pPr>
      <w:r>
        <w:rPr>
          <w:sz w:val="28"/>
        </w:rPr>
        <w:t>Rusenè i’ te nvoche e te scungiure</w:t>
      </w:r>
    </w:p>
    <w:p w:rsidR="002C641B" w:rsidRDefault="002C641B">
      <w:pPr>
        <w:rPr>
          <w:sz w:val="28"/>
        </w:rPr>
      </w:pPr>
      <w:r>
        <w:rPr>
          <w:sz w:val="28"/>
        </w:rPr>
        <w:t>Nne me fa remanè cchiù sule.</w:t>
      </w:r>
    </w:p>
    <w:p w:rsidR="002C641B" w:rsidRDefault="002C641B">
      <w:pPr>
        <w:rPr>
          <w:sz w:val="28"/>
        </w:rPr>
      </w:pPr>
      <w:r>
        <w:rPr>
          <w:sz w:val="28"/>
        </w:rPr>
        <w:t>Nu perdone te chiede ndunecchiate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sufferebze penze t’haie date; </w:t>
      </w:r>
    </w:p>
    <w:p w:rsidR="002C641B" w:rsidRDefault="002C641B">
      <w:pPr>
        <w:rPr>
          <w:sz w:val="28"/>
        </w:rPr>
      </w:pPr>
      <w:r>
        <w:rPr>
          <w:sz w:val="28"/>
        </w:rPr>
        <w:t>mo capische, cumme jè brutte a jesse nnammurate</w:t>
      </w:r>
    </w:p>
    <w:p w:rsidR="002C641B" w:rsidRDefault="002C641B">
      <w:pPr>
        <w:rPr>
          <w:sz w:val="28"/>
        </w:rPr>
      </w:pPr>
      <w:r>
        <w:rPr>
          <w:sz w:val="28"/>
        </w:rPr>
        <w:t>senza ca n’ate core pe te vatte.</w:t>
      </w:r>
    </w:p>
    <w:p w:rsidR="002C641B" w:rsidRDefault="002C641B">
      <w:pPr>
        <w:rPr>
          <w:sz w:val="28"/>
        </w:rPr>
      </w:pPr>
      <w:r>
        <w:rPr>
          <w:sz w:val="28"/>
        </w:rPr>
        <w:t>Jè brutte quanne a more da te parte</w:t>
      </w:r>
    </w:p>
    <w:p w:rsidR="002C641B" w:rsidRDefault="002C641B">
      <w:pPr>
        <w:rPr>
          <w:sz w:val="28"/>
        </w:rPr>
      </w:pPr>
      <w:r>
        <w:rPr>
          <w:sz w:val="28"/>
        </w:rPr>
        <w:t>E nvane aspette c’arrete de revene.</w:t>
      </w:r>
    </w:p>
    <w:p w:rsidR="002C641B" w:rsidRDefault="002C641B">
      <w:pPr>
        <w:rPr>
          <w:sz w:val="28"/>
        </w:rPr>
      </w:pPr>
      <w:r>
        <w:rPr>
          <w:sz w:val="28"/>
        </w:rPr>
        <w:t>Po’ pe nu mumente u retratte lasse</w:t>
      </w:r>
    </w:p>
    <w:p w:rsidR="002C641B" w:rsidRDefault="002C641B">
      <w:pPr>
        <w:rPr>
          <w:sz w:val="28"/>
        </w:rPr>
      </w:pPr>
      <w:r>
        <w:rPr>
          <w:sz w:val="28"/>
        </w:rPr>
        <w:t>E nu sguarde  d’a terrazze iette vasse:</w:t>
      </w:r>
    </w:p>
    <w:p w:rsidR="002C641B" w:rsidRDefault="002C641B">
      <w:pPr>
        <w:rPr>
          <w:sz w:val="28"/>
        </w:rPr>
      </w:pPr>
      <w:r>
        <w:rPr>
          <w:sz w:val="28"/>
        </w:rPr>
        <w:t>E chi te vede?A Rusenella me’ ke n’ate a spasse.</w:t>
      </w:r>
    </w:p>
    <w:p w:rsidR="002C641B" w:rsidRDefault="002C641B">
      <w:pPr>
        <w:rPr>
          <w:sz w:val="28"/>
        </w:rPr>
      </w:pPr>
      <w:r w:rsidRPr="00C30AA8">
        <w:rPr>
          <w:sz w:val="28"/>
        </w:rPr>
        <w:t>Pe fertune ca</w:t>
      </w:r>
      <w:r>
        <w:rPr>
          <w:sz w:val="28"/>
        </w:rPr>
        <w:t xml:space="preserve"> </w:t>
      </w:r>
      <w:r w:rsidRPr="00C30AA8">
        <w:rPr>
          <w:sz w:val="28"/>
        </w:rPr>
        <w:t xml:space="preserve"> a segge</w:t>
      </w:r>
      <w:r>
        <w:rPr>
          <w:sz w:val="28"/>
        </w:rPr>
        <w:t xml:space="preserve"> steve a rrete</w:t>
      </w:r>
    </w:p>
    <w:p w:rsidR="002C641B" w:rsidRDefault="002C641B">
      <w:pPr>
        <w:rPr>
          <w:sz w:val="28"/>
        </w:rPr>
      </w:pPr>
      <w:r>
        <w:rPr>
          <w:sz w:val="28"/>
        </w:rPr>
        <w:t>Senno sicche sarrie remaste pe sempe nterre.</w:t>
      </w:r>
    </w:p>
    <w:p w:rsidR="002C641B" w:rsidRDefault="002C641B">
      <w:pPr>
        <w:rPr>
          <w:sz w:val="28"/>
        </w:rPr>
      </w:pPr>
      <w:r w:rsidRPr="00C30AA8">
        <w:rPr>
          <w:sz w:val="28"/>
        </w:rPr>
        <w:t>Ah cumme jè brutte a e</w:t>
      </w:r>
      <w:r>
        <w:rPr>
          <w:sz w:val="28"/>
        </w:rPr>
        <w:t xml:space="preserve">sse nnammurate </w:t>
      </w:r>
    </w:p>
    <w:p w:rsidR="002C641B" w:rsidRDefault="002C641B">
      <w:pPr>
        <w:rPr>
          <w:sz w:val="28"/>
        </w:rPr>
      </w:pPr>
      <w:r>
        <w:rPr>
          <w:sz w:val="28"/>
        </w:rPr>
        <w:t>Senze che n’ate core pe te vatte;</w:t>
      </w:r>
    </w:p>
    <w:p w:rsidR="002C641B" w:rsidRDefault="002C641B">
      <w:pPr>
        <w:rPr>
          <w:sz w:val="28"/>
        </w:rPr>
      </w:pPr>
      <w:r>
        <w:rPr>
          <w:sz w:val="28"/>
        </w:rPr>
        <w:t>jè brutte quanne l’amore da te parte</w:t>
      </w:r>
    </w:p>
    <w:p w:rsidR="002C641B" w:rsidRDefault="002C641B">
      <w:pPr>
        <w:rPr>
          <w:sz w:val="28"/>
        </w:rPr>
      </w:pPr>
      <w:r>
        <w:rPr>
          <w:sz w:val="28"/>
        </w:rPr>
        <w:t>e nvane aspette c’arrette te revene.</w:t>
      </w:r>
    </w:p>
    <w:p w:rsidR="002C641B" w:rsidRDefault="002C641B">
      <w:pPr>
        <w:rPr>
          <w:sz w:val="28"/>
        </w:rPr>
      </w:pPr>
    </w:p>
    <w:p w:rsidR="002C641B" w:rsidRPr="00531926" w:rsidRDefault="002C641B">
      <w:pPr>
        <w:rPr>
          <w:b/>
          <w:sz w:val="28"/>
        </w:rPr>
      </w:pPr>
      <w:r w:rsidRPr="00531926">
        <w:rPr>
          <w:b/>
          <w:sz w:val="28"/>
        </w:rPr>
        <w:t>I voce d’u ciardine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Fresche e chiare jè st’acque che zompa d’a fentane </w:t>
      </w:r>
    </w:p>
    <w:p w:rsidR="002C641B" w:rsidRDefault="002C641B">
      <w:pPr>
        <w:rPr>
          <w:sz w:val="28"/>
        </w:rPr>
      </w:pPr>
      <w:r>
        <w:rPr>
          <w:sz w:val="28"/>
        </w:rPr>
        <w:t>E ammeze u verde d’u ciardine corre, corre senza fine.</w:t>
      </w:r>
    </w:p>
    <w:p w:rsidR="002C641B" w:rsidRDefault="002C641B">
      <w:pPr>
        <w:rPr>
          <w:sz w:val="28"/>
        </w:rPr>
      </w:pPr>
      <w:r>
        <w:rPr>
          <w:sz w:val="28"/>
        </w:rPr>
        <w:t>U vente che vene da luntano doce doce</w:t>
      </w:r>
    </w:p>
    <w:p w:rsidR="002C641B" w:rsidRDefault="002C641B">
      <w:pPr>
        <w:rPr>
          <w:sz w:val="28"/>
        </w:rPr>
      </w:pPr>
      <w:r>
        <w:rPr>
          <w:sz w:val="28"/>
        </w:rPr>
        <w:t>Z’appose ncopp’i rose, ze mprofume</w:t>
      </w:r>
    </w:p>
    <w:p w:rsidR="002C641B" w:rsidRDefault="002C641B">
      <w:pPr>
        <w:rPr>
          <w:sz w:val="28"/>
        </w:rPr>
      </w:pPr>
      <w:r>
        <w:rPr>
          <w:sz w:val="28"/>
        </w:rPr>
        <w:t>E a corre ze remette sena pose.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O vente, sti suspire i’ l’affide a te, </w:t>
      </w:r>
    </w:p>
    <w:p w:rsidR="002C641B" w:rsidRDefault="002C641B">
      <w:pPr>
        <w:rPr>
          <w:sz w:val="28"/>
        </w:rPr>
      </w:pPr>
      <w:r>
        <w:rPr>
          <w:sz w:val="28"/>
        </w:rPr>
        <w:t>ca so secure che le porte a l’amore me’</w:t>
      </w:r>
    </w:p>
    <w:p w:rsidR="002C641B" w:rsidRDefault="002C641B">
      <w:pPr>
        <w:rPr>
          <w:sz w:val="28"/>
        </w:rPr>
      </w:pPr>
      <w:r>
        <w:rPr>
          <w:sz w:val="28"/>
        </w:rPr>
        <w:t>mentre penzeruse decche i remanghe</w:t>
      </w:r>
    </w:p>
    <w:p w:rsidR="002C641B" w:rsidRDefault="002C641B">
      <w:pPr>
        <w:rPr>
          <w:sz w:val="28"/>
        </w:rPr>
      </w:pPr>
      <w:r>
        <w:rPr>
          <w:sz w:val="28"/>
        </w:rPr>
        <w:t>assettate sule sule ncopp’a panche.</w:t>
      </w:r>
    </w:p>
    <w:p w:rsidR="002C641B" w:rsidRDefault="002C641B">
      <w:pPr>
        <w:rPr>
          <w:sz w:val="28"/>
        </w:rPr>
      </w:pPr>
      <w:r>
        <w:rPr>
          <w:sz w:val="28"/>
        </w:rPr>
        <w:t>Oh! Ecche finalmente arrivene i cellucce</w:t>
      </w:r>
    </w:p>
    <w:p w:rsidR="002C641B" w:rsidRDefault="002C641B">
      <w:pPr>
        <w:rPr>
          <w:sz w:val="28"/>
        </w:rPr>
      </w:pPr>
      <w:r>
        <w:rPr>
          <w:sz w:val="28"/>
        </w:rPr>
        <w:t>Comm’a sempe a purtà na serenate.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strane, massere mpuntate stanne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 ncopp’a albere remanene meravigliate,</w:t>
      </w:r>
    </w:p>
    <w:p w:rsidR="002C641B" w:rsidRDefault="002C641B">
      <w:pPr>
        <w:rPr>
          <w:sz w:val="28"/>
        </w:rPr>
      </w:pPr>
      <w:r>
        <w:rPr>
          <w:sz w:val="28"/>
        </w:rPr>
        <w:t>forze pecchè me vedene  assettate senz’ a nnammurate.</w:t>
      </w:r>
    </w:p>
    <w:p w:rsidR="002C641B" w:rsidRDefault="002C641B">
      <w:pPr>
        <w:rPr>
          <w:sz w:val="28"/>
        </w:rPr>
      </w:pPr>
      <w:r>
        <w:rPr>
          <w:sz w:val="28"/>
        </w:rPr>
        <w:t>Ah! Cumm’è belle esse a cuntatte k’a nature</w:t>
      </w:r>
    </w:p>
    <w:p w:rsidR="002C641B" w:rsidRDefault="002C641B">
      <w:pPr>
        <w:rPr>
          <w:sz w:val="28"/>
        </w:rPr>
      </w:pPr>
      <w:r>
        <w:rPr>
          <w:sz w:val="28"/>
        </w:rPr>
        <w:t>Ddove ogni cose te parle d’amore,</w:t>
      </w:r>
    </w:p>
    <w:p w:rsidR="002C641B" w:rsidRDefault="002C641B">
      <w:pPr>
        <w:rPr>
          <w:sz w:val="28"/>
        </w:rPr>
      </w:pPr>
      <w:r>
        <w:rPr>
          <w:sz w:val="28"/>
        </w:rPr>
        <w:t>jè pe queste che me cchiappe na nustalgia forte</w:t>
      </w:r>
    </w:p>
    <w:p w:rsidR="002C641B" w:rsidRPr="00511F51" w:rsidRDefault="002C641B">
      <w:pPr>
        <w:rPr>
          <w:sz w:val="28"/>
        </w:rPr>
      </w:pPr>
      <w:r w:rsidRPr="00511F51">
        <w:rPr>
          <w:sz w:val="28"/>
        </w:rPr>
        <w:t>k’u core me’ ha bbesogne de nu grande cunforte</w:t>
      </w:r>
    </w:p>
    <w:p w:rsidR="002C641B" w:rsidRDefault="002C641B">
      <w:pPr>
        <w:rPr>
          <w:sz w:val="28"/>
        </w:rPr>
      </w:pPr>
      <w:r w:rsidRPr="00A92A9B">
        <w:rPr>
          <w:sz w:val="28"/>
        </w:rPr>
        <w:t>e jè u sole ch</w:t>
      </w:r>
      <w:r>
        <w:rPr>
          <w:sz w:val="28"/>
        </w:rPr>
        <w:t>e facenne tra i fronne capoline</w:t>
      </w:r>
    </w:p>
    <w:p w:rsidR="002C641B" w:rsidRDefault="002C641B">
      <w:pPr>
        <w:rPr>
          <w:sz w:val="28"/>
        </w:rPr>
      </w:pPr>
      <w:r>
        <w:rPr>
          <w:sz w:val="28"/>
        </w:rPr>
        <w:t>e dicenneme arrivederci a dumanematine</w:t>
      </w:r>
    </w:p>
    <w:p w:rsidR="002C641B" w:rsidRDefault="002C641B">
      <w:pPr>
        <w:rPr>
          <w:sz w:val="28"/>
        </w:rPr>
      </w:pPr>
      <w:r>
        <w:rPr>
          <w:sz w:val="28"/>
        </w:rPr>
        <w:t>me mmite a proseguì u cammine.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Nn’è possibbele pare che dice </w:t>
      </w:r>
    </w:p>
    <w:p w:rsidR="002C641B" w:rsidRDefault="002C641B">
      <w:pPr>
        <w:rPr>
          <w:sz w:val="28"/>
        </w:rPr>
      </w:pPr>
      <w:r>
        <w:rPr>
          <w:sz w:val="28"/>
        </w:rPr>
        <w:t>che mentre l’acque corre senza fine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u vente vola senza posa </w:t>
      </w:r>
    </w:p>
    <w:p w:rsidR="002C641B" w:rsidRDefault="002C641B">
      <w:pPr>
        <w:rPr>
          <w:sz w:val="28"/>
        </w:rPr>
      </w:pPr>
      <w:r>
        <w:rPr>
          <w:sz w:val="28"/>
        </w:rPr>
        <w:t>tu invece penzeruse</w:t>
      </w:r>
    </w:p>
    <w:p w:rsidR="002C641B" w:rsidRPr="00A92A9B" w:rsidRDefault="002C641B">
      <w:pPr>
        <w:rPr>
          <w:sz w:val="28"/>
        </w:rPr>
      </w:pPr>
      <w:r>
        <w:rPr>
          <w:sz w:val="28"/>
        </w:rPr>
        <w:t>Reste sule a ddurà i rose.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 xml:space="preserve">A LUCCELE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Sott nu lambione cu foche appecciate </w:t>
      </w:r>
    </w:p>
    <w:p w:rsidR="002C641B" w:rsidRDefault="002C641B">
      <w:pPr>
        <w:rPr>
          <w:sz w:val="28"/>
        </w:rPr>
      </w:pPr>
      <w:r>
        <w:rPr>
          <w:sz w:val="28"/>
        </w:rPr>
        <w:t>ze vede iésse ca borze sembre ‘mbustate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cumme a lambe forèsce dall’occhije nu sguarde </w:t>
      </w:r>
    </w:p>
    <w:p w:rsidR="002C641B" w:rsidRDefault="002C641B">
      <w:pPr>
        <w:rPr>
          <w:sz w:val="28"/>
        </w:rPr>
      </w:pPr>
      <w:r>
        <w:rPr>
          <w:sz w:val="28"/>
        </w:rPr>
        <w:t>ca ccecanne u foche u iett ‘ngoppe i passande</w:t>
      </w:r>
    </w:p>
    <w:p w:rsidR="002C641B" w:rsidRDefault="002C641B">
      <w:pPr>
        <w:rPr>
          <w:sz w:val="28"/>
        </w:rPr>
      </w:pPr>
      <w:r>
        <w:rPr>
          <w:sz w:val="28"/>
        </w:rPr>
        <w:t>cumm a vénde nand a iésse passene i machene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caccuna rallènde, caccatre ze ‘mbonde  </w:t>
      </w:r>
    </w:p>
    <w:p w:rsidR="002C641B" w:rsidRDefault="002C641B">
      <w:pPr>
        <w:rPr>
          <w:sz w:val="28"/>
        </w:rPr>
      </w:pPr>
      <w:r>
        <w:rPr>
          <w:sz w:val="28"/>
        </w:rPr>
        <w:t>e iésse co l’occhije fréccecarelle</w:t>
      </w:r>
    </w:p>
    <w:p w:rsidR="002C641B" w:rsidRDefault="002C641B">
      <w:pPr>
        <w:rPr>
          <w:sz w:val="28"/>
        </w:rPr>
      </w:pPr>
      <w:r>
        <w:rPr>
          <w:sz w:val="28"/>
        </w:rPr>
        <w:t>sculettanne corre pe ne pèrde a préde.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Dope du chiacchiere a machene a marce rengrane </w:t>
      </w:r>
    </w:p>
    <w:p w:rsidR="002C641B" w:rsidRDefault="002C641B">
      <w:pPr>
        <w:rPr>
          <w:sz w:val="28"/>
        </w:rPr>
      </w:pPr>
      <w:r>
        <w:rPr>
          <w:sz w:val="28"/>
        </w:rPr>
        <w:t>e scunzelate iésse arrète revène,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 u foche rattizze spettanne ca mmumènde cchiù propizije;</w:t>
      </w:r>
    </w:p>
    <w:p w:rsidR="002C641B" w:rsidRDefault="002C641B">
      <w:pPr>
        <w:rPr>
          <w:sz w:val="28"/>
        </w:rPr>
      </w:pPr>
      <w:r>
        <w:rPr>
          <w:sz w:val="28"/>
        </w:rPr>
        <w:t>stridene i frène, ècche nata machene z’ambonde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ze apre u spurtèlle e a lucciele accante a isse </w:t>
      </w:r>
    </w:p>
    <w:p w:rsidR="002C641B" w:rsidRDefault="002C641B">
      <w:pPr>
        <w:rPr>
          <w:sz w:val="28"/>
        </w:rPr>
      </w:pPr>
      <w:r>
        <w:rPr>
          <w:sz w:val="28"/>
        </w:rPr>
        <w:t>già pronde a i a fa burdelle.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Filene i duije lunghe u viale llumenate da lambione </w:t>
      </w:r>
    </w:p>
    <w:p w:rsidR="002C641B" w:rsidRDefault="002C641B">
      <w:pPr>
        <w:rPr>
          <w:sz w:val="28"/>
        </w:rPr>
      </w:pPr>
      <w:r>
        <w:rPr>
          <w:sz w:val="28"/>
        </w:rPr>
        <w:t>prime cu scurde da notte ne l’ngoije</w:t>
      </w:r>
    </w:p>
    <w:p w:rsidR="002C641B" w:rsidRDefault="002C641B">
      <w:pPr>
        <w:rPr>
          <w:sz w:val="28"/>
        </w:rPr>
      </w:pPr>
      <w:r>
        <w:rPr>
          <w:sz w:val="28"/>
        </w:rPr>
        <w:t>e angoppe nu prate dove a luna chi nuvele fa cécécélà</w:t>
      </w:r>
    </w:p>
    <w:p w:rsidR="002C641B" w:rsidRDefault="002C641B">
      <w:pPr>
        <w:rPr>
          <w:sz w:val="28"/>
        </w:rPr>
      </w:pPr>
      <w:r>
        <w:rPr>
          <w:sz w:val="28"/>
        </w:rPr>
        <w:t>ze sèndene chi regine e chi gran pascià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cumme u foche da iésse appecciate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fatte de fronne e paghije iè già stutate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cuscì st’amore, che amore ne nghiè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gnune lasse i problème sè.      </w:t>
      </w: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</w:p>
    <w:p w:rsidR="002C641B" w:rsidRDefault="002C641B">
      <w:pPr>
        <w:rPr>
          <w:sz w:val="28"/>
        </w:rPr>
      </w:pPr>
      <w:r>
        <w:rPr>
          <w:sz w:val="28"/>
        </w:rPr>
        <w:t>U VICHE</w:t>
      </w:r>
    </w:p>
    <w:p w:rsidR="002C641B" w:rsidRDefault="002C641B">
      <w:pPr>
        <w:rPr>
          <w:sz w:val="28"/>
        </w:rPr>
      </w:pPr>
      <w:r>
        <w:rPr>
          <w:sz w:val="28"/>
        </w:rPr>
        <w:t>Sta lune chiéne fa luce dinda stu viche scure</w:t>
      </w:r>
    </w:p>
    <w:p w:rsidR="002C641B" w:rsidRDefault="002C641B">
      <w:pPr>
        <w:rPr>
          <w:sz w:val="28"/>
        </w:rPr>
      </w:pPr>
      <w:r>
        <w:rPr>
          <w:sz w:val="28"/>
        </w:rPr>
        <w:t>addò nu gruppe de vecchiarélle a la frescure</w:t>
      </w:r>
    </w:p>
    <w:p w:rsidR="002C641B" w:rsidRDefault="002C641B">
      <w:pPr>
        <w:rPr>
          <w:sz w:val="28"/>
        </w:rPr>
      </w:pPr>
      <w:r>
        <w:rPr>
          <w:sz w:val="28"/>
        </w:rPr>
        <w:t>settate nand i case parlene du passate;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 descurse so fatte de parole antiche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cumme d’antiche addorene sti mure       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mèndre a lune reschiare pure u core mé </w:t>
      </w:r>
    </w:p>
    <w:p w:rsidR="002C641B" w:rsidRDefault="002C641B">
      <w:pPr>
        <w:rPr>
          <w:sz w:val="28"/>
        </w:rPr>
      </w:pPr>
      <w:r>
        <w:rPr>
          <w:sz w:val="28"/>
        </w:rPr>
        <w:t>addò affunne affunne revéde pure a fangiullézze mi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a mènde ze reégne de recorde e nustalgije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ma attende a ne te fa acchiappà da quiste cchiù de tande </w:t>
      </w:r>
    </w:p>
    <w:p w:rsidR="002C641B" w:rsidRDefault="002C641B">
      <w:pPr>
        <w:rPr>
          <w:sz w:val="28"/>
        </w:rPr>
      </w:pPr>
      <w:r>
        <w:rPr>
          <w:sz w:val="28"/>
        </w:rPr>
        <w:t>ca brutte te putarrine rènne angore l’anne.</w:t>
      </w:r>
    </w:p>
    <w:p w:rsidR="002C641B" w:rsidRDefault="002C641B">
      <w:pPr>
        <w:rPr>
          <w:sz w:val="28"/>
        </w:rPr>
      </w:pPr>
      <w:r>
        <w:rPr>
          <w:sz w:val="28"/>
        </w:rPr>
        <w:t>‘Nge sta paure, già da lundane ze sènde nu rombe de motore</w:t>
      </w:r>
    </w:p>
    <w:p w:rsidR="002C641B" w:rsidRDefault="002C641B">
      <w:pPr>
        <w:rPr>
          <w:sz w:val="28"/>
        </w:rPr>
      </w:pPr>
      <w:r>
        <w:rPr>
          <w:sz w:val="28"/>
        </w:rPr>
        <w:t>ecche so i giuvene che cu lenguagge culerite</w:t>
      </w:r>
    </w:p>
    <w:p w:rsidR="002C641B" w:rsidRPr="00737137" w:rsidRDefault="002C641B">
      <w:pPr>
        <w:rPr>
          <w:sz w:val="28"/>
          <w:lang w:val="es-ES_tradnl"/>
        </w:rPr>
      </w:pPr>
      <w:r w:rsidRPr="00737137">
        <w:rPr>
          <w:sz w:val="28"/>
          <w:lang w:val="es-ES_tradnl"/>
        </w:rPr>
        <w:t xml:space="preserve">vènene a rombe u selènzije de stu viche. </w:t>
      </w:r>
    </w:p>
    <w:p w:rsidR="002C641B" w:rsidRPr="00737137" w:rsidRDefault="002C641B">
      <w:pPr>
        <w:rPr>
          <w:sz w:val="28"/>
          <w:lang w:val="es-ES_tradnl"/>
        </w:rPr>
      </w:pPr>
    </w:p>
    <w:p w:rsidR="002C641B" w:rsidRPr="00737137" w:rsidRDefault="002C641B">
      <w:pPr>
        <w:rPr>
          <w:sz w:val="28"/>
          <w:lang w:val="es-ES_tradnl"/>
        </w:rPr>
      </w:pPr>
    </w:p>
    <w:p w:rsidR="002C641B" w:rsidRPr="002C73D3" w:rsidRDefault="002C641B">
      <w:pPr>
        <w:rPr>
          <w:sz w:val="28"/>
          <w:lang w:val="es-ES_tradnl"/>
        </w:rPr>
      </w:pPr>
      <w:r w:rsidRPr="002C73D3">
        <w:rPr>
          <w:sz w:val="28"/>
          <w:lang w:val="es-ES_tradnl"/>
        </w:rPr>
        <w:t>U SIGHERE</w:t>
      </w:r>
    </w:p>
    <w:p w:rsidR="002C641B" w:rsidRDefault="002C641B">
      <w:pPr>
        <w:rPr>
          <w:sz w:val="28"/>
        </w:rPr>
      </w:pPr>
      <w:r w:rsidRPr="002C73D3">
        <w:rPr>
          <w:sz w:val="28"/>
        </w:rPr>
        <w:t>Lénde ze cunsume u sighere se sule appecciat</w:t>
      </w:r>
      <w:r>
        <w:rPr>
          <w:sz w:val="28"/>
        </w:rPr>
        <w:t xml:space="preserve">e </w:t>
      </w:r>
    </w:p>
    <w:p w:rsidR="002C641B" w:rsidRDefault="002C641B">
      <w:pPr>
        <w:rPr>
          <w:sz w:val="28"/>
        </w:rPr>
      </w:pPr>
      <w:r>
        <w:rPr>
          <w:sz w:val="28"/>
        </w:rPr>
        <w:t>ma cchiù ambrèsse ad ogne sfummechiate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ca nu vécchije ze le fa assettate ‘ngoppe a na scalenate </w:t>
      </w:r>
    </w:p>
    <w:p w:rsidR="002C641B" w:rsidRDefault="002C641B">
      <w:pPr>
        <w:rPr>
          <w:sz w:val="28"/>
        </w:rPr>
      </w:pPr>
      <w:r>
        <w:rPr>
          <w:sz w:val="28"/>
        </w:rPr>
        <w:t>rembètte a u sole che dice addije a la iurnate</w:t>
      </w:r>
    </w:p>
    <w:p w:rsidR="002C641B" w:rsidRDefault="002C641B">
      <w:pPr>
        <w:rPr>
          <w:sz w:val="28"/>
        </w:rPr>
      </w:pPr>
      <w:r>
        <w:rPr>
          <w:sz w:val="28"/>
        </w:rPr>
        <w:t>e mèndre u fume ze pèrde vèrse u ciéle che ze ‘mbrune</w:t>
      </w:r>
    </w:p>
    <w:p w:rsidR="002C641B" w:rsidRDefault="002C641B">
      <w:pPr>
        <w:rPr>
          <w:sz w:val="28"/>
        </w:rPr>
      </w:pPr>
      <w:r>
        <w:rPr>
          <w:sz w:val="28"/>
        </w:rPr>
        <w:t>dall’occhije na lacreme i scénne lunghe a rughe,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sovrappenzére cu core ‘ndasate </w:t>
      </w:r>
    </w:p>
    <w:p w:rsidR="002C641B" w:rsidRDefault="002C641B">
      <w:pPr>
        <w:rPr>
          <w:sz w:val="28"/>
        </w:rPr>
      </w:pPr>
      <w:r>
        <w:rPr>
          <w:sz w:val="28"/>
        </w:rPr>
        <w:t>secure repènze a l’anne passate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ne fume cchiù che tande ardore </w:t>
      </w:r>
    </w:p>
    <w:p w:rsidR="002C641B" w:rsidRDefault="002C641B">
      <w:pPr>
        <w:rPr>
          <w:sz w:val="28"/>
        </w:rPr>
      </w:pPr>
      <w:r>
        <w:rPr>
          <w:sz w:val="28"/>
        </w:rPr>
        <w:t>cumme se a vite legate fosse a lu mezzone.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Da chiazze nvéce arrive nu schiamazze, </w:t>
      </w:r>
    </w:p>
    <w:p w:rsidR="002C641B" w:rsidRDefault="002C641B">
      <w:pPr>
        <w:rPr>
          <w:sz w:val="28"/>
        </w:rPr>
      </w:pPr>
      <w:r>
        <w:rPr>
          <w:sz w:val="28"/>
        </w:rPr>
        <w:t>so i guagliune ca fane caciare allegramènde,</w:t>
      </w:r>
    </w:p>
    <w:p w:rsidR="002C641B" w:rsidRDefault="002C641B">
      <w:pPr>
        <w:rPr>
          <w:sz w:val="28"/>
        </w:rPr>
      </w:pPr>
      <w:r>
        <w:rPr>
          <w:sz w:val="28"/>
        </w:rPr>
        <w:t>pe lore u sole è cumme se nen ganuscésse maije punènde</w:t>
      </w:r>
    </w:p>
    <w:p w:rsidR="002C641B" w:rsidRDefault="002C641B">
      <w:pPr>
        <w:rPr>
          <w:sz w:val="28"/>
        </w:rPr>
      </w:pPr>
      <w:r>
        <w:rPr>
          <w:sz w:val="28"/>
        </w:rPr>
        <w:t>mèndre a isse de nostalgije z’arrégne a mènde.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Oh nonne, tu ca secure a sta vite n’imbronde hai date 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ne te despiacè cchiù de tande se mo a n’atre vé chiamate </w:t>
      </w:r>
    </w:p>
    <w:p w:rsidR="002C641B" w:rsidRDefault="002C641B">
      <w:pPr>
        <w:rPr>
          <w:sz w:val="28"/>
        </w:rPr>
      </w:pPr>
      <w:r>
        <w:rPr>
          <w:sz w:val="28"/>
        </w:rPr>
        <w:t>ca sta sociétà n’è fatte pe l’anziane;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iésse iè pronde a dunà </w:t>
      </w:r>
    </w:p>
    <w:p w:rsidR="002C641B" w:rsidRDefault="002C641B">
      <w:pPr>
        <w:rPr>
          <w:sz w:val="28"/>
        </w:rPr>
      </w:pPr>
      <w:r>
        <w:rPr>
          <w:sz w:val="28"/>
        </w:rPr>
        <w:t>ma sole a chi tante angore pò da.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E peffine u guvèrne prove soddisfazione </w:t>
      </w:r>
    </w:p>
    <w:p w:rsidR="002C641B" w:rsidRDefault="002C641B">
      <w:pPr>
        <w:rPr>
          <w:sz w:val="28"/>
        </w:rPr>
      </w:pPr>
      <w:r>
        <w:rPr>
          <w:sz w:val="28"/>
        </w:rPr>
        <w:t>si une ze va a fa fotte appene dope a penzione.</w:t>
      </w:r>
    </w:p>
    <w:p w:rsidR="002C641B" w:rsidRDefault="002C641B">
      <w:pPr>
        <w:rPr>
          <w:sz w:val="28"/>
        </w:rPr>
      </w:pPr>
      <w:r>
        <w:rPr>
          <w:sz w:val="28"/>
        </w:rPr>
        <w:t xml:space="preserve">Allore è inutele ca a sciénze allonghe l’anne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se pò u putére te le fa remanè nganne.       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U PRIME AMORE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Spisse resènte a gioije che me diste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‘ngullanne sotte Natale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quanne ‘nnande a chiése e San Necole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sì me deciste che putéve ièsse culle fatale.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Iève vérne,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u vénde, sdruscianne ngoppe a nève da mundagne,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u fridde purtave a valle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‘gnune tremanne dinda case ze reterave,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sì ca nu padrone restamme de quélla chiazze.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U fridde ‘nge facève paure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ièvene i vasce che ce davene calure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quella gioije poche</w:t>
      </w:r>
      <w:r w:rsidRPr="00737137">
        <w:rPr>
          <w:sz w:val="28"/>
        </w:rPr>
        <w:t xml:space="preserve"> </w:t>
      </w:r>
      <w:r>
        <w:rPr>
          <w:sz w:val="28"/>
        </w:rPr>
        <w:t>però duraze: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trestézze du core mè ze ‘mbussessaze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quanne nu iuorne maleziusèlle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a braccétte te vide che nate omme.  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Iève primavere,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i célle ni nide lore cumenzavene a candà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u sole a terre a rescavelà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pe mé ‘nvéce iève vérne,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tu me ilaste u sanghe dinde i véne;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ma na matine, mendre stève che nata uaglione,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tu sole passaste, guardaste e nére te faciste,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sì nere, cumme nere iè u ciéle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prime du témborale estive.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De na cose però té pozze assecurà,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pure se mo appartènghe a nat’amore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quélla sera ne ma pozze cchiù scurdà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quanne ‘nnande a chiésa e San Necola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me appecciaste dinde u core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quélla piccola fiammèlla d’amore.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A CROCE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Dinde na stallucce, dinde na magnatore,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due bestie surride nu uaglione,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iè figghije de mamme ca nen à canusciute omme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culle Vèrbe de Dì che ze fatte carne pe ce menì a servì,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ma  l’ome ne l’à recanusciute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e, cundannannele peggie de nu malandrine,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‘ngroce l’à misse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dope tande sufferènze l’à ‘ccise.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U sanghe sé però ne vò vendétte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a tutte chiame da quélla croce benedétte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da dove isse iè resuscetate,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lassannece sule i peccate nóstre appececate.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Curre omme vèrse kuélla croce che scì preparate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ma ca isse à glurefecate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t’accórge ca scì state perdunate.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Iè cuscì che fenalmènde ‘nguélla case pó trascì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addò t’aspètte u resorte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ca surredènne t’anzénghe u Pate Nóstre.       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I DUE FENESTRÈLLE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Nu ciardine allègre e prefumate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due fenèstre derempètte separave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da dove ‘gne matine nu ce surredavame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chisà quala gioije future ce aspettavame.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Ma da quande all’imbruvvise tu partiste,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né cante e né prefume cchiù arrivene du ciardine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sé cavvote iètt u sguarde a la fenèstre senze cchiù surrise,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na trestézze me ze pò cogghije ‘ngoppe u vise.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Ahimè! Tróppe a i spettate a nen te cogghije;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i so comme u ciardenére ca spettanne che u vóccióle devènde rose,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sule spine ca matine ze retròve.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Ma nu iorne, guardanne vèrse a solete fenestrèlle,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oddie revéde, revéde culle sorrise de Giselle: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“Oh, scì turnate, scióre de stu core!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I te credéve sicche ‘nvéce tu prefume angore.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Stavote ne me scappe, ambiétte a mé forte i te strégne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di gioije cu chiante i te annacque,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sì ca sembre bèlle tu remane”.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      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AMORE PERZE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Tuzzelave arrète a porte,</w:t>
      </w:r>
    </w:p>
    <w:p w:rsidR="002C641B" w:rsidRPr="00F44EF8" w:rsidRDefault="002C641B" w:rsidP="00431C6F">
      <w:pPr>
        <w:rPr>
          <w:sz w:val="28"/>
        </w:rPr>
      </w:pPr>
      <w:r w:rsidRPr="00F44EF8">
        <w:rPr>
          <w:sz w:val="28"/>
        </w:rPr>
        <w:t>a vote chiane, a vote forte</w:t>
      </w:r>
    </w:p>
    <w:p w:rsidR="002C641B" w:rsidRDefault="002C641B" w:rsidP="00431C6F">
      <w:pPr>
        <w:rPr>
          <w:sz w:val="28"/>
        </w:rPr>
      </w:pPr>
      <w:r w:rsidRPr="001603B2">
        <w:rPr>
          <w:sz w:val="28"/>
        </w:rPr>
        <w:t>senze che i à sentisse,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spettave che l’aprisse,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troppe tarde, iève amore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l’avarrjie strètte dinde u core.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Eppure tenéve sembre i recchjie pésele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pe ne me fa ‘nnoià d’attese.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Chisà dove iè gghiute,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‘nguale vracce sarà cadute,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fertune na vote vusse a porte: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chi n’acchiappe iè custritte a seguì a sciòrte.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U MÉSE DI ROSE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Iève na iurnate che lucéve,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une de quèlle che sule magge done,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u mése di rose,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che spanne addore in ‘gne lóco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‘gnune d’allégrjie arrégne u core.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Ne iè cuscì in Erzegovina,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dove atre che addore e rose,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l’arjie puzze de bruciate e de morte: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serbe, musulmane e croate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z’affrondene a cannunate,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so bélve che ànne sète e sanghe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dell’ome n’ànne cchiù a ragione,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se pure i criature fane fore.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Lore lottene pe mammone,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né pe culle Dì che iè amore.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Iamme, ittate, ittate l’arme,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cugghiéte, cugghiéte i rose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‘ndunecchiateve ‘nnande u Segnore,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ca speranze che ve cagne u core.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Sule accuscì u mése di rose,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che spanne addore ‘gne lóco,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pure a vù d’allegrije ve pò arrégne i core.   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L’AMANDE PERDUTE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Oije iè n’anne che scì sciute da stu core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cumme allore na péne ténghe angore,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cumme a foche ardéve amore,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che nesciune ze sunnave de stutà;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eppure cuatte stizze so’ bastate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pe ‘nge fa ièsse cchiù viate.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U core mé tu scì chiagate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andefferènze tì iè cumme u sale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ca misse ‘ngoppe a chiaghe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fa sentì sembre angore male.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Sule a notte benediche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ca quanne ze fa fonde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tu me vé ‘nsonne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pare tutte cumma prime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pérò sule fine a matine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perché quanne apre l’occhije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me ze chiéchene i denocchije. 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A PRÈSCE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Ambundete neccò, ‘nghì de prèsce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ca prèsce iè na male cunsellère,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nen vide cumme scì redutte,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nen té a forze manche de sciatà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allore addusele e fatte adduselà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che l’ome iè nate pù parlà.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Iamme, ambundete neccò e ‘nghì de prèsce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parle che culle Dìje scelavedate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che se vò sule isse te po’ aiutà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se cavvote mézze i uaije te po’ truvà.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S’è vère ca mo a vite z’allungate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e pure vère ca cchiù corte pare,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prèsce mo a fa da patrone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prime iève a cambane che segnave l’ore.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U RAZZISTE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Nen tremènde storte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chi da fore a cercà u pane vène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ca de nu povere èmigrante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nu fighije pure tu scì state;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patrete à iéttate u sanghe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pe te fa ièsse culle che tu mó scì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mammete remaste che té sole,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maccature de lacreme à rechijene,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vedènne na cumbagne che cchiù sciorte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a spasse irzene cu cunzorte.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Iamme, ‘nghièsse cchiù razziste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e a mane strigne a tutte 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>ca tutte a te so’ frate,</w:t>
      </w:r>
    </w:p>
    <w:p w:rsidR="002C641B" w:rsidRDefault="002C641B" w:rsidP="00431C6F">
      <w:pPr>
        <w:rPr>
          <w:sz w:val="28"/>
        </w:rPr>
      </w:pPr>
      <w:r>
        <w:rPr>
          <w:sz w:val="28"/>
        </w:rPr>
        <w:t xml:space="preserve">ca ‘gnune scenne da culle Dije scelavedate.       </w:t>
      </w:r>
    </w:p>
    <w:p w:rsidR="002C641B" w:rsidRDefault="002C641B" w:rsidP="00431C6F">
      <w:pPr>
        <w:rPr>
          <w:sz w:val="28"/>
        </w:rPr>
      </w:pPr>
    </w:p>
    <w:p w:rsidR="002C641B" w:rsidRDefault="002C641B" w:rsidP="00431C6F">
      <w:pPr>
        <w:rPr>
          <w:sz w:val="28"/>
        </w:rPr>
      </w:pPr>
      <w:r>
        <w:rPr>
          <w:sz w:val="28"/>
        </w:rPr>
        <w:t>A VITE JE NA MAMMA O NA MATRIGNE?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Belle jè a vite se chiéne d’ amore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rènne cchiù doce pure u delore,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mamma tu a chiame se pe te je nu done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matrigne se dà sule trebolazione,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de tappe jesse je fatte,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nzé canosce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 quanne z’ arrive  a la fine d’a corse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e quanne a jésse nu juorne ‘nnant te trove,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capisce che ormaje jè arrevate l’ore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e a la vite che scappe forte te strigne </w:t>
      </w:r>
    </w:p>
    <w:p w:rsidR="002C641B" w:rsidRDefault="002C641B" w:rsidP="00281D22">
      <w:pPr>
        <w:rPr>
          <w:sz w:val="28"/>
        </w:rPr>
      </w:pPr>
      <w:r>
        <w:rPr>
          <w:sz w:val="28"/>
        </w:rPr>
        <w:t>e tu pure mamma ‘a  chiame,</w:t>
      </w:r>
      <w:r w:rsidRPr="00281D22">
        <w:rPr>
          <w:sz w:val="28"/>
        </w:rPr>
        <w:t xml:space="preserve"> </w:t>
      </w:r>
      <w:r>
        <w:rPr>
          <w:sz w:val="28"/>
        </w:rPr>
        <w:t>no ‘chiu matrigne.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Je che nen sacce a che punte d’u traguarde mò stenghe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e pure de vije ne aie fatta tante,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nen saccie mang’je cumme l’aia chiamà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so sole che, se arréte putesse turnà,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chisà quanta buche putarrje scanzà.</w:t>
      </w:r>
    </w:p>
    <w:p w:rsidR="002C641B" w:rsidRDefault="002C641B" w:rsidP="00C0217D">
      <w:pPr>
        <w:rPr>
          <w:sz w:val="28"/>
        </w:rPr>
      </w:pPr>
    </w:p>
    <w:p w:rsidR="002C641B" w:rsidRPr="005F12D1" w:rsidRDefault="002C641B" w:rsidP="00C0217D">
      <w:pPr>
        <w:rPr>
          <w:sz w:val="28"/>
        </w:rPr>
      </w:pPr>
      <w:r w:rsidRPr="005F12D1">
        <w:rPr>
          <w:sz w:val="28"/>
        </w:rPr>
        <w:t>U DIALEGHE C’A MORTE</w:t>
      </w:r>
    </w:p>
    <w:p w:rsidR="002C641B" w:rsidRPr="005F12D1" w:rsidRDefault="002C641B" w:rsidP="00C0217D">
      <w:pPr>
        <w:rPr>
          <w:sz w:val="28"/>
        </w:rPr>
      </w:pPr>
      <w:r w:rsidRPr="005F12D1">
        <w:rPr>
          <w:sz w:val="28"/>
        </w:rPr>
        <w:t>Gia sci mmenute,</w:t>
      </w:r>
    </w:p>
    <w:p w:rsidR="002C641B" w:rsidRPr="004B7FC3" w:rsidRDefault="002C641B" w:rsidP="00C0217D">
      <w:pPr>
        <w:rPr>
          <w:sz w:val="28"/>
        </w:rPr>
      </w:pPr>
      <w:r>
        <w:rPr>
          <w:sz w:val="28"/>
        </w:rPr>
        <w:t>n</w:t>
      </w:r>
      <w:r w:rsidRPr="004B7FC3">
        <w:rPr>
          <w:sz w:val="28"/>
        </w:rPr>
        <w:t>’n t’espettave accuscì prést</w:t>
      </w:r>
      <w:r>
        <w:rPr>
          <w:sz w:val="28"/>
        </w:rPr>
        <w:t>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ma diche u vère, se diche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n’n ténghe cchiù paure,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che n’n scì cusì brutte e nére,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cumme  m’avévene fatte créde.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Je n’nzò prónte angóre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n’n pòzze dì ampuntete n’ate ccóne.</w:t>
      </w:r>
    </w:p>
    <w:p w:rsidR="002C641B" w:rsidRPr="00072FC0" w:rsidRDefault="002C641B" w:rsidP="00C0217D">
      <w:pPr>
        <w:rPr>
          <w:sz w:val="28"/>
        </w:rPr>
      </w:pPr>
      <w:r w:rsidRPr="00072FC0">
        <w:rPr>
          <w:sz w:val="28"/>
        </w:rPr>
        <w:t>Tu cumande, tu scì a patróne,</w:t>
      </w:r>
    </w:p>
    <w:p w:rsidR="002C641B" w:rsidRDefault="002C641B" w:rsidP="00C0217D">
      <w:pPr>
        <w:rPr>
          <w:sz w:val="28"/>
        </w:rPr>
      </w:pPr>
      <w:r w:rsidRPr="00306D3F">
        <w:rPr>
          <w:sz w:val="28"/>
        </w:rPr>
        <w:t>nnè vère</w:t>
      </w:r>
      <w:r>
        <w:rPr>
          <w:sz w:val="28"/>
        </w:rPr>
        <w:t>,</w:t>
      </w:r>
      <w:r w:rsidRPr="00306D3F">
        <w:rPr>
          <w:sz w:val="28"/>
        </w:rPr>
        <w:t xml:space="preserve"> né cuman</w:t>
      </w:r>
      <w:r>
        <w:rPr>
          <w:sz w:val="28"/>
        </w:rPr>
        <w:t>d</w:t>
      </w:r>
      <w:r w:rsidRPr="00306D3F">
        <w:rPr>
          <w:sz w:val="28"/>
        </w:rPr>
        <w:t xml:space="preserve">e </w:t>
      </w:r>
      <w:r>
        <w:rPr>
          <w:sz w:val="28"/>
        </w:rPr>
        <w:t>né sò a patróne,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je n’n sò cchiù nesciune da quanne Criste jè sciute vencetore,</w:t>
      </w:r>
    </w:p>
    <w:p w:rsidR="002C641B" w:rsidRDefault="002C641B" w:rsidP="00C0217D">
      <w:pPr>
        <w:rPr>
          <w:sz w:val="28"/>
        </w:rPr>
      </w:pPr>
      <w:r w:rsidRPr="00306D3F">
        <w:rPr>
          <w:sz w:val="28"/>
        </w:rPr>
        <w:t>je so s</w:t>
      </w:r>
      <w:r>
        <w:rPr>
          <w:sz w:val="28"/>
        </w:rPr>
        <w:t>u</w:t>
      </w:r>
      <w:r w:rsidRPr="00306D3F">
        <w:rPr>
          <w:sz w:val="28"/>
        </w:rPr>
        <w:t>le ‘a s</w:t>
      </w:r>
      <w:r>
        <w:rPr>
          <w:sz w:val="28"/>
        </w:rPr>
        <w:t>è</w:t>
      </w:r>
      <w:r w:rsidRPr="00306D3F">
        <w:rPr>
          <w:sz w:val="28"/>
        </w:rPr>
        <w:t>rv</w:t>
      </w:r>
      <w:r>
        <w:rPr>
          <w:sz w:val="28"/>
        </w:rPr>
        <w:t>e de culle Criatóre,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n’n zo atre che nu pónte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porté tutte all’ata spónde,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ddò stà prónte a Trinità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‘pe giudecà tutte l’umanità.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De mé tè paure sule u putènde,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poche chi ndè niènde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chi stà accise de delure</w:t>
      </w:r>
    </w:p>
    <w:p w:rsidR="002C641B" w:rsidRDefault="002C641B" w:rsidP="00C0217D">
      <w:pPr>
        <w:rPr>
          <w:sz w:val="28"/>
          <w:lang w:val="es-ES_tradnl"/>
        </w:rPr>
      </w:pPr>
      <w:r w:rsidRPr="005A5CF2">
        <w:rPr>
          <w:sz w:val="28"/>
          <w:lang w:val="es-ES_tradnl"/>
        </w:rPr>
        <w:t>ca je vaje n</w:t>
      </w:r>
      <w:r>
        <w:rPr>
          <w:sz w:val="28"/>
          <w:lang w:val="es-ES_tradnl"/>
        </w:rPr>
        <w:t>’</w:t>
      </w:r>
      <w:r w:rsidRPr="005A5CF2">
        <w:rPr>
          <w:sz w:val="28"/>
          <w:lang w:val="es-ES_tradnl"/>
        </w:rPr>
        <w:t>n v</w:t>
      </w:r>
      <w:r>
        <w:rPr>
          <w:sz w:val="28"/>
          <w:lang w:val="es-ES_tradnl"/>
        </w:rPr>
        <w:t>éde l’óre.</w:t>
      </w:r>
    </w:p>
    <w:p w:rsidR="002C641B" w:rsidRPr="005A5CF2" w:rsidRDefault="002C641B" w:rsidP="00C0217D">
      <w:pPr>
        <w:rPr>
          <w:sz w:val="28"/>
        </w:rPr>
      </w:pPr>
      <w:r w:rsidRPr="005A5CF2">
        <w:rPr>
          <w:sz w:val="28"/>
        </w:rPr>
        <w:t>Stà</w:t>
      </w:r>
      <w:r>
        <w:rPr>
          <w:sz w:val="28"/>
        </w:rPr>
        <w:t>tte</w:t>
      </w:r>
      <w:r w:rsidRPr="005A5CF2">
        <w:rPr>
          <w:sz w:val="28"/>
        </w:rPr>
        <w:t xml:space="preserve"> calme, p</w:t>
      </w:r>
      <w:r>
        <w:rPr>
          <w:sz w:val="28"/>
        </w:rPr>
        <w:t xml:space="preserve">e </w:t>
      </w:r>
      <w:r w:rsidRPr="005A5CF2">
        <w:rPr>
          <w:sz w:val="28"/>
        </w:rPr>
        <w:t>tté quiste n’je u mumèn</w:t>
      </w:r>
      <w:r>
        <w:rPr>
          <w:sz w:val="28"/>
        </w:rPr>
        <w:t>d</w:t>
      </w:r>
      <w:r w:rsidRPr="005A5CF2">
        <w:rPr>
          <w:sz w:val="28"/>
        </w:rPr>
        <w:t>e</w:t>
      </w:r>
    </w:p>
    <w:p w:rsidR="002C641B" w:rsidRDefault="002C641B" w:rsidP="00C0217D">
      <w:pPr>
        <w:rPr>
          <w:sz w:val="28"/>
        </w:rPr>
      </w:pPr>
      <w:r w:rsidRPr="005A5CF2">
        <w:rPr>
          <w:sz w:val="28"/>
        </w:rPr>
        <w:t>e qua</w:t>
      </w:r>
      <w:r>
        <w:rPr>
          <w:sz w:val="28"/>
        </w:rPr>
        <w:t xml:space="preserve">nne vénghe vèramente,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so sicure c’a ndé fà spavènde.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QUANNE ZE SCORDE ‘U PASSATE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Puvrélle scive ma felice,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 quanne u pane d’a vocche te tullive,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 darle a nù pezzènde ca da té menive</w:t>
      </w:r>
    </w:p>
    <w:p w:rsidR="002C641B" w:rsidRDefault="002C641B" w:rsidP="00C0217D">
      <w:pPr>
        <w:rPr>
          <w:sz w:val="28"/>
        </w:rPr>
      </w:pPr>
      <w:r w:rsidRPr="005E0BE4">
        <w:rPr>
          <w:sz w:val="28"/>
        </w:rPr>
        <w:t>ca  ‘gnune de isse Criste tu v</w:t>
      </w:r>
      <w:r>
        <w:rPr>
          <w:sz w:val="28"/>
        </w:rPr>
        <w:t>é</w:t>
      </w:r>
      <w:r w:rsidRPr="005E0BE4">
        <w:rPr>
          <w:sz w:val="28"/>
        </w:rPr>
        <w:t>di</w:t>
      </w:r>
      <w:r>
        <w:rPr>
          <w:sz w:val="28"/>
        </w:rPr>
        <w:t>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Na catapecchie jeva a casa tì,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ma sembe apèrte a tutte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culle kó che tenive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vulentière u devedive.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Pò a sciorte a vite t’à cagnate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de mammóne schiave sci devendate,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ù core nen batte cchiù pè n’atre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du passate te sci scurdate.</w:t>
      </w:r>
    </w:p>
    <w:p w:rsidR="002C641B" w:rsidRDefault="002C641B" w:rsidP="00C0217D">
      <w:pPr>
        <w:rPr>
          <w:sz w:val="28"/>
          <w:lang w:val="es-ES_tradnl"/>
        </w:rPr>
      </w:pPr>
      <w:r w:rsidRPr="009403C9">
        <w:rPr>
          <w:sz w:val="28"/>
          <w:lang w:val="es-ES_tradnl"/>
        </w:rPr>
        <w:t>Mó na ville té p</w:t>
      </w:r>
      <w:r>
        <w:rPr>
          <w:sz w:val="28"/>
          <w:lang w:val="es-ES_tradnl"/>
        </w:rPr>
        <w:t>é case,</w:t>
      </w:r>
    </w:p>
    <w:p w:rsidR="002C641B" w:rsidRDefault="002C641B" w:rsidP="00C0217D">
      <w:pPr>
        <w:rPr>
          <w:sz w:val="28"/>
        </w:rPr>
      </w:pPr>
      <w:r w:rsidRPr="009403C9">
        <w:rPr>
          <w:sz w:val="28"/>
        </w:rPr>
        <w:t xml:space="preserve">ke duje cane pronde ad </w:t>
      </w:r>
      <w:r>
        <w:rPr>
          <w:sz w:val="28"/>
        </w:rPr>
        <w:t>abbaià</w:t>
      </w:r>
    </w:p>
    <w:p w:rsidR="002C641B" w:rsidRDefault="002C641B" w:rsidP="00C0217D">
      <w:pPr>
        <w:rPr>
          <w:sz w:val="28"/>
        </w:rPr>
      </w:pPr>
      <w:r w:rsidRPr="009403C9">
        <w:rPr>
          <w:sz w:val="28"/>
        </w:rPr>
        <w:t>se nù pòvère kriste vène a tuzz</w:t>
      </w:r>
      <w:r>
        <w:rPr>
          <w:sz w:val="28"/>
        </w:rPr>
        <w:t>elà,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tu cande e fà finde de n’adduzelà.</w:t>
      </w:r>
    </w:p>
    <w:p w:rsidR="002C641B" w:rsidRDefault="002C641B" w:rsidP="00C0217D">
      <w:pPr>
        <w:rPr>
          <w:sz w:val="28"/>
        </w:rPr>
      </w:pPr>
    </w:p>
    <w:p w:rsidR="002C641B" w:rsidRPr="00AA4F74" w:rsidRDefault="002C641B" w:rsidP="00C0217D">
      <w:pPr>
        <w:rPr>
          <w:sz w:val="28"/>
        </w:rPr>
      </w:pPr>
      <w:r w:rsidRPr="00AA4F74">
        <w:rPr>
          <w:sz w:val="28"/>
        </w:rPr>
        <w:t>U JUORNO DE LA PENZIONA MI’</w:t>
      </w:r>
    </w:p>
    <w:p w:rsidR="002C641B" w:rsidRDefault="002C641B" w:rsidP="00C0217D">
      <w:pPr>
        <w:rPr>
          <w:sz w:val="28"/>
        </w:rPr>
      </w:pPr>
      <w:r w:rsidRPr="00AA4F74">
        <w:rPr>
          <w:sz w:val="28"/>
        </w:rPr>
        <w:t>Stù i</w:t>
      </w:r>
      <w:r>
        <w:rPr>
          <w:sz w:val="28"/>
        </w:rPr>
        <w:t>ó</w:t>
      </w:r>
      <w:r w:rsidRPr="00AA4F74">
        <w:rPr>
          <w:sz w:val="28"/>
        </w:rPr>
        <w:t>rne ch</w:t>
      </w:r>
      <w:r>
        <w:rPr>
          <w:sz w:val="28"/>
        </w:rPr>
        <w:t>e paréve cuscì lundane</w:t>
      </w:r>
    </w:p>
    <w:p w:rsidR="002C641B" w:rsidRPr="00BC32FB" w:rsidRDefault="002C641B" w:rsidP="00C0217D">
      <w:pPr>
        <w:rPr>
          <w:sz w:val="28"/>
        </w:rPr>
      </w:pPr>
      <w:r w:rsidRPr="00BC32FB">
        <w:rPr>
          <w:sz w:val="28"/>
        </w:rPr>
        <w:t>cumme na saiétte mó je arrevate,</w:t>
      </w:r>
    </w:p>
    <w:p w:rsidR="002C641B" w:rsidRDefault="002C641B" w:rsidP="00C0217D">
      <w:pPr>
        <w:rPr>
          <w:sz w:val="28"/>
        </w:rPr>
      </w:pPr>
      <w:r w:rsidRPr="00AA4F74">
        <w:rPr>
          <w:sz w:val="28"/>
        </w:rPr>
        <w:t>che se port</w:t>
      </w:r>
      <w:r>
        <w:rPr>
          <w:sz w:val="28"/>
        </w:rPr>
        <w:t>e a</w:t>
      </w:r>
      <w:r w:rsidRPr="00AA4F74">
        <w:rPr>
          <w:sz w:val="28"/>
        </w:rPr>
        <w:t xml:space="preserve"> nustalgi</w:t>
      </w:r>
      <w:r>
        <w:rPr>
          <w:sz w:val="28"/>
        </w:rPr>
        <w:t>j</w:t>
      </w:r>
      <w:r w:rsidRPr="00AA4F74">
        <w:rPr>
          <w:sz w:val="28"/>
        </w:rPr>
        <w:t>e d</w:t>
      </w:r>
      <w:r>
        <w:rPr>
          <w:sz w:val="28"/>
        </w:rPr>
        <w:t>’u passate</w:t>
      </w:r>
    </w:p>
    <w:p w:rsidR="002C641B" w:rsidRDefault="002C641B" w:rsidP="00C0217D">
      <w:pPr>
        <w:rPr>
          <w:sz w:val="28"/>
        </w:rPr>
      </w:pPr>
      <w:r w:rsidRPr="00AA4F74">
        <w:rPr>
          <w:sz w:val="28"/>
        </w:rPr>
        <w:t>ca pé sempe te pò rénne schia</w:t>
      </w:r>
      <w:r>
        <w:rPr>
          <w:sz w:val="28"/>
        </w:rPr>
        <w:t>ve.</w:t>
      </w:r>
    </w:p>
    <w:p w:rsidR="002C641B" w:rsidRPr="00BC32FB" w:rsidRDefault="002C641B" w:rsidP="00C0217D">
      <w:pPr>
        <w:rPr>
          <w:sz w:val="28"/>
          <w:lang w:val="es-ES_tradnl"/>
        </w:rPr>
      </w:pPr>
      <w:r w:rsidRPr="00BC32FB">
        <w:rPr>
          <w:sz w:val="28"/>
          <w:lang w:val="es-ES_tradnl"/>
        </w:rPr>
        <w:t>Cèrte ‘u témpe córre, e cumme córre</w:t>
      </w:r>
    </w:p>
    <w:p w:rsidR="002C641B" w:rsidRDefault="002C641B" w:rsidP="00C0217D">
      <w:pPr>
        <w:rPr>
          <w:sz w:val="28"/>
        </w:rPr>
      </w:pPr>
      <w:r w:rsidRPr="00AA4F74">
        <w:rPr>
          <w:sz w:val="28"/>
        </w:rPr>
        <w:t>e se pure c</w:t>
      </w:r>
      <w:r>
        <w:rPr>
          <w:sz w:val="28"/>
        </w:rPr>
        <w:t>à vvote pare ca ze ‘mpónde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iètte senze che te n’addune</w:t>
      </w:r>
    </w:p>
    <w:p w:rsidR="002C641B" w:rsidRDefault="002C641B" w:rsidP="00C0217D">
      <w:pPr>
        <w:rPr>
          <w:sz w:val="28"/>
        </w:rPr>
      </w:pPr>
      <w:r w:rsidRPr="00973463">
        <w:rPr>
          <w:sz w:val="28"/>
        </w:rPr>
        <w:t>llà addò u témbe n’è cch</w:t>
      </w:r>
      <w:r>
        <w:rPr>
          <w:sz w:val="28"/>
        </w:rPr>
        <w:t>iù témbe.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Mó che stù trauarde aije spezzate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pè l’uteme tappe me sò avviate,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u sule penzére a pelle ze rattrappeléje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 u core vatte forte e ze fa jele.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Ma na voce sènde ca me dice </w:t>
      </w:r>
    </w:p>
    <w:p w:rsidR="002C641B" w:rsidRPr="00BC32FB" w:rsidRDefault="002C641B" w:rsidP="00C0217D">
      <w:pPr>
        <w:rPr>
          <w:sz w:val="28"/>
          <w:lang w:val="es-ES_tradnl"/>
        </w:rPr>
      </w:pPr>
      <w:r w:rsidRPr="00BC32FB">
        <w:rPr>
          <w:sz w:val="28"/>
          <w:lang w:val="es-ES_tradnl"/>
        </w:rPr>
        <w:t xml:space="preserve">“n’n te ittecà, ca se vó, </w:t>
      </w:r>
    </w:p>
    <w:p w:rsidR="002C641B" w:rsidRDefault="002C641B" w:rsidP="00C0217D">
      <w:pPr>
        <w:rPr>
          <w:sz w:val="28"/>
        </w:rPr>
      </w:pPr>
      <w:r w:rsidRPr="004B6547">
        <w:rPr>
          <w:sz w:val="28"/>
        </w:rPr>
        <w:t>de st’uteme tappe tande trauarde ancora ne p</w:t>
      </w:r>
      <w:r>
        <w:rPr>
          <w:sz w:val="28"/>
        </w:rPr>
        <w:t>ó fà”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quanne ‘gnune de isse t’avvicine e u passe,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giuisce sì che quanne sci a la fine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 a vite angore te surride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prime de darte l’uteme addije.</w:t>
      </w:r>
    </w:p>
    <w:p w:rsidR="002C641B" w:rsidRDefault="002C641B" w:rsidP="00C0217D">
      <w:pPr>
        <w:rPr>
          <w:sz w:val="28"/>
        </w:rPr>
      </w:pPr>
    </w:p>
    <w:p w:rsidR="002C641B" w:rsidRPr="004B6547" w:rsidRDefault="002C641B" w:rsidP="00C0217D">
      <w:pPr>
        <w:rPr>
          <w:sz w:val="28"/>
        </w:rPr>
      </w:pPr>
      <w:r>
        <w:rPr>
          <w:sz w:val="28"/>
        </w:rPr>
        <w:t>I DUJE UAGLIUNE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T’arecrije quanne tócche stu pallone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allucche, allucche forte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 quanne trasce dinte a porte,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ma sape che pe’ fà stu pallone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tóste à fatiate nate guaglione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‘nganosce u spasse,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fatte ‘rósse prime de nasce.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Viate a té ca sci nate dinte ‘a grasce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quiste a sciórte ‘a vutate a facce.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Mò che tu sa chiste cóse,</w:t>
      </w:r>
    </w:p>
    <w:p w:rsidR="002C641B" w:rsidRDefault="002C641B" w:rsidP="00BC32FB">
      <w:pPr>
        <w:rPr>
          <w:sz w:val="28"/>
        </w:rPr>
      </w:pPr>
      <w:r>
        <w:rPr>
          <w:sz w:val="28"/>
        </w:rPr>
        <w:t>quanne te fà ‘rósse,</w:t>
      </w:r>
      <w:r w:rsidRPr="00BC32FB">
        <w:rPr>
          <w:sz w:val="28"/>
        </w:rPr>
        <w:t xml:space="preserve"> </w:t>
      </w:r>
      <w:r>
        <w:rPr>
          <w:sz w:val="28"/>
        </w:rPr>
        <w:t xml:space="preserve">lótte e lótte forte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che tutte pòne avé ‘a stessa sciòrte.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U CELLUCCE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Cellucce ch’allegre cantave ‘ngoppe all’albre sciurite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che pe tutte a staggione m’haje fatte cumpagnie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mo che’u munne è ghianche e scioscia a feleppine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k’i scenne calate e nfreddelite ruzzerei d’a fenestre arrete i vrite.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Trasce amiche me’ nn’avé paure pecché sta case j èpe te secure.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ke me réste a farme ancora cumpagnia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finchè l’albre nen torne a jesse sciurite.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I’ u sacce qual è d’a libertà u valore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viate jè culle che ze la po’ gode.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‘NA NOTTE K’A LUNA CHIENA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Guarde che luna che inotte sta ‘ncele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chiena e belle e ncurenate de stelle.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Jorne pare sta notte d’estate p’a luce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spanne sta lune ncantate,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ch’a pure u galle mo ha gabbate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raape l’occhie e ze fga na cantate,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mentre zitte zitte appartate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scagnene i vasce i nnammurate.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Nu castelle fatate macchiante de vosche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sciumarelle assetate, dduje gatte in amore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cane ch’abbaie e na volpe che fuje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d’a fenestr’affaccioate vede e sente sti cose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mentre forse tu duorme k’a serranda calate.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A LEVE DE MASSE HA ANCORE NA FUNZIONE?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Prime ze murive e ze nasceve smpe sotte u stesse cele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addò l’occhie z’ampuntave fenisse u munne là sembrave.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leve allore aveve n’ata funzione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 giuvene i manna vene a benedizione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quand’arrevave da u destrette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quill’i cartuline de precette,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mentre i patre chiagnevene ca sule remanevene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repenzaVENE A QUELLA ZAPPE che restave senza vracce.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Mo a leve nn’ha cchiù sense, i giuvene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lassene u stritte e correne a Detròitte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prime che a naje le retrove.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pe fa na guerra ‘rossa nen servene cchiù i calasnikoffe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poca suldate ammistrate fanne partì missele e carrarmate.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AMAMME DE SANGHE NEN Jè sempe mamma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Nen passe jorne ca nze sente di’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n’anemucce benedette jè state jettate a la munnezza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facenne zumpà u core dint’u piette.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Tu che appene ha ‘vute u sciusce de la vita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mo da la mamma sci’ state tradite,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ma l’anema se’ n’avrà repose au sole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penzere de sta cose.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Se stu sciore frutte d’amore o de viulenze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mporta poche nen te la sentive d’abbraccià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i pede d’a vetare u putive lassà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n’ata mamma senza sciure l’avarrie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 sempe forte stritte a u core.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ADDO’ VA?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Addò va ccuscì de presce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ke stu passe sciote sciote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nesciune guarde nfacce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file deritte e pèo’ t’accasce.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POVERE MULISE ME’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Chiove a zeffunne, u sonne nne me nganne,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ummire e lampe me fane sta in allarme.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penze a n’ate ponte che po’ cade,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n’ata strade sderrupate.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Povere Mulise me’ abbandonate,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dujemile sci’ remaste isulate.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Mo ze va ngopp’a lune e pure ngopp’a marte,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decche manche appede fra necco’ ze po dà nu passe.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U galantome t’ha svuscate, a povera gente t’ha lassate,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stanche d’i supruse e nganne ch’ha suppurtate pe tant’anne.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Nude e senza defese mo sci’ remaste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ke na chioveta ‘rossa te mette a tappete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 figghie remastete fedele.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Pussibele ca de stu sfasce nisciune paghe pene?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chi mo ha magnate tante che avarria pagà sti danne.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Iamme, affuciamece i maneche i poche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sceme remaste, faceme sentiì i llucche a lu palazze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pecchè u Mulise nostre pozza renasce.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Quanta morte ncopp’i strade.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Lunghe i strade e autostrade ogni passe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na croce vede chiantate, ke nu mazze de sciure appiccicate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 recurdà quell’anema benedette ch’ha lassate u corpe ch’ampreggiunave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u chiante d’i care ze n’è vulate.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campesante senza recinte pare che va da Palerme fine a Milane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dall’une all’atre mare ze vedene sciure cruce e tanta chiante.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Pe fa feni’ sta murije de perzone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nen bastene i contravvenzione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né u retire de patente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né chi sa checc’atr’accidente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bastarrije fa a prevenzione.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fine ngoppe i banche de la scola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mparannele mente fresche d’i uagliune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qual’a da jèsse ngopp’a strade a ducazione.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Ccusci’ poche sariene i cruce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 core chiù giuiuse, u viagge cchiù destise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p’ammerà a bellezze d’i paisce.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Perché i cunnele so vacante? 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I cunnele so sempe cchiù vacante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d’i guagliune nzase sente cchiù lu chiante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pure de gioie reinghieve i stanze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de scuse mo ce ne stanne tante.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femmene mo fatie dinte e fore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spisse u marite a ncontre ncopp’all’usce,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scagnene nu vasce frettuluse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a le spalle a portye ze rechiude.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Nen ghjè ccusci’ ch’u citele po’ nasce,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sole se ncop’’a vocche ce scappe u vasce;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nce sta cchiù tempe pe rrapi’ u cantiere,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sentene cumm’a ddu’ feasiere.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sae pure i turn enne le fanne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sempre a sere tornene stanche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se pure tra lore regne l’amore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passene l’ore nnant’u televisore.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Ad  attard’ore vanne o liette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Murfèe l’abbracce stritte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e allore lore alanne alanne </w:t>
      </w:r>
    </w:p>
    <w:p w:rsidR="002C641B" w:rsidRDefault="002C641B" w:rsidP="00C0217D">
      <w:pPr>
        <w:rPr>
          <w:sz w:val="28"/>
          <w:lang w:val="es-ES_tradnl"/>
        </w:rPr>
      </w:pPr>
      <w:r w:rsidRPr="00962E99">
        <w:rPr>
          <w:sz w:val="28"/>
          <w:lang w:val="es-ES_tradnl"/>
        </w:rPr>
        <w:t>a malapene nu vasce z</w:t>
      </w:r>
      <w:r>
        <w:rPr>
          <w:sz w:val="28"/>
          <w:lang w:val="es-ES_tradnl"/>
        </w:rPr>
        <w:t>e danne.</w:t>
      </w:r>
    </w:p>
    <w:p w:rsidR="002C641B" w:rsidRDefault="002C641B" w:rsidP="00C0217D">
      <w:pPr>
        <w:rPr>
          <w:sz w:val="28"/>
        </w:rPr>
      </w:pPr>
      <w:r w:rsidRPr="00962E99">
        <w:rPr>
          <w:sz w:val="28"/>
        </w:rPr>
        <w:t>E se po’ cavvote c</w:t>
      </w:r>
      <w:r>
        <w:rPr>
          <w:sz w:val="28"/>
        </w:rPr>
        <w:t xml:space="preserve">a passione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ze mettene a fa l’amore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recorrene alla prevenzione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 nn’fa nasce u guaglione.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Se a megghiere nne lavore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jè sul’isse a purtà caccose</w:t>
      </w:r>
    </w:p>
    <w:p w:rsidR="002C641B" w:rsidRDefault="002C641B" w:rsidP="00C0217D">
      <w:pPr>
        <w:rPr>
          <w:sz w:val="28"/>
        </w:rPr>
      </w:pPr>
      <w:r w:rsidRPr="00962E99">
        <w:rPr>
          <w:sz w:val="28"/>
        </w:rPr>
        <w:t>ze dice can u cippo nen fa foche</w:t>
      </w:r>
      <w:r>
        <w:rPr>
          <w:sz w:val="28"/>
        </w:rPr>
        <w:t>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jè n’ata scuse p enne vulé u uaGLIONE.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veretà jè ca nesciune vo renunzià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chella proppria libbertà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a tutte quille cumedetà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k’u bebbè le putarrije levà.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nen penzene a la vecchiaia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qunne deventate cumm’a ceppune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stanne stise dint’u lette</w:t>
      </w:r>
    </w:p>
    <w:p w:rsidR="002C641B" w:rsidRDefault="002C641B" w:rsidP="00C0217D">
      <w:pPr>
        <w:rPr>
          <w:sz w:val="28"/>
          <w:lang w:val="es-ES_tradnl"/>
        </w:rPr>
      </w:pPr>
      <w:r w:rsidRPr="00962E99">
        <w:rPr>
          <w:sz w:val="28"/>
          <w:lang w:val="es-ES_tradnl"/>
        </w:rPr>
        <w:t>senza u surrise de n</w:t>
      </w:r>
      <w:r>
        <w:rPr>
          <w:sz w:val="28"/>
          <w:lang w:val="es-ES_tradnl"/>
        </w:rPr>
        <w:t>esciune.</w:t>
      </w:r>
    </w:p>
    <w:p w:rsidR="002C641B" w:rsidRDefault="002C641B" w:rsidP="00C0217D">
      <w:pPr>
        <w:rPr>
          <w:sz w:val="28"/>
          <w:lang w:val="es-ES_tradnl"/>
        </w:rPr>
      </w:pPr>
    </w:p>
    <w:p w:rsidR="002C641B" w:rsidRDefault="002C641B" w:rsidP="00C0217D">
      <w:pPr>
        <w:rPr>
          <w:sz w:val="28"/>
          <w:lang w:val="es-ES_tradnl"/>
        </w:rPr>
      </w:pPr>
      <w:r>
        <w:rPr>
          <w:sz w:val="28"/>
          <w:lang w:val="es-ES_tradnl"/>
        </w:rPr>
        <w:t>A VITA NOVE</w:t>
      </w:r>
    </w:p>
    <w:p w:rsidR="002C641B" w:rsidRDefault="002C641B" w:rsidP="00C0217D">
      <w:pPr>
        <w:rPr>
          <w:sz w:val="28"/>
          <w:lang w:val="es-ES_tradnl"/>
        </w:rPr>
      </w:pPr>
    </w:p>
    <w:p w:rsidR="002C641B" w:rsidRDefault="002C641B" w:rsidP="00C0217D">
      <w:pPr>
        <w:rPr>
          <w:sz w:val="28"/>
        </w:rPr>
      </w:pPr>
      <w:r w:rsidRPr="004D3842">
        <w:rPr>
          <w:sz w:val="28"/>
        </w:rPr>
        <w:t>U cele chiane chiane z</w:t>
      </w:r>
      <w:r>
        <w:rPr>
          <w:sz w:val="28"/>
        </w:rPr>
        <w:t>e fa chiare,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 stelle ze ne vanne a fa la nanna.</w:t>
      </w:r>
    </w:p>
    <w:p w:rsidR="002C641B" w:rsidRDefault="002C641B" w:rsidP="00C0217D">
      <w:pPr>
        <w:rPr>
          <w:sz w:val="28"/>
          <w:lang w:val="es-ES_tradnl"/>
        </w:rPr>
      </w:pPr>
      <w:r w:rsidRPr="004D3842">
        <w:rPr>
          <w:sz w:val="28"/>
          <w:lang w:val="es-ES_tradnl"/>
        </w:rPr>
        <w:t>U sole sponde d’arrete de</w:t>
      </w:r>
      <w:r>
        <w:rPr>
          <w:sz w:val="28"/>
          <w:lang w:val="es-ES_tradnl"/>
        </w:rPr>
        <w:t xml:space="preserve"> lu colle</w:t>
      </w:r>
    </w:p>
    <w:p w:rsidR="002C641B" w:rsidRDefault="002C641B" w:rsidP="00C0217D">
      <w:pPr>
        <w:rPr>
          <w:sz w:val="28"/>
        </w:rPr>
      </w:pPr>
      <w:r w:rsidRPr="004D3842">
        <w:rPr>
          <w:sz w:val="28"/>
        </w:rPr>
        <w:t>e corre a sciugà a</w:t>
      </w:r>
      <w:r>
        <w:rPr>
          <w:sz w:val="28"/>
        </w:rPr>
        <w:t xml:space="preserve"> chiagnosa terra.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sciumarelle scegne d’a muntagna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gunfiate da la neve che ze sciogghie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canta a la primavera na canzone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prime che dint’a chiane ze repose.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I rennenelle che regnene u cele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vanne a recercarze u vecchie nide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oppure a farzene n’ate nove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pe putè accogghie a vita nove.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nature che fine a poche prime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pareve jèsse morte e cungelate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mo ha cagnate pelle e jè renate.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U stesse jè pe nu’ che credeme in Criste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prime murime e po’ resurgime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k’a speranze de sta ke Isse ‘mparavise.</w:t>
      </w:r>
    </w:p>
    <w:p w:rsidR="002C641B" w:rsidRDefault="002C641B" w:rsidP="00C0217D">
      <w:pPr>
        <w:rPr>
          <w:sz w:val="28"/>
        </w:rPr>
      </w:pPr>
    </w:p>
    <w:p w:rsidR="002C641B" w:rsidRDefault="002C641B" w:rsidP="00C0217D">
      <w:pPr>
        <w:rPr>
          <w:sz w:val="28"/>
        </w:rPr>
      </w:pPr>
      <w:r>
        <w:rPr>
          <w:sz w:val="28"/>
        </w:rPr>
        <w:t>Quanne revaje a lu paese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Ogni vote  che revaje a lu pajese</w:t>
      </w:r>
    </w:p>
    <w:p w:rsidR="002C641B" w:rsidRDefault="002C641B" w:rsidP="00C0217D">
      <w:pPr>
        <w:rPr>
          <w:sz w:val="28"/>
          <w:lang w:val="es-ES_tradnl"/>
        </w:rPr>
      </w:pPr>
      <w:r w:rsidRPr="0001376A">
        <w:rPr>
          <w:sz w:val="28"/>
          <w:lang w:val="es-ES_tradnl"/>
        </w:rPr>
        <w:t>me sente cumm’a nu f</w:t>
      </w:r>
      <w:r>
        <w:rPr>
          <w:sz w:val="28"/>
          <w:lang w:val="es-ES_tradnl"/>
        </w:rPr>
        <w:t>restere</w:t>
      </w:r>
    </w:p>
    <w:p w:rsidR="002C641B" w:rsidRDefault="002C641B" w:rsidP="00C0217D">
      <w:pPr>
        <w:rPr>
          <w:sz w:val="28"/>
          <w:lang w:val="es-ES_tradnl"/>
        </w:rPr>
      </w:pPr>
      <w:r>
        <w:rPr>
          <w:sz w:val="28"/>
          <w:lang w:val="es-ES_tradnl"/>
        </w:rPr>
        <w:t>mmez’a quella genta nova</w:t>
      </w:r>
    </w:p>
    <w:p w:rsidR="002C641B" w:rsidRDefault="002C641B" w:rsidP="00C0217D">
      <w:pPr>
        <w:rPr>
          <w:sz w:val="28"/>
          <w:lang w:val="es-ES_tradnl"/>
        </w:rPr>
      </w:pPr>
      <w:r>
        <w:rPr>
          <w:sz w:val="28"/>
          <w:lang w:val="es-ES_tradnl"/>
        </w:rPr>
        <w:t>ca me chiante ‘ngolle</w:t>
      </w:r>
    </w:p>
    <w:p w:rsidR="002C641B" w:rsidRPr="0001376A" w:rsidRDefault="002C641B" w:rsidP="00C0217D">
      <w:pPr>
        <w:rPr>
          <w:sz w:val="28"/>
        </w:rPr>
      </w:pPr>
      <w:r w:rsidRPr="0001376A">
        <w:rPr>
          <w:sz w:val="28"/>
        </w:rPr>
        <w:t>nu sguarde ndagatore.</w:t>
      </w:r>
    </w:p>
    <w:p w:rsidR="002C641B" w:rsidRDefault="002C641B" w:rsidP="00C0217D">
      <w:pPr>
        <w:rPr>
          <w:sz w:val="28"/>
        </w:rPr>
      </w:pPr>
      <w:r w:rsidRPr="0001376A">
        <w:rPr>
          <w:sz w:val="28"/>
        </w:rPr>
        <w:t>NNe m</w:t>
      </w:r>
      <w:r>
        <w:rPr>
          <w:sz w:val="28"/>
        </w:rPr>
        <w:t>e sente cchiù chiamà pe nome,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nu bongiorne sule pe crianze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quasce quasce me scappe u chiante</w:t>
      </w:r>
    </w:p>
    <w:p w:rsidR="002C641B" w:rsidRDefault="002C641B" w:rsidP="00C0217D">
      <w:pPr>
        <w:rPr>
          <w:sz w:val="28"/>
          <w:lang w:val="es-ES_tradnl"/>
        </w:rPr>
      </w:pPr>
      <w:r w:rsidRPr="008976F5">
        <w:rPr>
          <w:sz w:val="28"/>
          <w:lang w:val="es-ES_tradnl"/>
        </w:rPr>
        <w:t>pe cumme u pajese me’ mo jè cagnate.</w:t>
      </w:r>
    </w:p>
    <w:p w:rsidR="002C641B" w:rsidRDefault="002C641B" w:rsidP="00C0217D">
      <w:pPr>
        <w:rPr>
          <w:sz w:val="28"/>
        </w:rPr>
      </w:pPr>
      <w:r w:rsidRPr="008976F5">
        <w:rPr>
          <w:sz w:val="28"/>
        </w:rPr>
        <w:t>Addò stanne quill’amice  de quille j</w:t>
      </w:r>
      <w:r>
        <w:rPr>
          <w:sz w:val="28"/>
        </w:rPr>
        <w:t>u</w:t>
      </w:r>
      <w:r w:rsidRPr="008976F5">
        <w:rPr>
          <w:sz w:val="28"/>
        </w:rPr>
        <w:t>rne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ccusci felice e addò quille già anziane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quanne i’ teneve poca anne.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De tutte quiste mo’ ch jè fore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chi all’ate munne già ze trove.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È cumme dint’a nu felmate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 une a une me le retrove: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Salvatore, Angelantonie,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Cicce e Peppe,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denove sempre a farce na passatella</w:t>
      </w:r>
    </w:p>
    <w:p w:rsidR="002C641B" w:rsidRDefault="002C641B" w:rsidP="00C0217D">
      <w:pPr>
        <w:rPr>
          <w:sz w:val="28"/>
        </w:rPr>
      </w:pPr>
      <w:r w:rsidRPr="008976F5">
        <w:rPr>
          <w:sz w:val="28"/>
        </w:rPr>
        <w:t>nnant’u bar de Pine Nasella</w:t>
      </w:r>
      <w:r>
        <w:rPr>
          <w:sz w:val="28"/>
        </w:rPr>
        <w:t>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Passe Ceroggene u merecane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segaretyte sempe mmane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senza maie nu cerine dint’a sacche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va cercane d’appiccià.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Antonie Guglielme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k’u Curriere saccocce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gnittante de calce tene lezzione</w:t>
      </w:r>
    </w:p>
    <w:p w:rsidR="002C641B" w:rsidRDefault="002C641B" w:rsidP="00C0217D">
      <w:pPr>
        <w:rPr>
          <w:sz w:val="28"/>
        </w:rPr>
      </w:pPr>
      <w:r w:rsidRPr="008976F5">
        <w:rPr>
          <w:sz w:val="28"/>
        </w:rPr>
        <w:t xml:space="preserve">e ze cerconde de tanta </w:t>
      </w:r>
      <w:r>
        <w:rPr>
          <w:sz w:val="28"/>
        </w:rPr>
        <w:t>g</w:t>
      </w:r>
      <w:r w:rsidRPr="008976F5">
        <w:rPr>
          <w:sz w:val="28"/>
        </w:rPr>
        <w:t>uagli</w:t>
      </w:r>
      <w:r>
        <w:rPr>
          <w:sz w:val="28"/>
        </w:rPr>
        <w:t>une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‘mpare a jèsse tefose d’a Juve.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Sulenne po’ ze Peppe a ‘Uardia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sempe ke carte e penne mmane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pronte a nutefecà a tasse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‘gn’une aveva pagà.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Ecche i majestre de na vota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Pietre, Gine e Pasqualine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‘nzignavene ke tanta passione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‘gne ttante ce scappave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pure nu scurcione.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Ma a fegure cchiù mbemateche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jève Necola u bannetore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 cuppelella sempe storta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alluccave forte forte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quanne mmez’a chiazze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 xml:space="preserve">ce steve u pesciaiuole 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oppure  u ramare d’Agnone.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Quanne po’ nne jettave u banne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z’assettave e aprive u trebbunale.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Cagnave quatte o cinche voce,</w:t>
      </w:r>
    </w:p>
    <w:p w:rsidR="002C641B" w:rsidRDefault="002C641B" w:rsidP="00C0217D">
      <w:pPr>
        <w:rPr>
          <w:sz w:val="28"/>
          <w:lang w:val="es-ES_tradnl"/>
        </w:rPr>
      </w:pPr>
      <w:r w:rsidRPr="00F82BA8">
        <w:rPr>
          <w:sz w:val="28"/>
          <w:lang w:val="es-ES_tradnl"/>
        </w:rPr>
        <w:t>faceve u giudece, u m</w:t>
      </w:r>
      <w:r>
        <w:rPr>
          <w:sz w:val="28"/>
          <w:lang w:val="es-ES_tradnl"/>
        </w:rPr>
        <w:t>putate</w:t>
      </w:r>
    </w:p>
    <w:p w:rsidR="002C641B" w:rsidRDefault="002C641B" w:rsidP="00C0217D">
      <w:pPr>
        <w:rPr>
          <w:sz w:val="28"/>
          <w:lang w:val="es-ES_tradnl"/>
        </w:rPr>
      </w:pPr>
      <w:r>
        <w:rPr>
          <w:sz w:val="28"/>
          <w:lang w:val="es-ES_tradnl"/>
        </w:rPr>
        <w:t>u testemonie e l’avvucate,</w:t>
      </w:r>
    </w:p>
    <w:p w:rsidR="002C641B" w:rsidRDefault="002C641B" w:rsidP="00C0217D">
      <w:pPr>
        <w:rPr>
          <w:sz w:val="28"/>
        </w:rPr>
      </w:pPr>
      <w:r w:rsidRPr="00F82BA8">
        <w:rPr>
          <w:sz w:val="28"/>
        </w:rPr>
        <w:t xml:space="preserve">sia d’accuse </w:t>
      </w:r>
      <w:r>
        <w:rPr>
          <w:sz w:val="28"/>
        </w:rPr>
        <w:t>ch</w:t>
      </w:r>
      <w:r w:rsidRPr="00F82BA8">
        <w:rPr>
          <w:sz w:val="28"/>
        </w:rPr>
        <w:t>e de d</w:t>
      </w:r>
      <w:r>
        <w:rPr>
          <w:sz w:val="28"/>
        </w:rPr>
        <w:t>efese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e i guagliune adduselavene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k’i recchie tesele.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Mo pe ncante me trove sule int’a case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addò me pare ca mamme e papà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k’a tavela messe me spetta vene pe magnà.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Po’ fenute sta vesione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me retruvaie n’ata vote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mmeze a quella genta nove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che me chiantavene ngolle</w:t>
      </w:r>
    </w:p>
    <w:p w:rsidR="002C641B" w:rsidRDefault="002C641B" w:rsidP="00C0217D">
      <w:pPr>
        <w:rPr>
          <w:sz w:val="28"/>
        </w:rPr>
      </w:pPr>
      <w:r>
        <w:rPr>
          <w:sz w:val="28"/>
        </w:rPr>
        <w:t>sguarde ndagatore.</w:t>
      </w:r>
    </w:p>
    <w:p w:rsidR="002C641B" w:rsidRPr="00F82BA8" w:rsidRDefault="002C641B" w:rsidP="00C0217D">
      <w:pPr>
        <w:rPr>
          <w:sz w:val="28"/>
        </w:rPr>
      </w:pPr>
    </w:p>
    <w:p w:rsidR="002C641B" w:rsidRPr="00F82BA8" w:rsidRDefault="002C641B" w:rsidP="00C0217D">
      <w:pPr>
        <w:rPr>
          <w:sz w:val="28"/>
        </w:rPr>
      </w:pPr>
      <w:r w:rsidRPr="00F82BA8">
        <w:rPr>
          <w:sz w:val="28"/>
        </w:rPr>
        <w:t xml:space="preserve">  </w:t>
      </w:r>
    </w:p>
    <w:p w:rsidR="002C641B" w:rsidRPr="00F82BA8" w:rsidRDefault="002C641B" w:rsidP="00C0217D">
      <w:pPr>
        <w:rPr>
          <w:sz w:val="28"/>
        </w:rPr>
      </w:pPr>
      <w:r w:rsidRPr="00F82BA8">
        <w:rPr>
          <w:sz w:val="28"/>
        </w:rPr>
        <w:t xml:space="preserve"> </w:t>
      </w:r>
    </w:p>
    <w:p w:rsidR="002C641B" w:rsidRPr="00F82BA8" w:rsidRDefault="002C641B" w:rsidP="00C0217D">
      <w:pPr>
        <w:rPr>
          <w:sz w:val="28"/>
        </w:rPr>
      </w:pPr>
    </w:p>
    <w:p w:rsidR="002C641B" w:rsidRPr="00F82BA8" w:rsidRDefault="002C641B" w:rsidP="00C0217D">
      <w:pPr>
        <w:rPr>
          <w:sz w:val="28"/>
        </w:rPr>
      </w:pPr>
    </w:p>
    <w:sectPr w:rsidR="002C641B" w:rsidRPr="00F82BA8" w:rsidSect="00090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1B" w:rsidRDefault="002C641B" w:rsidP="003E0E06">
      <w:pPr>
        <w:spacing w:after="0" w:line="240" w:lineRule="auto"/>
      </w:pPr>
      <w:r>
        <w:separator/>
      </w:r>
    </w:p>
  </w:endnote>
  <w:endnote w:type="continuationSeparator" w:id="0">
    <w:p w:rsidR="002C641B" w:rsidRDefault="002C641B" w:rsidP="003E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Footer"/>
    </w:pPr>
    <w:fldSimple w:instr=" PAGE   \* MERGEFORMAT ">
      <w:r>
        <w:rPr>
          <w:noProof/>
        </w:rPr>
        <w:t>5</w:t>
      </w:r>
    </w:fldSimple>
  </w:p>
  <w:p w:rsidR="002C641B" w:rsidRDefault="002C64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1B" w:rsidRDefault="002C641B" w:rsidP="003E0E06">
      <w:pPr>
        <w:spacing w:after="0" w:line="240" w:lineRule="auto"/>
      </w:pPr>
      <w:r>
        <w:separator/>
      </w:r>
    </w:p>
  </w:footnote>
  <w:footnote w:type="continuationSeparator" w:id="0">
    <w:p w:rsidR="002C641B" w:rsidRDefault="002C641B" w:rsidP="003E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1B" w:rsidRDefault="002C64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4965"/>
    <w:rsid w:val="0001376A"/>
    <w:rsid w:val="0002071D"/>
    <w:rsid w:val="000230BE"/>
    <w:rsid w:val="000457AF"/>
    <w:rsid w:val="00060788"/>
    <w:rsid w:val="00065338"/>
    <w:rsid w:val="00072FC0"/>
    <w:rsid w:val="00077966"/>
    <w:rsid w:val="0009091F"/>
    <w:rsid w:val="000954D8"/>
    <w:rsid w:val="000B1359"/>
    <w:rsid w:val="000B6BB7"/>
    <w:rsid w:val="000B71CB"/>
    <w:rsid w:val="000E1E26"/>
    <w:rsid w:val="000E5976"/>
    <w:rsid w:val="001445C2"/>
    <w:rsid w:val="001603B2"/>
    <w:rsid w:val="001608A3"/>
    <w:rsid w:val="001669E3"/>
    <w:rsid w:val="00172BC8"/>
    <w:rsid w:val="00176370"/>
    <w:rsid w:val="00182CB5"/>
    <w:rsid w:val="00185CE8"/>
    <w:rsid w:val="001943AB"/>
    <w:rsid w:val="001A24AC"/>
    <w:rsid w:val="001A3D52"/>
    <w:rsid w:val="001D0507"/>
    <w:rsid w:val="0021285A"/>
    <w:rsid w:val="00214DBC"/>
    <w:rsid w:val="00223052"/>
    <w:rsid w:val="00241CDC"/>
    <w:rsid w:val="002432AB"/>
    <w:rsid w:val="00281D22"/>
    <w:rsid w:val="00292DFB"/>
    <w:rsid w:val="002B691A"/>
    <w:rsid w:val="002C24FB"/>
    <w:rsid w:val="002C5FF0"/>
    <w:rsid w:val="002C641B"/>
    <w:rsid w:val="002C73D3"/>
    <w:rsid w:val="002F2389"/>
    <w:rsid w:val="002F2FB9"/>
    <w:rsid w:val="002F7CE9"/>
    <w:rsid w:val="00306D3F"/>
    <w:rsid w:val="003104A2"/>
    <w:rsid w:val="00314E9B"/>
    <w:rsid w:val="00350E7C"/>
    <w:rsid w:val="00356E15"/>
    <w:rsid w:val="003822E7"/>
    <w:rsid w:val="0039792E"/>
    <w:rsid w:val="00397EFA"/>
    <w:rsid w:val="003A516F"/>
    <w:rsid w:val="003D176B"/>
    <w:rsid w:val="003E0E06"/>
    <w:rsid w:val="003F0A59"/>
    <w:rsid w:val="003F3509"/>
    <w:rsid w:val="00402529"/>
    <w:rsid w:val="00404597"/>
    <w:rsid w:val="00431C6F"/>
    <w:rsid w:val="004415AC"/>
    <w:rsid w:val="004504E6"/>
    <w:rsid w:val="004506D5"/>
    <w:rsid w:val="00450AC8"/>
    <w:rsid w:val="00460AC7"/>
    <w:rsid w:val="004625BF"/>
    <w:rsid w:val="004653EC"/>
    <w:rsid w:val="004669EE"/>
    <w:rsid w:val="00494965"/>
    <w:rsid w:val="004B037B"/>
    <w:rsid w:val="004B6547"/>
    <w:rsid w:val="004B7FC3"/>
    <w:rsid w:val="004D3842"/>
    <w:rsid w:val="00510195"/>
    <w:rsid w:val="005111ED"/>
    <w:rsid w:val="00511F51"/>
    <w:rsid w:val="00531926"/>
    <w:rsid w:val="00542810"/>
    <w:rsid w:val="005517BF"/>
    <w:rsid w:val="00587B48"/>
    <w:rsid w:val="005A5CF2"/>
    <w:rsid w:val="005B19BA"/>
    <w:rsid w:val="005B7F1F"/>
    <w:rsid w:val="005C56B7"/>
    <w:rsid w:val="005C60A7"/>
    <w:rsid w:val="005C6671"/>
    <w:rsid w:val="005D4C76"/>
    <w:rsid w:val="005E0BE4"/>
    <w:rsid w:val="005E356C"/>
    <w:rsid w:val="005F12D1"/>
    <w:rsid w:val="005F2DBE"/>
    <w:rsid w:val="0060683E"/>
    <w:rsid w:val="00660A39"/>
    <w:rsid w:val="00667803"/>
    <w:rsid w:val="0068252E"/>
    <w:rsid w:val="006844D2"/>
    <w:rsid w:val="0069274D"/>
    <w:rsid w:val="006F0A7B"/>
    <w:rsid w:val="006F393E"/>
    <w:rsid w:val="007168D1"/>
    <w:rsid w:val="007232F9"/>
    <w:rsid w:val="00737137"/>
    <w:rsid w:val="00752391"/>
    <w:rsid w:val="00757199"/>
    <w:rsid w:val="00763309"/>
    <w:rsid w:val="007739DB"/>
    <w:rsid w:val="00775985"/>
    <w:rsid w:val="00785FFB"/>
    <w:rsid w:val="007931A0"/>
    <w:rsid w:val="007C2830"/>
    <w:rsid w:val="007D1DE1"/>
    <w:rsid w:val="007D3AF2"/>
    <w:rsid w:val="007F6284"/>
    <w:rsid w:val="008071FC"/>
    <w:rsid w:val="00835390"/>
    <w:rsid w:val="00892613"/>
    <w:rsid w:val="008976F5"/>
    <w:rsid w:val="008C2171"/>
    <w:rsid w:val="008C6B89"/>
    <w:rsid w:val="008E7620"/>
    <w:rsid w:val="00900921"/>
    <w:rsid w:val="00912EF9"/>
    <w:rsid w:val="009350DA"/>
    <w:rsid w:val="009403C9"/>
    <w:rsid w:val="009425C6"/>
    <w:rsid w:val="00943380"/>
    <w:rsid w:val="009473BB"/>
    <w:rsid w:val="00952052"/>
    <w:rsid w:val="00956707"/>
    <w:rsid w:val="00962E99"/>
    <w:rsid w:val="00973463"/>
    <w:rsid w:val="00983E2B"/>
    <w:rsid w:val="0098678A"/>
    <w:rsid w:val="00993524"/>
    <w:rsid w:val="009B209F"/>
    <w:rsid w:val="009C1149"/>
    <w:rsid w:val="009D591E"/>
    <w:rsid w:val="00A135EF"/>
    <w:rsid w:val="00A20124"/>
    <w:rsid w:val="00A34595"/>
    <w:rsid w:val="00A50055"/>
    <w:rsid w:val="00A65778"/>
    <w:rsid w:val="00A67931"/>
    <w:rsid w:val="00A92A9B"/>
    <w:rsid w:val="00AA1171"/>
    <w:rsid w:val="00AA4F74"/>
    <w:rsid w:val="00AE632E"/>
    <w:rsid w:val="00B04834"/>
    <w:rsid w:val="00B12314"/>
    <w:rsid w:val="00B1783E"/>
    <w:rsid w:val="00B47556"/>
    <w:rsid w:val="00B55D43"/>
    <w:rsid w:val="00B728B2"/>
    <w:rsid w:val="00B82B0D"/>
    <w:rsid w:val="00B93AB5"/>
    <w:rsid w:val="00BA6DB2"/>
    <w:rsid w:val="00BB5C87"/>
    <w:rsid w:val="00BC32FB"/>
    <w:rsid w:val="00BC5F7B"/>
    <w:rsid w:val="00BD2AD8"/>
    <w:rsid w:val="00C0217D"/>
    <w:rsid w:val="00C0537B"/>
    <w:rsid w:val="00C05AF0"/>
    <w:rsid w:val="00C30AA8"/>
    <w:rsid w:val="00C31938"/>
    <w:rsid w:val="00C31CDA"/>
    <w:rsid w:val="00C32821"/>
    <w:rsid w:val="00C67EF3"/>
    <w:rsid w:val="00C7636B"/>
    <w:rsid w:val="00C807EC"/>
    <w:rsid w:val="00C92DF7"/>
    <w:rsid w:val="00C95229"/>
    <w:rsid w:val="00CA0903"/>
    <w:rsid w:val="00CC0DD8"/>
    <w:rsid w:val="00CD1270"/>
    <w:rsid w:val="00CD55B2"/>
    <w:rsid w:val="00CF4C70"/>
    <w:rsid w:val="00D11C00"/>
    <w:rsid w:val="00D17E20"/>
    <w:rsid w:val="00D34099"/>
    <w:rsid w:val="00D37C15"/>
    <w:rsid w:val="00D419D3"/>
    <w:rsid w:val="00D42F29"/>
    <w:rsid w:val="00D62993"/>
    <w:rsid w:val="00D9122A"/>
    <w:rsid w:val="00D9181B"/>
    <w:rsid w:val="00D94E84"/>
    <w:rsid w:val="00DB4AFF"/>
    <w:rsid w:val="00DB504F"/>
    <w:rsid w:val="00E04A48"/>
    <w:rsid w:val="00E30C4E"/>
    <w:rsid w:val="00E405C8"/>
    <w:rsid w:val="00E56F1F"/>
    <w:rsid w:val="00E85756"/>
    <w:rsid w:val="00E8587A"/>
    <w:rsid w:val="00E8592F"/>
    <w:rsid w:val="00EA392B"/>
    <w:rsid w:val="00ED3851"/>
    <w:rsid w:val="00EE6D58"/>
    <w:rsid w:val="00EE6DFA"/>
    <w:rsid w:val="00F31CD6"/>
    <w:rsid w:val="00F31E3A"/>
    <w:rsid w:val="00F328DA"/>
    <w:rsid w:val="00F410A7"/>
    <w:rsid w:val="00F44EF8"/>
    <w:rsid w:val="00F469AF"/>
    <w:rsid w:val="00F66FA1"/>
    <w:rsid w:val="00F807E5"/>
    <w:rsid w:val="00F82BA8"/>
    <w:rsid w:val="00F85E89"/>
    <w:rsid w:val="00FD14C9"/>
    <w:rsid w:val="00FD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1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E0E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0E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0E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0E0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815</TotalTime>
  <Pages>32</Pages>
  <Words>3800</Words>
  <Characters>21666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Admin</cp:lastModifiedBy>
  <cp:revision>124</cp:revision>
  <dcterms:created xsi:type="dcterms:W3CDTF">2013-02-25T14:43:00Z</dcterms:created>
  <dcterms:modified xsi:type="dcterms:W3CDTF">2013-03-04T14:52:00Z</dcterms:modified>
</cp:coreProperties>
</file>